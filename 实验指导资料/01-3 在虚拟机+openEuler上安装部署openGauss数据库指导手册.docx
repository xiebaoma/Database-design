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450DE1" w14:textId="3F051805" w:rsidR="00E75EA5" w:rsidRPr="005B6C51" w:rsidRDefault="00E75EA5" w:rsidP="0053549F">
      <w:pPr>
        <w:rPr>
          <w:rFonts w:ascii="Huawei Sans" w:eastAsia="方正兰亭黑简体" w:hAnsi="Huawei Sans" w:cs="Huawei Sans"/>
        </w:rPr>
      </w:pPr>
    </w:p>
    <w:p w14:paraId="1E20AA9F" w14:textId="77777777" w:rsidR="0020153C" w:rsidRPr="005B6C51" w:rsidRDefault="0020153C" w:rsidP="0020153C">
      <w:pPr>
        <w:pStyle w:val="Cover2"/>
        <w:rPr>
          <w:rFonts w:ascii="Huawei Sans" w:eastAsia="方正兰亭黑简体" w:hAnsi="Huawei Sans" w:cs="Huawei Sans"/>
          <w:lang w:eastAsia="zh-CN"/>
        </w:rPr>
      </w:pPr>
    </w:p>
    <w:p w14:paraId="41775DF2" w14:textId="77777777" w:rsidR="0053549F" w:rsidRPr="005B6C51" w:rsidRDefault="0053549F" w:rsidP="0020153C">
      <w:pPr>
        <w:pStyle w:val="Cover2"/>
        <w:rPr>
          <w:rFonts w:ascii="Huawei Sans" w:eastAsia="方正兰亭黑简体" w:hAnsi="Huawei Sans" w:cs="Huawei Sans"/>
          <w:lang w:eastAsia="zh-CN"/>
        </w:rPr>
      </w:pPr>
    </w:p>
    <w:p w14:paraId="410726D2" w14:textId="77777777" w:rsidR="0053549F" w:rsidRPr="005B6C51" w:rsidRDefault="0053549F" w:rsidP="0020153C">
      <w:pPr>
        <w:pStyle w:val="Cover2"/>
        <w:rPr>
          <w:rFonts w:ascii="Huawei Sans" w:eastAsia="方正兰亭黑简体" w:hAnsi="Huawei Sans" w:cs="Huawei Sans"/>
          <w:lang w:eastAsia="zh-CN"/>
        </w:rPr>
      </w:pPr>
    </w:p>
    <w:p w14:paraId="4A6926DF" w14:textId="77777777" w:rsidR="0053549F" w:rsidRPr="005B6C51" w:rsidRDefault="0053549F" w:rsidP="0020153C">
      <w:pPr>
        <w:pStyle w:val="Cover2"/>
        <w:rPr>
          <w:rFonts w:ascii="Huawei Sans" w:eastAsia="方正兰亭黑简体" w:hAnsi="Huawei Sans" w:cs="Huawei Sans"/>
          <w:lang w:eastAsia="zh-CN"/>
        </w:rPr>
      </w:pPr>
    </w:p>
    <w:p w14:paraId="7C3EA1D8" w14:textId="73DDCBD1" w:rsidR="004662DC" w:rsidRPr="005B6C51" w:rsidRDefault="004662DC" w:rsidP="004662DC">
      <w:pPr>
        <w:pStyle w:val="Cover2"/>
        <w:rPr>
          <w:rFonts w:ascii="Huawei Sans" w:eastAsia="方正兰亭黑简体" w:hAnsi="Huawei Sans" w:cs="Huawei Sans"/>
          <w:sz w:val="72"/>
          <w:szCs w:val="72"/>
          <w:lang w:eastAsia="zh-CN"/>
        </w:rPr>
      </w:pPr>
      <w:r w:rsidRPr="005B6C51">
        <w:rPr>
          <w:rFonts w:ascii="Huawei Sans" w:eastAsia="方正兰亭黑简体" w:hAnsi="Huawei Sans" w:cs="Huawei Sans"/>
          <w:sz w:val="72"/>
          <w:szCs w:val="72"/>
          <w:lang w:eastAsia="zh-CN"/>
        </w:rPr>
        <w:t>《数据库》</w:t>
      </w:r>
    </w:p>
    <w:p w14:paraId="3F112442" w14:textId="29AB40A2" w:rsidR="0020153C" w:rsidRPr="005B6C51" w:rsidRDefault="00B86BD3" w:rsidP="0020153C">
      <w:pPr>
        <w:pStyle w:val="Cover2"/>
        <w:rPr>
          <w:rFonts w:ascii="Huawei Sans" w:eastAsia="方正兰亭黑简体" w:hAnsi="Huawei Sans" w:cs="Huawei Sans"/>
          <w:lang w:eastAsia="zh-CN"/>
        </w:rPr>
      </w:pPr>
      <w:r w:rsidRPr="005B6C51">
        <w:rPr>
          <w:rFonts w:ascii="Huawei Sans" w:eastAsia="方正兰亭黑简体" w:hAnsi="Huawei Sans" w:cs="Huawei Sans"/>
          <w:sz w:val="72"/>
          <w:szCs w:val="72"/>
          <w:lang w:eastAsia="zh-CN"/>
        </w:rPr>
        <w:t>在虚拟机</w:t>
      </w:r>
      <w:r w:rsidR="00EC622F" w:rsidRPr="005B6C51">
        <w:rPr>
          <w:rFonts w:ascii="Huawei Sans" w:eastAsia="方正兰亭黑简体" w:hAnsi="Huawei Sans" w:cs="Huawei Sans"/>
          <w:sz w:val="72"/>
          <w:szCs w:val="72"/>
          <w:lang w:eastAsia="zh-CN"/>
        </w:rPr>
        <w:t>+openEuler</w:t>
      </w:r>
      <w:r w:rsidRPr="005B6C51">
        <w:rPr>
          <w:rFonts w:ascii="Huawei Sans" w:eastAsia="方正兰亭黑简体" w:hAnsi="Huawei Sans" w:cs="Huawei Sans"/>
          <w:sz w:val="72"/>
          <w:szCs w:val="72"/>
          <w:lang w:eastAsia="zh-CN"/>
        </w:rPr>
        <w:t>上安装部署</w:t>
      </w:r>
      <w:r w:rsidRPr="005B6C51">
        <w:rPr>
          <w:rFonts w:ascii="Huawei Sans" w:eastAsia="方正兰亭黑简体" w:hAnsi="Huawei Sans" w:cs="Huawei Sans"/>
          <w:sz w:val="72"/>
          <w:szCs w:val="72"/>
          <w:lang w:eastAsia="zh-CN"/>
        </w:rPr>
        <w:t>openGauss</w:t>
      </w:r>
      <w:r w:rsidR="00AB57AD" w:rsidRPr="005B6C51">
        <w:rPr>
          <w:rFonts w:ascii="Huawei Sans" w:eastAsia="方正兰亭黑简体" w:hAnsi="Huawei Sans" w:cs="Huawei Sans"/>
          <w:sz w:val="72"/>
          <w:szCs w:val="72"/>
          <w:lang w:eastAsia="zh-CN"/>
        </w:rPr>
        <w:t>数据库</w:t>
      </w:r>
      <w:r w:rsidRPr="005B6C51">
        <w:rPr>
          <w:rFonts w:ascii="Huawei Sans" w:eastAsia="方正兰亭黑简体" w:hAnsi="Huawei Sans" w:cs="Huawei Sans"/>
          <w:sz w:val="72"/>
          <w:szCs w:val="72"/>
          <w:lang w:eastAsia="zh-CN"/>
        </w:rPr>
        <w:t>指导手册</w:t>
      </w:r>
    </w:p>
    <w:p w14:paraId="0FA8C2C2" w14:textId="77777777" w:rsidR="0020153C" w:rsidRPr="005B6C51" w:rsidRDefault="0020153C" w:rsidP="0020153C">
      <w:pPr>
        <w:pStyle w:val="Cover2"/>
        <w:rPr>
          <w:rFonts w:ascii="Huawei Sans" w:eastAsia="方正兰亭黑简体" w:hAnsi="Huawei Sans" w:cs="Huawei Sans"/>
          <w:lang w:eastAsia="zh-CN"/>
        </w:rPr>
      </w:pPr>
    </w:p>
    <w:p w14:paraId="62ED3664" w14:textId="414C8387" w:rsidR="00213E96" w:rsidRPr="005B6C51" w:rsidRDefault="00213E96" w:rsidP="0020153C">
      <w:pPr>
        <w:pStyle w:val="Cover2"/>
        <w:rPr>
          <w:rFonts w:ascii="Huawei Sans" w:eastAsia="方正兰亭黑简体" w:hAnsi="Huawei Sans" w:cs="Huawei Sans"/>
          <w:lang w:eastAsia="zh-CN"/>
        </w:rPr>
      </w:pPr>
    </w:p>
    <w:p w14:paraId="3EFA5202" w14:textId="2428E973" w:rsidR="00213E96" w:rsidRPr="005B6C51" w:rsidRDefault="00213E96" w:rsidP="0020153C">
      <w:pPr>
        <w:pStyle w:val="Cover2"/>
        <w:rPr>
          <w:rFonts w:ascii="Huawei Sans" w:eastAsia="方正兰亭黑简体" w:hAnsi="Huawei Sans" w:cs="Huawei Sans"/>
          <w:lang w:eastAsia="zh-CN"/>
        </w:rPr>
      </w:pPr>
    </w:p>
    <w:p w14:paraId="5090A8A2" w14:textId="1B7B2006" w:rsidR="00213E96" w:rsidRPr="005B6C51" w:rsidRDefault="00213E96" w:rsidP="0020153C">
      <w:pPr>
        <w:pStyle w:val="Cover2"/>
        <w:rPr>
          <w:rFonts w:ascii="Huawei Sans" w:eastAsia="方正兰亭黑简体" w:hAnsi="Huawei Sans" w:cs="Huawei Sans"/>
          <w:lang w:eastAsia="zh-CN"/>
        </w:rPr>
      </w:pPr>
    </w:p>
    <w:p w14:paraId="5D885321" w14:textId="51EA07BB" w:rsidR="00213E96" w:rsidRPr="005B6C51" w:rsidRDefault="00213E96" w:rsidP="0020153C">
      <w:pPr>
        <w:pStyle w:val="Cover2"/>
        <w:rPr>
          <w:rFonts w:ascii="Huawei Sans" w:eastAsia="方正兰亭黑简体" w:hAnsi="Huawei Sans" w:cs="Huawei Sans"/>
          <w:lang w:eastAsia="zh-CN"/>
        </w:rPr>
      </w:pPr>
    </w:p>
    <w:p w14:paraId="48D05E2B" w14:textId="77777777" w:rsidR="00213E96" w:rsidRPr="005B6C51" w:rsidRDefault="00213E96" w:rsidP="00213E96">
      <w:pPr>
        <w:pStyle w:val="Cover2"/>
        <w:rPr>
          <w:rFonts w:ascii="Huawei Sans" w:eastAsia="方正兰亭黑简体" w:hAnsi="Huawei Sans" w:cs="Huawei Sans"/>
          <w:lang w:eastAsia="zh-CN"/>
        </w:rPr>
      </w:pPr>
    </w:p>
    <w:p w14:paraId="7CB96A1D" w14:textId="77777777" w:rsidR="00213E96" w:rsidRPr="005B6C51" w:rsidRDefault="00213E96" w:rsidP="00213E96">
      <w:pPr>
        <w:pStyle w:val="Cover2"/>
        <w:jc w:val="left"/>
        <w:rPr>
          <w:rFonts w:ascii="Huawei Sans" w:eastAsia="方正兰亭黑简体" w:hAnsi="Huawei Sans" w:cs="Huawei Sans"/>
          <w:lang w:eastAsia="zh-CN"/>
        </w:rPr>
      </w:pPr>
    </w:p>
    <w:p w14:paraId="7028DA36" w14:textId="14CA7C1E" w:rsidR="00213E96" w:rsidRPr="005B6C51" w:rsidRDefault="00342110" w:rsidP="00213E96">
      <w:pPr>
        <w:pStyle w:val="cover--"/>
        <w:rPr>
          <w:rFonts w:ascii="Huawei Sans" w:eastAsia="方正兰亭黑简体" w:hAnsi="Huawei Sans" w:cs="Huawei Sans"/>
          <w:noProof/>
        </w:rPr>
      </w:pPr>
      <w:r w:rsidRPr="005B6C51">
        <w:rPr>
          <w:rFonts w:ascii="Huawei Sans" w:eastAsia="方正兰亭黑简体" w:hAnsi="Huawei Sans" w:cs="Huawei Sans"/>
          <w:noProof/>
        </w:rPr>
        <w:drawing>
          <wp:inline distT="0" distB="0" distL="0" distR="0" wp14:anchorId="59921424" wp14:editId="57BD509D">
            <wp:extent cx="942975" cy="962025"/>
            <wp:effectExtent l="0" t="0" r="9525" b="9525"/>
            <wp:docPr id="2" name="图片 2"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wx341670\AppData\Local\Microsoft\Windows\INetCache\Content.Word\HW_POS_RBG_Vertical-150ppi.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42975" cy="962025"/>
                    </a:xfrm>
                    <a:prstGeom prst="rect">
                      <a:avLst/>
                    </a:prstGeom>
                    <a:noFill/>
                    <a:ln>
                      <a:noFill/>
                    </a:ln>
                  </pic:spPr>
                </pic:pic>
              </a:graphicData>
            </a:graphic>
          </wp:inline>
        </w:drawing>
      </w:r>
    </w:p>
    <w:p w14:paraId="6A48373C" w14:textId="77777777" w:rsidR="00213E96" w:rsidRPr="005B6C51" w:rsidRDefault="00213E96" w:rsidP="00213E96">
      <w:pPr>
        <w:rPr>
          <w:rFonts w:ascii="Huawei Sans" w:eastAsia="方正兰亭黑简体" w:hAnsi="Huawei Sans" w:cs="Huawei Sans"/>
        </w:rPr>
      </w:pPr>
      <w:r w:rsidRPr="005B6C51">
        <w:rPr>
          <w:rFonts w:ascii="Huawei Sans" w:eastAsia="方正兰亭黑简体" w:hAnsi="Huawei Sans" w:cs="Huawei Sans"/>
        </w:rPr>
        <w:fldChar w:fldCharType="begin"/>
      </w:r>
      <w:r w:rsidRPr="005B6C51">
        <w:rPr>
          <w:rFonts w:ascii="Huawei Sans" w:eastAsia="方正兰亭黑简体" w:hAnsi="Huawei Sans" w:cs="Huawei Sans"/>
        </w:rPr>
        <w:instrText xml:space="preserve"> DOCPROPERTY  Confidential </w:instrText>
      </w:r>
      <w:r w:rsidRPr="005B6C51">
        <w:rPr>
          <w:rFonts w:ascii="Huawei Sans" w:eastAsia="方正兰亭黑简体" w:hAnsi="Huawei Sans" w:cs="Huawei Sans"/>
        </w:rPr>
        <w:fldChar w:fldCharType="end"/>
      </w:r>
    </w:p>
    <w:p w14:paraId="6F7BEF1B" w14:textId="77777777" w:rsidR="00213E96" w:rsidRPr="005B6C51" w:rsidRDefault="00213E96" w:rsidP="00213E96">
      <w:pPr>
        <w:pStyle w:val="Cover2"/>
        <w:rPr>
          <w:rFonts w:ascii="Huawei Sans" w:eastAsia="方正兰亭黑简体" w:hAnsi="Huawei Sans" w:cs="Huawei Sans"/>
          <w:lang w:eastAsia="zh-CN"/>
        </w:rPr>
      </w:pPr>
      <w:r w:rsidRPr="005B6C51">
        <w:rPr>
          <w:rFonts w:ascii="Huawei Sans" w:eastAsia="方正兰亭黑简体" w:hAnsi="Huawei Sans" w:cs="Huawei Sans"/>
          <w:lang w:eastAsia="zh-CN"/>
        </w:rPr>
        <w:t>华为技术有限公司</w:t>
      </w:r>
    </w:p>
    <w:p w14:paraId="4C0703B4" w14:textId="77777777" w:rsidR="00033B54" w:rsidRPr="005B6C51" w:rsidRDefault="00033B54">
      <w:pPr>
        <w:topLinePunct w:val="0"/>
        <w:adjustRightInd/>
        <w:snapToGrid/>
        <w:spacing w:before="0" w:after="0" w:line="240" w:lineRule="auto"/>
        <w:ind w:left="0"/>
        <w:rPr>
          <w:rFonts w:ascii="Huawei Sans" w:eastAsia="方正兰亭黑简体" w:hAnsi="Huawei Sans" w:cs="Huawei Sans"/>
        </w:rPr>
        <w:sectPr w:rsidR="00033B54" w:rsidRPr="005B6C51" w:rsidSect="00033B54">
          <w:pgSz w:w="11906" w:h="16838" w:code="9"/>
          <w:pgMar w:top="1701" w:right="1134" w:bottom="1701" w:left="1134" w:header="567" w:footer="567" w:gutter="0"/>
          <w:pgNumType w:start="1"/>
          <w:cols w:space="425"/>
          <w:docGrid w:linePitch="312"/>
        </w:sectPr>
      </w:pPr>
      <w:r w:rsidRPr="005B6C51">
        <w:rPr>
          <w:rFonts w:ascii="Huawei Sans" w:eastAsia="方正兰亭黑简体" w:hAnsi="Huawei Sans" w:cs="Huawei Sans"/>
        </w:rPr>
        <w:br w:type="page"/>
      </w:r>
    </w:p>
    <w:bookmarkStart w:id="0" w:name="_Ref218071467" w:displacedByCustomXml="next"/>
    <w:bookmarkStart w:id="1" w:name="_Ref218071624" w:displacedByCustomXml="next"/>
    <w:bookmarkStart w:id="2" w:name="_Ref218071784" w:displacedByCustomXml="next"/>
    <w:bookmarkStart w:id="3" w:name="_Ref218072047" w:displacedByCustomXml="next"/>
    <w:bookmarkStart w:id="4" w:name="_Ref218422894" w:displacedByCustomXml="next"/>
    <w:bookmarkStart w:id="5" w:name="_Ref218422900" w:displacedByCustomXml="next"/>
    <w:bookmarkStart w:id="6" w:name="_Ref218423379" w:displacedByCustomXml="next"/>
    <w:bookmarkStart w:id="7" w:name="_Toc218425197" w:displacedByCustomXml="next"/>
    <w:bookmarkStart w:id="8" w:name="_Toc227138864" w:displacedByCustomXml="next"/>
    <w:bookmarkStart w:id="9" w:name="_Toc437504216" w:displacedByCustomXml="next"/>
    <w:sdt>
      <w:sdtPr>
        <w:rPr>
          <w:rFonts w:ascii="Times New Roman" w:eastAsia="宋体" w:hAnsi="Times New Roman" w:cs="Times New Roman"/>
          <w:b w:val="0"/>
          <w:bCs w:val="0"/>
          <w:sz w:val="21"/>
          <w:szCs w:val="21"/>
          <w:lang w:val="zh-CN"/>
        </w:rPr>
        <w:id w:val="-1966112858"/>
        <w:docPartObj>
          <w:docPartGallery w:val="Table of Contents"/>
          <w:docPartUnique/>
        </w:docPartObj>
      </w:sdtPr>
      <w:sdtEndPr>
        <w:rPr>
          <w:sz w:val="20"/>
          <w:szCs w:val="20"/>
        </w:rPr>
      </w:sdtEndPr>
      <w:sdtContent>
        <w:p w14:paraId="5B902EF0" w14:textId="5CE9B1BA" w:rsidR="0020153C" w:rsidRPr="005B6C51" w:rsidRDefault="0020153C" w:rsidP="00264B41">
          <w:pPr>
            <w:pStyle w:val="Contents"/>
          </w:pPr>
          <w:r w:rsidRPr="005B6C51">
            <w:rPr>
              <w:lang w:val="zh-CN"/>
            </w:rPr>
            <w:t>目录</w:t>
          </w:r>
        </w:p>
        <w:p w14:paraId="2C1A7A68" w14:textId="26AAF729" w:rsidR="006629E4" w:rsidRDefault="001B3964">
          <w:pPr>
            <w:pStyle w:val="TOC1"/>
            <w:tabs>
              <w:tab w:val="right" w:leader="dot" w:pos="9628"/>
            </w:tabs>
            <w:rPr>
              <w:rFonts w:asciiTheme="minorHAnsi" w:eastAsiaTheme="minorEastAsia" w:hAnsiTheme="minorHAnsi" w:cstheme="minorBidi"/>
              <w:b w:val="0"/>
              <w:bCs w:val="0"/>
              <w:noProof/>
              <w:kern w:val="2"/>
              <w:sz w:val="21"/>
              <w:szCs w:val="22"/>
            </w:rPr>
          </w:pPr>
          <w:r w:rsidRPr="005B6C51">
            <w:rPr>
              <w:rFonts w:ascii="Huawei Sans" w:hAnsi="Huawei Sans" w:cs="Huawei Sans"/>
              <w:noProof/>
            </w:rPr>
            <w:fldChar w:fldCharType="begin"/>
          </w:r>
          <w:r w:rsidRPr="005B6C51">
            <w:rPr>
              <w:rFonts w:ascii="Huawei Sans" w:hAnsi="Huawei Sans" w:cs="Huawei Sans"/>
              <w:noProof/>
            </w:rPr>
            <w:instrText xml:space="preserve"> TOC \o "1-3" \h \z \u </w:instrText>
          </w:r>
          <w:r w:rsidRPr="005B6C51">
            <w:rPr>
              <w:rFonts w:ascii="Huawei Sans" w:hAnsi="Huawei Sans" w:cs="Huawei Sans"/>
              <w:noProof/>
            </w:rPr>
            <w:fldChar w:fldCharType="separate"/>
          </w:r>
          <w:hyperlink w:anchor="_Toc160546442" w:history="1">
            <w:r w:rsidR="006629E4" w:rsidRPr="00251B13">
              <w:rPr>
                <w:rStyle w:val="af"/>
                <w:noProof/>
              </w:rPr>
              <w:t>前</w:t>
            </w:r>
            <w:r w:rsidR="006629E4" w:rsidRPr="00251B13">
              <w:rPr>
                <w:rStyle w:val="af"/>
                <w:noProof/>
              </w:rPr>
              <w:t xml:space="preserve">  </w:t>
            </w:r>
            <w:r w:rsidR="006629E4" w:rsidRPr="00251B13">
              <w:rPr>
                <w:rStyle w:val="af"/>
                <w:noProof/>
              </w:rPr>
              <w:t>言</w:t>
            </w:r>
            <w:r w:rsidR="006629E4">
              <w:rPr>
                <w:noProof/>
                <w:webHidden/>
              </w:rPr>
              <w:tab/>
            </w:r>
            <w:r w:rsidR="006629E4">
              <w:rPr>
                <w:noProof/>
                <w:webHidden/>
              </w:rPr>
              <w:fldChar w:fldCharType="begin"/>
            </w:r>
            <w:r w:rsidR="006629E4">
              <w:rPr>
                <w:noProof/>
                <w:webHidden/>
              </w:rPr>
              <w:instrText xml:space="preserve"> PAGEREF _Toc160546442 \h </w:instrText>
            </w:r>
            <w:r w:rsidR="006629E4">
              <w:rPr>
                <w:noProof/>
                <w:webHidden/>
              </w:rPr>
            </w:r>
            <w:r w:rsidR="006629E4">
              <w:rPr>
                <w:noProof/>
                <w:webHidden/>
              </w:rPr>
              <w:fldChar w:fldCharType="separate"/>
            </w:r>
            <w:r w:rsidR="006629E4">
              <w:rPr>
                <w:rFonts w:hint="eastAsia"/>
                <w:noProof/>
                <w:webHidden/>
              </w:rPr>
              <w:t>3</w:t>
            </w:r>
            <w:r w:rsidR="006629E4">
              <w:rPr>
                <w:noProof/>
                <w:webHidden/>
              </w:rPr>
              <w:fldChar w:fldCharType="end"/>
            </w:r>
          </w:hyperlink>
        </w:p>
        <w:p w14:paraId="0ED6A873" w14:textId="07EC62DA" w:rsidR="006629E4" w:rsidRDefault="00357018">
          <w:pPr>
            <w:pStyle w:val="TOC2"/>
            <w:tabs>
              <w:tab w:val="right" w:leader="dot" w:pos="9628"/>
            </w:tabs>
            <w:rPr>
              <w:rFonts w:asciiTheme="minorHAnsi" w:eastAsiaTheme="minorEastAsia" w:hAnsiTheme="minorHAnsi" w:cstheme="minorBidi"/>
              <w:kern w:val="2"/>
              <w:sz w:val="21"/>
              <w:szCs w:val="22"/>
            </w:rPr>
          </w:pPr>
          <w:hyperlink w:anchor="_Toc160546443" w:history="1">
            <w:r w:rsidR="006629E4" w:rsidRPr="00251B13">
              <w:rPr>
                <w:rStyle w:val="af"/>
              </w:rPr>
              <w:t>简介</w:t>
            </w:r>
            <w:r w:rsidR="006629E4">
              <w:rPr>
                <w:webHidden/>
              </w:rPr>
              <w:tab/>
            </w:r>
            <w:r w:rsidR="006629E4">
              <w:rPr>
                <w:webHidden/>
              </w:rPr>
              <w:fldChar w:fldCharType="begin"/>
            </w:r>
            <w:r w:rsidR="006629E4">
              <w:rPr>
                <w:webHidden/>
              </w:rPr>
              <w:instrText xml:space="preserve"> PAGEREF _Toc160546443 \h </w:instrText>
            </w:r>
            <w:r w:rsidR="006629E4">
              <w:rPr>
                <w:webHidden/>
              </w:rPr>
            </w:r>
            <w:r w:rsidR="006629E4">
              <w:rPr>
                <w:webHidden/>
              </w:rPr>
              <w:fldChar w:fldCharType="separate"/>
            </w:r>
            <w:r w:rsidR="006629E4">
              <w:rPr>
                <w:rFonts w:hint="eastAsia"/>
                <w:webHidden/>
              </w:rPr>
              <w:t>3</w:t>
            </w:r>
            <w:r w:rsidR="006629E4">
              <w:rPr>
                <w:webHidden/>
              </w:rPr>
              <w:fldChar w:fldCharType="end"/>
            </w:r>
          </w:hyperlink>
        </w:p>
        <w:p w14:paraId="5C08EDE3" w14:textId="06258E70" w:rsidR="006629E4" w:rsidRDefault="00357018">
          <w:pPr>
            <w:pStyle w:val="TOC2"/>
            <w:tabs>
              <w:tab w:val="right" w:leader="dot" w:pos="9628"/>
            </w:tabs>
            <w:rPr>
              <w:rFonts w:asciiTheme="minorHAnsi" w:eastAsiaTheme="minorEastAsia" w:hAnsiTheme="minorHAnsi" w:cstheme="minorBidi"/>
              <w:kern w:val="2"/>
              <w:sz w:val="21"/>
              <w:szCs w:val="22"/>
            </w:rPr>
          </w:pPr>
          <w:hyperlink w:anchor="_Toc160546444" w:history="1">
            <w:r w:rsidR="006629E4" w:rsidRPr="00251B13">
              <w:rPr>
                <w:rStyle w:val="af"/>
              </w:rPr>
              <w:t>内容描述</w:t>
            </w:r>
            <w:r w:rsidR="006629E4">
              <w:rPr>
                <w:webHidden/>
              </w:rPr>
              <w:tab/>
            </w:r>
            <w:r w:rsidR="006629E4">
              <w:rPr>
                <w:webHidden/>
              </w:rPr>
              <w:fldChar w:fldCharType="begin"/>
            </w:r>
            <w:r w:rsidR="006629E4">
              <w:rPr>
                <w:webHidden/>
              </w:rPr>
              <w:instrText xml:space="preserve"> PAGEREF _Toc160546444 \h </w:instrText>
            </w:r>
            <w:r w:rsidR="006629E4">
              <w:rPr>
                <w:webHidden/>
              </w:rPr>
            </w:r>
            <w:r w:rsidR="006629E4">
              <w:rPr>
                <w:webHidden/>
              </w:rPr>
              <w:fldChar w:fldCharType="separate"/>
            </w:r>
            <w:r w:rsidR="006629E4">
              <w:rPr>
                <w:rFonts w:hint="eastAsia"/>
                <w:webHidden/>
              </w:rPr>
              <w:t>3</w:t>
            </w:r>
            <w:r w:rsidR="006629E4">
              <w:rPr>
                <w:webHidden/>
              </w:rPr>
              <w:fldChar w:fldCharType="end"/>
            </w:r>
          </w:hyperlink>
        </w:p>
        <w:p w14:paraId="5D9AFA73" w14:textId="0F59D3BA" w:rsidR="006629E4" w:rsidRDefault="00357018">
          <w:pPr>
            <w:pStyle w:val="TOC2"/>
            <w:tabs>
              <w:tab w:val="right" w:leader="dot" w:pos="9628"/>
            </w:tabs>
            <w:rPr>
              <w:rFonts w:asciiTheme="minorHAnsi" w:eastAsiaTheme="minorEastAsia" w:hAnsiTheme="minorHAnsi" w:cstheme="minorBidi"/>
              <w:kern w:val="2"/>
              <w:sz w:val="21"/>
              <w:szCs w:val="22"/>
            </w:rPr>
          </w:pPr>
          <w:hyperlink w:anchor="_Toc160546445" w:history="1">
            <w:r w:rsidR="006629E4" w:rsidRPr="00251B13">
              <w:rPr>
                <w:rStyle w:val="af"/>
              </w:rPr>
              <w:t>前置条件</w:t>
            </w:r>
            <w:r w:rsidR="006629E4">
              <w:rPr>
                <w:webHidden/>
              </w:rPr>
              <w:tab/>
            </w:r>
            <w:r w:rsidR="006629E4">
              <w:rPr>
                <w:webHidden/>
              </w:rPr>
              <w:fldChar w:fldCharType="begin"/>
            </w:r>
            <w:r w:rsidR="006629E4">
              <w:rPr>
                <w:webHidden/>
              </w:rPr>
              <w:instrText xml:space="preserve"> PAGEREF _Toc160546445 \h </w:instrText>
            </w:r>
            <w:r w:rsidR="006629E4">
              <w:rPr>
                <w:webHidden/>
              </w:rPr>
            </w:r>
            <w:r w:rsidR="006629E4">
              <w:rPr>
                <w:webHidden/>
              </w:rPr>
              <w:fldChar w:fldCharType="separate"/>
            </w:r>
            <w:r w:rsidR="006629E4">
              <w:rPr>
                <w:rFonts w:hint="eastAsia"/>
                <w:webHidden/>
              </w:rPr>
              <w:t>3</w:t>
            </w:r>
            <w:r w:rsidR="006629E4">
              <w:rPr>
                <w:webHidden/>
              </w:rPr>
              <w:fldChar w:fldCharType="end"/>
            </w:r>
          </w:hyperlink>
        </w:p>
        <w:p w14:paraId="1D86F794" w14:textId="26A8C3D0" w:rsidR="006629E4" w:rsidRDefault="00357018">
          <w:pPr>
            <w:pStyle w:val="TOC2"/>
            <w:tabs>
              <w:tab w:val="right" w:leader="dot" w:pos="9628"/>
            </w:tabs>
            <w:rPr>
              <w:rFonts w:asciiTheme="minorHAnsi" w:eastAsiaTheme="minorEastAsia" w:hAnsiTheme="minorHAnsi" w:cstheme="minorBidi"/>
              <w:kern w:val="2"/>
              <w:sz w:val="21"/>
              <w:szCs w:val="22"/>
            </w:rPr>
          </w:pPr>
          <w:hyperlink w:anchor="_Toc160546446" w:history="1">
            <w:r w:rsidR="006629E4" w:rsidRPr="00251B13">
              <w:rPr>
                <w:rStyle w:val="af"/>
              </w:rPr>
              <w:t>实验环境说明</w:t>
            </w:r>
            <w:r w:rsidR="006629E4">
              <w:rPr>
                <w:webHidden/>
              </w:rPr>
              <w:tab/>
            </w:r>
            <w:r w:rsidR="006629E4">
              <w:rPr>
                <w:webHidden/>
              </w:rPr>
              <w:fldChar w:fldCharType="begin"/>
            </w:r>
            <w:r w:rsidR="006629E4">
              <w:rPr>
                <w:webHidden/>
              </w:rPr>
              <w:instrText xml:space="preserve"> PAGEREF _Toc160546446 \h </w:instrText>
            </w:r>
            <w:r w:rsidR="006629E4">
              <w:rPr>
                <w:webHidden/>
              </w:rPr>
            </w:r>
            <w:r w:rsidR="006629E4">
              <w:rPr>
                <w:webHidden/>
              </w:rPr>
              <w:fldChar w:fldCharType="separate"/>
            </w:r>
            <w:r w:rsidR="006629E4">
              <w:rPr>
                <w:rFonts w:hint="eastAsia"/>
                <w:webHidden/>
              </w:rPr>
              <w:t>3</w:t>
            </w:r>
            <w:r w:rsidR="006629E4">
              <w:rPr>
                <w:webHidden/>
              </w:rPr>
              <w:fldChar w:fldCharType="end"/>
            </w:r>
          </w:hyperlink>
        </w:p>
        <w:p w14:paraId="5DD4AE86" w14:textId="263087B2" w:rsidR="006629E4" w:rsidRDefault="00357018">
          <w:pPr>
            <w:pStyle w:val="TOC2"/>
            <w:tabs>
              <w:tab w:val="right" w:leader="dot" w:pos="9628"/>
            </w:tabs>
            <w:rPr>
              <w:rFonts w:asciiTheme="minorHAnsi" w:eastAsiaTheme="minorEastAsia" w:hAnsiTheme="minorHAnsi" w:cstheme="minorBidi"/>
              <w:kern w:val="2"/>
              <w:sz w:val="21"/>
              <w:szCs w:val="22"/>
            </w:rPr>
          </w:pPr>
          <w:hyperlink w:anchor="_Toc160546447" w:history="1">
            <w:r w:rsidR="006629E4" w:rsidRPr="00251B13">
              <w:rPr>
                <w:rStyle w:val="af"/>
              </w:rPr>
              <w:t>单机安装概览</w:t>
            </w:r>
            <w:r w:rsidR="006629E4">
              <w:rPr>
                <w:webHidden/>
              </w:rPr>
              <w:tab/>
            </w:r>
            <w:r w:rsidR="006629E4">
              <w:rPr>
                <w:webHidden/>
              </w:rPr>
              <w:fldChar w:fldCharType="begin"/>
            </w:r>
            <w:r w:rsidR="006629E4">
              <w:rPr>
                <w:webHidden/>
              </w:rPr>
              <w:instrText xml:space="preserve"> PAGEREF _Toc160546447 \h </w:instrText>
            </w:r>
            <w:r w:rsidR="006629E4">
              <w:rPr>
                <w:webHidden/>
              </w:rPr>
            </w:r>
            <w:r w:rsidR="006629E4">
              <w:rPr>
                <w:webHidden/>
              </w:rPr>
              <w:fldChar w:fldCharType="separate"/>
            </w:r>
            <w:r w:rsidR="006629E4">
              <w:rPr>
                <w:rFonts w:hint="eastAsia"/>
                <w:webHidden/>
              </w:rPr>
              <w:t>4</w:t>
            </w:r>
            <w:r w:rsidR="006629E4">
              <w:rPr>
                <w:webHidden/>
              </w:rPr>
              <w:fldChar w:fldCharType="end"/>
            </w:r>
          </w:hyperlink>
        </w:p>
        <w:p w14:paraId="433828A4" w14:textId="315A8A1D" w:rsidR="006629E4" w:rsidRDefault="00357018">
          <w:pPr>
            <w:pStyle w:val="TOC1"/>
            <w:tabs>
              <w:tab w:val="right" w:leader="dot" w:pos="9628"/>
            </w:tabs>
            <w:rPr>
              <w:rFonts w:asciiTheme="minorHAnsi" w:eastAsiaTheme="minorEastAsia" w:hAnsiTheme="minorHAnsi" w:cstheme="minorBidi"/>
              <w:b w:val="0"/>
              <w:bCs w:val="0"/>
              <w:noProof/>
              <w:kern w:val="2"/>
              <w:sz w:val="21"/>
              <w:szCs w:val="22"/>
            </w:rPr>
          </w:pPr>
          <w:hyperlink w:anchor="_Toc160546448" w:history="1">
            <w:r w:rsidR="006629E4" w:rsidRPr="00251B13">
              <w:rPr>
                <w:rStyle w:val="af"/>
                <w:noProof/>
              </w:rPr>
              <w:t>1 openGauss</w:t>
            </w:r>
            <w:r w:rsidR="006629E4" w:rsidRPr="00251B13">
              <w:rPr>
                <w:rStyle w:val="af"/>
                <w:noProof/>
              </w:rPr>
              <w:t>数据库安装</w:t>
            </w:r>
            <w:r w:rsidR="006629E4">
              <w:rPr>
                <w:noProof/>
                <w:webHidden/>
              </w:rPr>
              <w:tab/>
            </w:r>
            <w:r w:rsidR="006629E4">
              <w:rPr>
                <w:noProof/>
                <w:webHidden/>
              </w:rPr>
              <w:fldChar w:fldCharType="begin"/>
            </w:r>
            <w:r w:rsidR="006629E4">
              <w:rPr>
                <w:noProof/>
                <w:webHidden/>
              </w:rPr>
              <w:instrText xml:space="preserve"> PAGEREF _Toc160546448 \h </w:instrText>
            </w:r>
            <w:r w:rsidR="006629E4">
              <w:rPr>
                <w:noProof/>
                <w:webHidden/>
              </w:rPr>
            </w:r>
            <w:r w:rsidR="006629E4">
              <w:rPr>
                <w:noProof/>
                <w:webHidden/>
              </w:rPr>
              <w:fldChar w:fldCharType="separate"/>
            </w:r>
            <w:r w:rsidR="006629E4">
              <w:rPr>
                <w:rFonts w:hint="eastAsia"/>
                <w:noProof/>
                <w:webHidden/>
              </w:rPr>
              <w:t>5</w:t>
            </w:r>
            <w:r w:rsidR="006629E4">
              <w:rPr>
                <w:noProof/>
                <w:webHidden/>
              </w:rPr>
              <w:fldChar w:fldCharType="end"/>
            </w:r>
          </w:hyperlink>
        </w:p>
        <w:p w14:paraId="5C7BECE0" w14:textId="5C289AF2" w:rsidR="006629E4" w:rsidRDefault="00357018">
          <w:pPr>
            <w:pStyle w:val="TOC2"/>
            <w:tabs>
              <w:tab w:val="right" w:leader="dot" w:pos="9628"/>
            </w:tabs>
            <w:rPr>
              <w:rFonts w:asciiTheme="minorHAnsi" w:eastAsiaTheme="minorEastAsia" w:hAnsiTheme="minorHAnsi" w:cstheme="minorBidi"/>
              <w:kern w:val="2"/>
              <w:sz w:val="21"/>
              <w:szCs w:val="22"/>
            </w:rPr>
          </w:pPr>
          <w:hyperlink w:anchor="_Toc160546449" w:history="1">
            <w:r w:rsidR="006629E4" w:rsidRPr="00251B13">
              <w:rPr>
                <w:rStyle w:val="af"/>
                <w:snapToGrid w:val="0"/>
              </w:rPr>
              <w:t>1.1</w:t>
            </w:r>
            <w:r w:rsidR="006629E4" w:rsidRPr="00251B13">
              <w:rPr>
                <w:rStyle w:val="af"/>
              </w:rPr>
              <w:t xml:space="preserve"> </w:t>
            </w:r>
            <w:r w:rsidR="006629E4" w:rsidRPr="00251B13">
              <w:rPr>
                <w:rStyle w:val="af"/>
              </w:rPr>
              <w:t>实验介绍</w:t>
            </w:r>
            <w:r w:rsidR="006629E4">
              <w:rPr>
                <w:webHidden/>
              </w:rPr>
              <w:tab/>
            </w:r>
            <w:r w:rsidR="006629E4">
              <w:rPr>
                <w:webHidden/>
              </w:rPr>
              <w:fldChar w:fldCharType="begin"/>
            </w:r>
            <w:r w:rsidR="006629E4">
              <w:rPr>
                <w:webHidden/>
              </w:rPr>
              <w:instrText xml:space="preserve"> PAGEREF _Toc160546449 \h </w:instrText>
            </w:r>
            <w:r w:rsidR="006629E4">
              <w:rPr>
                <w:webHidden/>
              </w:rPr>
            </w:r>
            <w:r w:rsidR="006629E4">
              <w:rPr>
                <w:webHidden/>
              </w:rPr>
              <w:fldChar w:fldCharType="separate"/>
            </w:r>
            <w:r w:rsidR="006629E4">
              <w:rPr>
                <w:rFonts w:hint="eastAsia"/>
                <w:webHidden/>
              </w:rPr>
              <w:t>5</w:t>
            </w:r>
            <w:r w:rsidR="006629E4">
              <w:rPr>
                <w:webHidden/>
              </w:rPr>
              <w:fldChar w:fldCharType="end"/>
            </w:r>
          </w:hyperlink>
        </w:p>
        <w:p w14:paraId="193B2A4A" w14:textId="4B504DA3" w:rsidR="006629E4" w:rsidRDefault="00357018">
          <w:pPr>
            <w:pStyle w:val="TOC3"/>
            <w:tabs>
              <w:tab w:val="right" w:leader="dot" w:pos="9628"/>
            </w:tabs>
            <w:rPr>
              <w:rFonts w:asciiTheme="minorHAnsi" w:eastAsiaTheme="minorEastAsia" w:hAnsiTheme="minorHAnsi" w:cstheme="minorBidi"/>
              <w:kern w:val="2"/>
              <w:sz w:val="21"/>
              <w:szCs w:val="22"/>
            </w:rPr>
          </w:pPr>
          <w:hyperlink w:anchor="_Toc160546450" w:history="1">
            <w:r w:rsidR="006629E4" w:rsidRPr="00251B13">
              <w:rPr>
                <w:rStyle w:val="af"/>
                <w:rFonts w:ascii="Huawei Sans" w:hAnsi="Huawei Sans" w:cs="Huawei Sans"/>
              </w:rPr>
              <w:t>关于本实验</w:t>
            </w:r>
            <w:r w:rsidR="006629E4">
              <w:rPr>
                <w:webHidden/>
              </w:rPr>
              <w:tab/>
            </w:r>
            <w:r w:rsidR="006629E4">
              <w:rPr>
                <w:webHidden/>
              </w:rPr>
              <w:fldChar w:fldCharType="begin"/>
            </w:r>
            <w:r w:rsidR="006629E4">
              <w:rPr>
                <w:webHidden/>
              </w:rPr>
              <w:instrText xml:space="preserve"> PAGEREF _Toc160546450 \h </w:instrText>
            </w:r>
            <w:r w:rsidR="006629E4">
              <w:rPr>
                <w:webHidden/>
              </w:rPr>
            </w:r>
            <w:r w:rsidR="006629E4">
              <w:rPr>
                <w:webHidden/>
              </w:rPr>
              <w:fldChar w:fldCharType="separate"/>
            </w:r>
            <w:r w:rsidR="006629E4">
              <w:rPr>
                <w:rFonts w:hint="eastAsia"/>
                <w:webHidden/>
              </w:rPr>
              <w:t>5</w:t>
            </w:r>
            <w:r w:rsidR="006629E4">
              <w:rPr>
                <w:webHidden/>
              </w:rPr>
              <w:fldChar w:fldCharType="end"/>
            </w:r>
          </w:hyperlink>
        </w:p>
        <w:p w14:paraId="0DD2155A" w14:textId="0ADED2EF" w:rsidR="006629E4" w:rsidRDefault="00357018">
          <w:pPr>
            <w:pStyle w:val="TOC3"/>
            <w:tabs>
              <w:tab w:val="right" w:leader="dot" w:pos="9628"/>
            </w:tabs>
            <w:rPr>
              <w:rFonts w:asciiTheme="minorHAnsi" w:eastAsiaTheme="minorEastAsia" w:hAnsiTheme="minorHAnsi" w:cstheme="minorBidi"/>
              <w:kern w:val="2"/>
              <w:sz w:val="21"/>
              <w:szCs w:val="22"/>
            </w:rPr>
          </w:pPr>
          <w:hyperlink w:anchor="_Toc160546451" w:history="1">
            <w:r w:rsidR="006629E4" w:rsidRPr="00251B13">
              <w:rPr>
                <w:rStyle w:val="af"/>
                <w:rFonts w:ascii="Huawei Sans" w:hAnsi="Huawei Sans" w:cs="Huawei Sans"/>
              </w:rPr>
              <w:t>实验目的</w:t>
            </w:r>
            <w:r w:rsidR="006629E4">
              <w:rPr>
                <w:webHidden/>
              </w:rPr>
              <w:tab/>
            </w:r>
            <w:r w:rsidR="006629E4">
              <w:rPr>
                <w:webHidden/>
              </w:rPr>
              <w:fldChar w:fldCharType="begin"/>
            </w:r>
            <w:r w:rsidR="006629E4">
              <w:rPr>
                <w:webHidden/>
              </w:rPr>
              <w:instrText xml:space="preserve"> PAGEREF _Toc160546451 \h </w:instrText>
            </w:r>
            <w:r w:rsidR="006629E4">
              <w:rPr>
                <w:webHidden/>
              </w:rPr>
            </w:r>
            <w:r w:rsidR="006629E4">
              <w:rPr>
                <w:webHidden/>
              </w:rPr>
              <w:fldChar w:fldCharType="separate"/>
            </w:r>
            <w:r w:rsidR="006629E4">
              <w:rPr>
                <w:rFonts w:hint="eastAsia"/>
                <w:webHidden/>
              </w:rPr>
              <w:t>5</w:t>
            </w:r>
            <w:r w:rsidR="006629E4">
              <w:rPr>
                <w:webHidden/>
              </w:rPr>
              <w:fldChar w:fldCharType="end"/>
            </w:r>
          </w:hyperlink>
        </w:p>
        <w:p w14:paraId="4F89E793" w14:textId="1C3B92A9" w:rsidR="006629E4" w:rsidRDefault="00357018">
          <w:pPr>
            <w:pStyle w:val="TOC2"/>
            <w:tabs>
              <w:tab w:val="right" w:leader="dot" w:pos="9628"/>
            </w:tabs>
            <w:rPr>
              <w:rFonts w:asciiTheme="minorHAnsi" w:eastAsiaTheme="minorEastAsia" w:hAnsiTheme="minorHAnsi" w:cstheme="minorBidi"/>
              <w:kern w:val="2"/>
              <w:sz w:val="21"/>
              <w:szCs w:val="22"/>
            </w:rPr>
          </w:pPr>
          <w:hyperlink w:anchor="_Toc160546452" w:history="1">
            <w:r w:rsidR="006629E4" w:rsidRPr="00251B13">
              <w:rPr>
                <w:rStyle w:val="af"/>
                <w:snapToGrid w:val="0"/>
              </w:rPr>
              <w:t>1.2</w:t>
            </w:r>
            <w:r w:rsidR="006629E4" w:rsidRPr="00251B13">
              <w:rPr>
                <w:rStyle w:val="af"/>
              </w:rPr>
              <w:t xml:space="preserve"> </w:t>
            </w:r>
            <w:r w:rsidR="006629E4" w:rsidRPr="00251B13">
              <w:rPr>
                <w:rStyle w:val="af"/>
              </w:rPr>
              <w:t>虚拟机</w:t>
            </w:r>
            <w:r w:rsidR="006629E4" w:rsidRPr="00251B13">
              <w:rPr>
                <w:rStyle w:val="af"/>
              </w:rPr>
              <w:t>VirtualBox</w:t>
            </w:r>
            <w:r w:rsidR="006629E4" w:rsidRPr="00251B13">
              <w:rPr>
                <w:rStyle w:val="af"/>
              </w:rPr>
              <w:t>下载及安装</w:t>
            </w:r>
            <w:r w:rsidR="006629E4">
              <w:rPr>
                <w:webHidden/>
              </w:rPr>
              <w:tab/>
            </w:r>
            <w:r w:rsidR="006629E4">
              <w:rPr>
                <w:webHidden/>
              </w:rPr>
              <w:fldChar w:fldCharType="begin"/>
            </w:r>
            <w:r w:rsidR="006629E4">
              <w:rPr>
                <w:webHidden/>
              </w:rPr>
              <w:instrText xml:space="preserve"> PAGEREF _Toc160546452 \h </w:instrText>
            </w:r>
            <w:r w:rsidR="006629E4">
              <w:rPr>
                <w:webHidden/>
              </w:rPr>
            </w:r>
            <w:r w:rsidR="006629E4">
              <w:rPr>
                <w:webHidden/>
              </w:rPr>
              <w:fldChar w:fldCharType="separate"/>
            </w:r>
            <w:r w:rsidR="006629E4">
              <w:rPr>
                <w:rFonts w:hint="eastAsia"/>
                <w:webHidden/>
              </w:rPr>
              <w:t>5</w:t>
            </w:r>
            <w:r w:rsidR="006629E4">
              <w:rPr>
                <w:webHidden/>
              </w:rPr>
              <w:fldChar w:fldCharType="end"/>
            </w:r>
          </w:hyperlink>
        </w:p>
        <w:p w14:paraId="7885CFFC" w14:textId="6BF75D91" w:rsidR="006629E4" w:rsidRDefault="00357018">
          <w:pPr>
            <w:pStyle w:val="TOC2"/>
            <w:tabs>
              <w:tab w:val="right" w:leader="dot" w:pos="9628"/>
            </w:tabs>
            <w:rPr>
              <w:rFonts w:asciiTheme="minorHAnsi" w:eastAsiaTheme="minorEastAsia" w:hAnsiTheme="minorHAnsi" w:cstheme="minorBidi"/>
              <w:kern w:val="2"/>
              <w:sz w:val="21"/>
              <w:szCs w:val="22"/>
            </w:rPr>
          </w:pPr>
          <w:hyperlink w:anchor="_Toc160546453" w:history="1">
            <w:r w:rsidR="006629E4" w:rsidRPr="00251B13">
              <w:rPr>
                <w:rStyle w:val="af"/>
                <w:snapToGrid w:val="0"/>
              </w:rPr>
              <w:t>1.3</w:t>
            </w:r>
            <w:r w:rsidR="006629E4" w:rsidRPr="00251B13">
              <w:rPr>
                <w:rStyle w:val="af"/>
              </w:rPr>
              <w:t xml:space="preserve"> openEuler-22.03-LTS-SP3</w:t>
            </w:r>
            <w:r w:rsidR="006629E4" w:rsidRPr="00251B13">
              <w:rPr>
                <w:rStyle w:val="af"/>
              </w:rPr>
              <w:t>镜像文件下载</w:t>
            </w:r>
            <w:r w:rsidR="006629E4">
              <w:rPr>
                <w:webHidden/>
              </w:rPr>
              <w:tab/>
            </w:r>
            <w:r w:rsidR="006629E4">
              <w:rPr>
                <w:webHidden/>
              </w:rPr>
              <w:fldChar w:fldCharType="begin"/>
            </w:r>
            <w:r w:rsidR="006629E4">
              <w:rPr>
                <w:webHidden/>
              </w:rPr>
              <w:instrText xml:space="preserve"> PAGEREF _Toc160546453 \h </w:instrText>
            </w:r>
            <w:r w:rsidR="006629E4">
              <w:rPr>
                <w:webHidden/>
              </w:rPr>
            </w:r>
            <w:r w:rsidR="006629E4">
              <w:rPr>
                <w:webHidden/>
              </w:rPr>
              <w:fldChar w:fldCharType="separate"/>
            </w:r>
            <w:r w:rsidR="006629E4">
              <w:rPr>
                <w:rFonts w:hint="eastAsia"/>
                <w:webHidden/>
              </w:rPr>
              <w:t>6</w:t>
            </w:r>
            <w:r w:rsidR="006629E4">
              <w:rPr>
                <w:webHidden/>
              </w:rPr>
              <w:fldChar w:fldCharType="end"/>
            </w:r>
          </w:hyperlink>
        </w:p>
        <w:p w14:paraId="4088F1BB" w14:textId="4C344294" w:rsidR="006629E4" w:rsidRDefault="00357018">
          <w:pPr>
            <w:pStyle w:val="TOC2"/>
            <w:tabs>
              <w:tab w:val="right" w:leader="dot" w:pos="9628"/>
            </w:tabs>
            <w:rPr>
              <w:rFonts w:asciiTheme="minorHAnsi" w:eastAsiaTheme="minorEastAsia" w:hAnsiTheme="minorHAnsi" w:cstheme="minorBidi"/>
              <w:kern w:val="2"/>
              <w:sz w:val="21"/>
              <w:szCs w:val="22"/>
            </w:rPr>
          </w:pPr>
          <w:hyperlink w:anchor="_Toc160546454" w:history="1">
            <w:r w:rsidR="006629E4" w:rsidRPr="00251B13">
              <w:rPr>
                <w:rStyle w:val="af"/>
                <w:snapToGrid w:val="0"/>
              </w:rPr>
              <w:t>1.4</w:t>
            </w:r>
            <w:r w:rsidR="006629E4" w:rsidRPr="00251B13">
              <w:rPr>
                <w:rStyle w:val="af"/>
              </w:rPr>
              <w:t xml:space="preserve"> VirtualBox</w:t>
            </w:r>
            <w:r w:rsidR="006629E4" w:rsidRPr="00251B13">
              <w:rPr>
                <w:rStyle w:val="af"/>
              </w:rPr>
              <w:t>下安装</w:t>
            </w:r>
            <w:r w:rsidR="006629E4" w:rsidRPr="00251B13">
              <w:rPr>
                <w:rStyle w:val="af"/>
              </w:rPr>
              <w:t>openEuler-22.03-LTS-SP3</w:t>
            </w:r>
            <w:r w:rsidR="006629E4" w:rsidRPr="00251B13">
              <w:rPr>
                <w:rStyle w:val="af"/>
              </w:rPr>
              <w:t>操作系统</w:t>
            </w:r>
            <w:r w:rsidR="006629E4">
              <w:rPr>
                <w:webHidden/>
              </w:rPr>
              <w:tab/>
            </w:r>
            <w:r w:rsidR="006629E4">
              <w:rPr>
                <w:webHidden/>
              </w:rPr>
              <w:fldChar w:fldCharType="begin"/>
            </w:r>
            <w:r w:rsidR="006629E4">
              <w:rPr>
                <w:webHidden/>
              </w:rPr>
              <w:instrText xml:space="preserve"> PAGEREF _Toc160546454 \h </w:instrText>
            </w:r>
            <w:r w:rsidR="006629E4">
              <w:rPr>
                <w:webHidden/>
              </w:rPr>
            </w:r>
            <w:r w:rsidR="006629E4">
              <w:rPr>
                <w:webHidden/>
              </w:rPr>
              <w:fldChar w:fldCharType="separate"/>
            </w:r>
            <w:r w:rsidR="006629E4">
              <w:rPr>
                <w:rFonts w:hint="eastAsia"/>
                <w:webHidden/>
              </w:rPr>
              <w:t>7</w:t>
            </w:r>
            <w:r w:rsidR="006629E4">
              <w:rPr>
                <w:webHidden/>
              </w:rPr>
              <w:fldChar w:fldCharType="end"/>
            </w:r>
          </w:hyperlink>
        </w:p>
        <w:p w14:paraId="60AE5E16" w14:textId="7728656C" w:rsidR="006629E4" w:rsidRDefault="00357018">
          <w:pPr>
            <w:pStyle w:val="TOC2"/>
            <w:tabs>
              <w:tab w:val="right" w:leader="dot" w:pos="9628"/>
            </w:tabs>
            <w:rPr>
              <w:rFonts w:asciiTheme="minorHAnsi" w:eastAsiaTheme="minorEastAsia" w:hAnsiTheme="minorHAnsi" w:cstheme="minorBidi"/>
              <w:kern w:val="2"/>
              <w:sz w:val="21"/>
              <w:szCs w:val="22"/>
            </w:rPr>
          </w:pPr>
          <w:hyperlink w:anchor="_Toc160546455" w:history="1">
            <w:r w:rsidR="006629E4" w:rsidRPr="00251B13">
              <w:rPr>
                <w:rStyle w:val="af"/>
                <w:snapToGrid w:val="0"/>
              </w:rPr>
              <w:t>1.5</w:t>
            </w:r>
            <w:r w:rsidR="006629E4" w:rsidRPr="00251B13">
              <w:rPr>
                <w:rStyle w:val="af"/>
              </w:rPr>
              <w:t xml:space="preserve"> </w:t>
            </w:r>
            <w:r w:rsidR="006629E4" w:rsidRPr="00251B13">
              <w:rPr>
                <w:rStyle w:val="af"/>
              </w:rPr>
              <w:t>操作系统环境准备</w:t>
            </w:r>
            <w:r w:rsidR="006629E4">
              <w:rPr>
                <w:webHidden/>
              </w:rPr>
              <w:tab/>
            </w:r>
            <w:r w:rsidR="006629E4">
              <w:rPr>
                <w:webHidden/>
              </w:rPr>
              <w:fldChar w:fldCharType="begin"/>
            </w:r>
            <w:r w:rsidR="006629E4">
              <w:rPr>
                <w:webHidden/>
              </w:rPr>
              <w:instrText xml:space="preserve"> PAGEREF _Toc160546455 \h </w:instrText>
            </w:r>
            <w:r w:rsidR="006629E4">
              <w:rPr>
                <w:webHidden/>
              </w:rPr>
            </w:r>
            <w:r w:rsidR="006629E4">
              <w:rPr>
                <w:webHidden/>
              </w:rPr>
              <w:fldChar w:fldCharType="separate"/>
            </w:r>
            <w:r w:rsidR="006629E4">
              <w:rPr>
                <w:rFonts w:hint="eastAsia"/>
                <w:webHidden/>
              </w:rPr>
              <w:t>26</w:t>
            </w:r>
            <w:r w:rsidR="006629E4">
              <w:rPr>
                <w:webHidden/>
              </w:rPr>
              <w:fldChar w:fldCharType="end"/>
            </w:r>
          </w:hyperlink>
        </w:p>
        <w:p w14:paraId="1C5C52F4" w14:textId="285F334A" w:rsidR="006629E4" w:rsidRDefault="00357018">
          <w:pPr>
            <w:pStyle w:val="TOC2"/>
            <w:tabs>
              <w:tab w:val="right" w:leader="dot" w:pos="9628"/>
            </w:tabs>
            <w:rPr>
              <w:rFonts w:asciiTheme="minorHAnsi" w:eastAsiaTheme="minorEastAsia" w:hAnsiTheme="minorHAnsi" w:cstheme="minorBidi"/>
              <w:kern w:val="2"/>
              <w:sz w:val="21"/>
              <w:szCs w:val="22"/>
            </w:rPr>
          </w:pPr>
          <w:hyperlink w:anchor="_Toc160546456" w:history="1">
            <w:r w:rsidR="006629E4" w:rsidRPr="00251B13">
              <w:rPr>
                <w:rStyle w:val="af"/>
                <w:snapToGrid w:val="0"/>
              </w:rPr>
              <w:t>1.6</w:t>
            </w:r>
            <w:r w:rsidR="006629E4" w:rsidRPr="00251B13">
              <w:rPr>
                <w:rStyle w:val="af"/>
              </w:rPr>
              <w:t xml:space="preserve"> </w:t>
            </w:r>
            <w:r w:rsidR="006629E4" w:rsidRPr="00251B13">
              <w:rPr>
                <w:rStyle w:val="af"/>
              </w:rPr>
              <w:t>安装</w:t>
            </w:r>
            <w:r w:rsidR="006629E4" w:rsidRPr="00251B13">
              <w:rPr>
                <w:rStyle w:val="af"/>
              </w:rPr>
              <w:t>openGauss</w:t>
            </w:r>
            <w:r w:rsidR="006629E4" w:rsidRPr="00251B13">
              <w:rPr>
                <w:rStyle w:val="af"/>
              </w:rPr>
              <w:t>数据库</w:t>
            </w:r>
            <w:r w:rsidR="006629E4">
              <w:rPr>
                <w:webHidden/>
              </w:rPr>
              <w:tab/>
            </w:r>
            <w:r w:rsidR="006629E4">
              <w:rPr>
                <w:webHidden/>
              </w:rPr>
              <w:fldChar w:fldCharType="begin"/>
            </w:r>
            <w:r w:rsidR="006629E4">
              <w:rPr>
                <w:webHidden/>
              </w:rPr>
              <w:instrText xml:space="preserve"> PAGEREF _Toc160546456 \h </w:instrText>
            </w:r>
            <w:r w:rsidR="006629E4">
              <w:rPr>
                <w:webHidden/>
              </w:rPr>
            </w:r>
            <w:r w:rsidR="006629E4">
              <w:rPr>
                <w:webHidden/>
              </w:rPr>
              <w:fldChar w:fldCharType="separate"/>
            </w:r>
            <w:r w:rsidR="006629E4">
              <w:rPr>
                <w:rFonts w:hint="eastAsia"/>
                <w:webHidden/>
              </w:rPr>
              <w:t>28</w:t>
            </w:r>
            <w:r w:rsidR="006629E4">
              <w:rPr>
                <w:webHidden/>
              </w:rPr>
              <w:fldChar w:fldCharType="end"/>
            </w:r>
          </w:hyperlink>
        </w:p>
        <w:p w14:paraId="1CE70FC4" w14:textId="2C2C9EB9" w:rsidR="006629E4" w:rsidRDefault="00357018">
          <w:pPr>
            <w:pStyle w:val="TOC1"/>
            <w:tabs>
              <w:tab w:val="right" w:leader="dot" w:pos="9628"/>
            </w:tabs>
            <w:rPr>
              <w:rFonts w:asciiTheme="minorHAnsi" w:eastAsiaTheme="minorEastAsia" w:hAnsiTheme="minorHAnsi" w:cstheme="minorBidi"/>
              <w:b w:val="0"/>
              <w:bCs w:val="0"/>
              <w:noProof/>
              <w:kern w:val="2"/>
              <w:sz w:val="21"/>
              <w:szCs w:val="22"/>
            </w:rPr>
          </w:pPr>
          <w:hyperlink w:anchor="_Toc160546457" w:history="1">
            <w:r w:rsidR="006629E4" w:rsidRPr="00251B13">
              <w:rPr>
                <w:rStyle w:val="af"/>
                <w:noProof/>
              </w:rPr>
              <w:t xml:space="preserve">2 </w:t>
            </w:r>
            <w:r w:rsidR="006629E4" w:rsidRPr="00251B13">
              <w:rPr>
                <w:rStyle w:val="af"/>
                <w:noProof/>
              </w:rPr>
              <w:t>数据库使用</w:t>
            </w:r>
            <w:r w:rsidR="006629E4">
              <w:rPr>
                <w:noProof/>
                <w:webHidden/>
              </w:rPr>
              <w:tab/>
            </w:r>
            <w:r w:rsidR="006629E4">
              <w:rPr>
                <w:noProof/>
                <w:webHidden/>
              </w:rPr>
              <w:fldChar w:fldCharType="begin"/>
            </w:r>
            <w:r w:rsidR="006629E4">
              <w:rPr>
                <w:noProof/>
                <w:webHidden/>
              </w:rPr>
              <w:instrText xml:space="preserve"> PAGEREF _Toc160546457 \h </w:instrText>
            </w:r>
            <w:r w:rsidR="006629E4">
              <w:rPr>
                <w:noProof/>
                <w:webHidden/>
              </w:rPr>
            </w:r>
            <w:r w:rsidR="006629E4">
              <w:rPr>
                <w:noProof/>
                <w:webHidden/>
              </w:rPr>
              <w:fldChar w:fldCharType="separate"/>
            </w:r>
            <w:r w:rsidR="006629E4">
              <w:rPr>
                <w:rFonts w:hint="eastAsia"/>
                <w:noProof/>
                <w:webHidden/>
              </w:rPr>
              <w:t>34</w:t>
            </w:r>
            <w:r w:rsidR="006629E4">
              <w:rPr>
                <w:noProof/>
                <w:webHidden/>
              </w:rPr>
              <w:fldChar w:fldCharType="end"/>
            </w:r>
          </w:hyperlink>
        </w:p>
        <w:p w14:paraId="6754A3B9" w14:textId="701C1633" w:rsidR="006629E4" w:rsidRDefault="00357018">
          <w:pPr>
            <w:pStyle w:val="TOC2"/>
            <w:tabs>
              <w:tab w:val="right" w:leader="dot" w:pos="9628"/>
            </w:tabs>
            <w:rPr>
              <w:rFonts w:asciiTheme="minorHAnsi" w:eastAsiaTheme="minorEastAsia" w:hAnsiTheme="minorHAnsi" w:cstheme="minorBidi"/>
              <w:kern w:val="2"/>
              <w:sz w:val="21"/>
              <w:szCs w:val="22"/>
            </w:rPr>
          </w:pPr>
          <w:hyperlink w:anchor="_Toc160546458" w:history="1">
            <w:r w:rsidR="006629E4" w:rsidRPr="00251B13">
              <w:rPr>
                <w:rStyle w:val="af"/>
                <w:snapToGrid w:val="0"/>
              </w:rPr>
              <w:t>2.1</w:t>
            </w:r>
            <w:r w:rsidR="006629E4" w:rsidRPr="00251B13">
              <w:rPr>
                <w:rStyle w:val="af"/>
              </w:rPr>
              <w:t xml:space="preserve"> </w:t>
            </w:r>
            <w:r w:rsidR="006629E4" w:rsidRPr="00251B13">
              <w:rPr>
                <w:rStyle w:val="af"/>
              </w:rPr>
              <w:t>前提条件</w:t>
            </w:r>
            <w:r w:rsidR="006629E4">
              <w:rPr>
                <w:webHidden/>
              </w:rPr>
              <w:tab/>
            </w:r>
            <w:r w:rsidR="006629E4">
              <w:rPr>
                <w:webHidden/>
              </w:rPr>
              <w:fldChar w:fldCharType="begin"/>
            </w:r>
            <w:r w:rsidR="006629E4">
              <w:rPr>
                <w:webHidden/>
              </w:rPr>
              <w:instrText xml:space="preserve"> PAGEREF _Toc160546458 \h </w:instrText>
            </w:r>
            <w:r w:rsidR="006629E4">
              <w:rPr>
                <w:webHidden/>
              </w:rPr>
            </w:r>
            <w:r w:rsidR="006629E4">
              <w:rPr>
                <w:webHidden/>
              </w:rPr>
              <w:fldChar w:fldCharType="separate"/>
            </w:r>
            <w:r w:rsidR="006629E4">
              <w:rPr>
                <w:rFonts w:hint="eastAsia"/>
                <w:webHidden/>
              </w:rPr>
              <w:t>34</w:t>
            </w:r>
            <w:r w:rsidR="006629E4">
              <w:rPr>
                <w:webHidden/>
              </w:rPr>
              <w:fldChar w:fldCharType="end"/>
            </w:r>
          </w:hyperlink>
        </w:p>
        <w:p w14:paraId="3519E206" w14:textId="2B79FA34" w:rsidR="006629E4" w:rsidRDefault="00357018">
          <w:pPr>
            <w:pStyle w:val="TOC2"/>
            <w:tabs>
              <w:tab w:val="right" w:leader="dot" w:pos="9628"/>
            </w:tabs>
            <w:rPr>
              <w:rFonts w:asciiTheme="minorHAnsi" w:eastAsiaTheme="minorEastAsia" w:hAnsiTheme="minorHAnsi" w:cstheme="minorBidi"/>
              <w:kern w:val="2"/>
              <w:sz w:val="21"/>
              <w:szCs w:val="22"/>
            </w:rPr>
          </w:pPr>
          <w:hyperlink w:anchor="_Toc160546459" w:history="1">
            <w:r w:rsidR="006629E4" w:rsidRPr="00251B13">
              <w:rPr>
                <w:rStyle w:val="af"/>
                <w:snapToGrid w:val="0"/>
              </w:rPr>
              <w:t>2.2</w:t>
            </w:r>
            <w:r w:rsidR="006629E4" w:rsidRPr="00251B13">
              <w:rPr>
                <w:rStyle w:val="af"/>
              </w:rPr>
              <w:t xml:space="preserve"> </w:t>
            </w:r>
            <w:r w:rsidR="006629E4" w:rsidRPr="00251B13">
              <w:rPr>
                <w:rStyle w:val="af"/>
              </w:rPr>
              <w:t>操作步骤</w:t>
            </w:r>
            <w:r w:rsidR="006629E4">
              <w:rPr>
                <w:webHidden/>
              </w:rPr>
              <w:tab/>
            </w:r>
            <w:r w:rsidR="006629E4">
              <w:rPr>
                <w:webHidden/>
              </w:rPr>
              <w:fldChar w:fldCharType="begin"/>
            </w:r>
            <w:r w:rsidR="006629E4">
              <w:rPr>
                <w:webHidden/>
              </w:rPr>
              <w:instrText xml:space="preserve"> PAGEREF _Toc160546459 \h </w:instrText>
            </w:r>
            <w:r w:rsidR="006629E4">
              <w:rPr>
                <w:webHidden/>
              </w:rPr>
            </w:r>
            <w:r w:rsidR="006629E4">
              <w:rPr>
                <w:webHidden/>
              </w:rPr>
              <w:fldChar w:fldCharType="separate"/>
            </w:r>
            <w:r w:rsidR="006629E4">
              <w:rPr>
                <w:rFonts w:hint="eastAsia"/>
                <w:webHidden/>
              </w:rPr>
              <w:t>34</w:t>
            </w:r>
            <w:r w:rsidR="006629E4">
              <w:rPr>
                <w:webHidden/>
              </w:rPr>
              <w:fldChar w:fldCharType="end"/>
            </w:r>
          </w:hyperlink>
        </w:p>
        <w:p w14:paraId="3D00D6A6" w14:textId="1239296D" w:rsidR="006629E4" w:rsidRDefault="00357018">
          <w:pPr>
            <w:pStyle w:val="TOC1"/>
            <w:tabs>
              <w:tab w:val="right" w:leader="dot" w:pos="9628"/>
            </w:tabs>
            <w:rPr>
              <w:rFonts w:asciiTheme="minorHAnsi" w:eastAsiaTheme="minorEastAsia" w:hAnsiTheme="minorHAnsi" w:cstheme="minorBidi"/>
              <w:b w:val="0"/>
              <w:bCs w:val="0"/>
              <w:noProof/>
              <w:kern w:val="2"/>
              <w:sz w:val="21"/>
              <w:szCs w:val="22"/>
            </w:rPr>
          </w:pPr>
          <w:hyperlink w:anchor="_Toc160546460" w:history="1">
            <w:r w:rsidR="006629E4" w:rsidRPr="00251B13">
              <w:rPr>
                <w:rStyle w:val="af"/>
                <w:noProof/>
              </w:rPr>
              <w:t>附录一：</w:t>
            </w:r>
            <w:r w:rsidR="006629E4" w:rsidRPr="00251B13">
              <w:rPr>
                <w:rStyle w:val="af"/>
                <w:noProof/>
              </w:rPr>
              <w:t>Linux</w:t>
            </w:r>
            <w:r w:rsidR="006629E4" w:rsidRPr="00251B13">
              <w:rPr>
                <w:rStyle w:val="af"/>
                <w:noProof/>
              </w:rPr>
              <w:t>操作系统相关命令</w:t>
            </w:r>
            <w:r w:rsidR="006629E4">
              <w:rPr>
                <w:noProof/>
                <w:webHidden/>
              </w:rPr>
              <w:tab/>
            </w:r>
            <w:r w:rsidR="006629E4">
              <w:rPr>
                <w:noProof/>
                <w:webHidden/>
              </w:rPr>
              <w:fldChar w:fldCharType="begin"/>
            </w:r>
            <w:r w:rsidR="006629E4">
              <w:rPr>
                <w:noProof/>
                <w:webHidden/>
              </w:rPr>
              <w:instrText xml:space="preserve"> PAGEREF _Toc160546460 \h </w:instrText>
            </w:r>
            <w:r w:rsidR="006629E4">
              <w:rPr>
                <w:noProof/>
                <w:webHidden/>
              </w:rPr>
            </w:r>
            <w:r w:rsidR="006629E4">
              <w:rPr>
                <w:noProof/>
                <w:webHidden/>
              </w:rPr>
              <w:fldChar w:fldCharType="separate"/>
            </w:r>
            <w:r w:rsidR="006629E4">
              <w:rPr>
                <w:rFonts w:hint="eastAsia"/>
                <w:noProof/>
                <w:webHidden/>
              </w:rPr>
              <w:t>37</w:t>
            </w:r>
            <w:r w:rsidR="006629E4">
              <w:rPr>
                <w:noProof/>
                <w:webHidden/>
              </w:rPr>
              <w:fldChar w:fldCharType="end"/>
            </w:r>
          </w:hyperlink>
        </w:p>
        <w:p w14:paraId="1A1B1C95" w14:textId="09E833DE" w:rsidR="00B81DEF" w:rsidRPr="005B6C51" w:rsidRDefault="001B3964" w:rsidP="007540F5">
          <w:pPr>
            <w:ind w:left="0"/>
            <w:rPr>
              <w:rFonts w:ascii="Huawei Sans" w:eastAsia="方正兰亭黑简体" w:hAnsi="Huawei Sans" w:cs="Huawei Sans"/>
              <w:lang w:val="zh-CN"/>
            </w:rPr>
          </w:pPr>
          <w:r w:rsidRPr="005B6C51">
            <w:rPr>
              <w:rFonts w:ascii="Huawei Sans" w:eastAsia="方正兰亭黑简体" w:hAnsi="Huawei Sans" w:cs="Huawei Sans"/>
              <w:noProof/>
            </w:rPr>
            <w:fldChar w:fldCharType="end"/>
          </w:r>
        </w:p>
      </w:sdtContent>
    </w:sdt>
    <w:p w14:paraId="0B048C6B" w14:textId="6455368F" w:rsidR="00002614" w:rsidRPr="005B6C51" w:rsidRDefault="00002614">
      <w:pPr>
        <w:topLinePunct w:val="0"/>
        <w:adjustRightInd/>
        <w:snapToGrid/>
        <w:spacing w:before="0" w:after="0" w:line="240" w:lineRule="auto"/>
        <w:ind w:left="0"/>
        <w:rPr>
          <w:rFonts w:ascii="Huawei Sans" w:eastAsia="方正兰亭黑简体" w:hAnsi="Huawei Sans" w:cs="Huawei Sans"/>
          <w:lang w:val="zh-CN"/>
        </w:rPr>
      </w:pPr>
      <w:r w:rsidRPr="005B6C51">
        <w:rPr>
          <w:rFonts w:ascii="Huawei Sans" w:eastAsia="方正兰亭黑简体" w:hAnsi="Huawei Sans" w:cs="Huawei Sans"/>
          <w:lang w:val="zh-CN"/>
        </w:rPr>
        <w:br w:type="page"/>
      </w:r>
    </w:p>
    <w:p w14:paraId="4CA06E0C" w14:textId="77777777" w:rsidR="00962B85" w:rsidRPr="005B6C51" w:rsidRDefault="00962B85" w:rsidP="00264B41">
      <w:pPr>
        <w:pStyle w:val="1"/>
      </w:pPr>
      <w:bookmarkStart w:id="10" w:name="_Toc7361460"/>
      <w:bookmarkStart w:id="11" w:name="_Toc47699838"/>
      <w:bookmarkStart w:id="12" w:name="_Toc160546442"/>
      <w:bookmarkStart w:id="13" w:name="_Toc466755566"/>
      <w:bookmarkStart w:id="14" w:name="_Toc466755571"/>
      <w:bookmarkEnd w:id="9"/>
      <w:bookmarkEnd w:id="8"/>
      <w:bookmarkEnd w:id="7"/>
      <w:bookmarkEnd w:id="6"/>
      <w:bookmarkEnd w:id="5"/>
      <w:bookmarkEnd w:id="4"/>
      <w:bookmarkEnd w:id="3"/>
      <w:bookmarkEnd w:id="2"/>
      <w:bookmarkEnd w:id="1"/>
      <w:bookmarkEnd w:id="0"/>
      <w:r w:rsidRPr="005B6C51">
        <w:lastRenderedPageBreak/>
        <w:t>前</w:t>
      </w:r>
      <w:r w:rsidRPr="005B6C51">
        <w:t xml:space="preserve">  </w:t>
      </w:r>
      <w:r w:rsidRPr="005B6C51">
        <w:t>言</w:t>
      </w:r>
      <w:bookmarkEnd w:id="10"/>
      <w:bookmarkEnd w:id="11"/>
      <w:bookmarkEnd w:id="12"/>
    </w:p>
    <w:p w14:paraId="41AA947B" w14:textId="77777777" w:rsidR="00962B85" w:rsidRPr="005B6C51" w:rsidRDefault="00962B85" w:rsidP="00612E48">
      <w:pPr>
        <w:pStyle w:val="2"/>
        <w:numPr>
          <w:ilvl w:val="0"/>
          <w:numId w:val="0"/>
        </w:numPr>
        <w:ind w:left="105"/>
      </w:pPr>
      <w:bookmarkStart w:id="15" w:name="_Toc7361461"/>
      <w:bookmarkStart w:id="16" w:name="_Toc47699839"/>
      <w:bookmarkStart w:id="17" w:name="_Toc160546443"/>
      <w:r w:rsidRPr="005B6C51">
        <w:t>简介</w:t>
      </w:r>
      <w:bookmarkEnd w:id="15"/>
      <w:bookmarkEnd w:id="16"/>
      <w:bookmarkEnd w:id="17"/>
    </w:p>
    <w:p w14:paraId="03816A63" w14:textId="77777777" w:rsidR="00962B85" w:rsidRPr="005B6C51" w:rsidRDefault="00962B85" w:rsidP="00FB0076">
      <w:pPr>
        <w:pStyle w:val="1e"/>
      </w:pPr>
      <w:r w:rsidRPr="005B6C51">
        <w:t>openGauss</w:t>
      </w:r>
      <w:r w:rsidRPr="005B6C51">
        <w:t>是关系型数据库，采用客户端</w:t>
      </w:r>
      <w:r w:rsidRPr="005B6C51">
        <w:t>/</w:t>
      </w:r>
      <w:r w:rsidRPr="005B6C51">
        <w:t>服务器，</w:t>
      </w:r>
      <w:proofErr w:type="gramStart"/>
      <w:r w:rsidRPr="005B6C51">
        <w:t>单进程多</w:t>
      </w:r>
      <w:proofErr w:type="gramEnd"/>
      <w:r w:rsidRPr="005B6C51">
        <w:t>线程架构，支持单机和一主多备部署方式，备机可读，支持双机高可用和读扩展。</w:t>
      </w:r>
    </w:p>
    <w:p w14:paraId="1A1A7183" w14:textId="3DC30C6B" w:rsidR="00962B85" w:rsidRPr="005B6C51" w:rsidRDefault="00962B85" w:rsidP="00FB0076">
      <w:pPr>
        <w:pStyle w:val="1e"/>
      </w:pPr>
      <w:r w:rsidRPr="005B6C51">
        <w:t>本实验主要描述</w:t>
      </w:r>
      <w:r w:rsidRPr="005B6C51">
        <w:t>openGauss</w:t>
      </w:r>
      <w:r w:rsidR="00392051">
        <w:t>数据库</w:t>
      </w:r>
      <w:r w:rsidR="00392051" w:rsidRPr="003B5A0E">
        <w:t>在</w:t>
      </w:r>
      <w:r w:rsidR="00392051">
        <w:t>操作系统为</w:t>
      </w:r>
      <w:r w:rsidR="00C84733" w:rsidRPr="005B6C51">
        <w:t xml:space="preserve">openEuler </w:t>
      </w:r>
      <w:r w:rsidR="00B07B37" w:rsidRPr="00B07B37">
        <w:t>22.03-LTS-SP3</w:t>
      </w:r>
      <w:r w:rsidR="00E442B8" w:rsidRPr="005B6C51">
        <w:t>上</w:t>
      </w:r>
      <w:r w:rsidRPr="005B6C51">
        <w:t>的</w:t>
      </w:r>
      <w:r w:rsidR="00F44EA4" w:rsidRPr="005B6C51">
        <w:t>单机</w:t>
      </w:r>
      <w:r w:rsidRPr="005B6C51">
        <w:t>安装部署。</w:t>
      </w:r>
    </w:p>
    <w:p w14:paraId="04D33D2F" w14:textId="135E4B25" w:rsidR="00962B85" w:rsidRPr="005B6C51" w:rsidRDefault="00962B85" w:rsidP="00612E48">
      <w:pPr>
        <w:pStyle w:val="2"/>
        <w:numPr>
          <w:ilvl w:val="0"/>
          <w:numId w:val="0"/>
        </w:numPr>
        <w:ind w:left="105"/>
      </w:pPr>
      <w:bookmarkStart w:id="18" w:name="_Toc7361462"/>
      <w:bookmarkStart w:id="19" w:name="_Toc47699840"/>
      <w:bookmarkStart w:id="20" w:name="_Toc160546444"/>
      <w:r w:rsidRPr="005B6C51">
        <w:t>内容描述</w:t>
      </w:r>
      <w:bookmarkEnd w:id="18"/>
      <w:bookmarkEnd w:id="19"/>
      <w:bookmarkEnd w:id="20"/>
    </w:p>
    <w:p w14:paraId="36DEDBB6" w14:textId="2F720675" w:rsidR="00962B85" w:rsidRPr="005B6C51" w:rsidRDefault="00962B85" w:rsidP="00FB0076">
      <w:pPr>
        <w:pStyle w:val="1e"/>
      </w:pPr>
      <w:r w:rsidRPr="005B6C51">
        <w:t>本实验主要内容为</w:t>
      </w:r>
      <w:r w:rsidR="00392051" w:rsidRPr="003B5A0E">
        <w:t>在</w:t>
      </w:r>
      <w:r w:rsidR="00392051">
        <w:t>操作系统为</w:t>
      </w:r>
      <w:r w:rsidR="0082589A" w:rsidRPr="005B6C51">
        <w:t xml:space="preserve">openEuler </w:t>
      </w:r>
      <w:r w:rsidR="00B07B37">
        <w:t>22.03-LTS-SP3</w:t>
      </w:r>
      <w:r w:rsidR="00E442B8" w:rsidRPr="005B6C51">
        <w:t>上</w:t>
      </w:r>
      <w:r w:rsidR="00392051" w:rsidRPr="005B6C51">
        <w:t>单机</w:t>
      </w:r>
      <w:r w:rsidR="000F6E3D" w:rsidRPr="005B6C51">
        <w:t>安装部署</w:t>
      </w:r>
      <w:r w:rsidR="000F6E3D" w:rsidRPr="005B6C51">
        <w:t>openGauss</w:t>
      </w:r>
      <w:r w:rsidR="000F6E3D" w:rsidRPr="005B6C51">
        <w:t>数据库</w:t>
      </w:r>
      <w:r w:rsidR="00E442B8" w:rsidRPr="005B6C51">
        <w:t>，并进行简单的数据库相关操作</w:t>
      </w:r>
      <w:r w:rsidR="000F6E3D" w:rsidRPr="005B6C51">
        <w:t>。</w:t>
      </w:r>
    </w:p>
    <w:p w14:paraId="7A5D6729" w14:textId="6194C479" w:rsidR="005E3C25" w:rsidRPr="005B6C51" w:rsidRDefault="005E3C25" w:rsidP="00612E48">
      <w:pPr>
        <w:pStyle w:val="2"/>
        <w:numPr>
          <w:ilvl w:val="0"/>
          <w:numId w:val="0"/>
        </w:numPr>
        <w:ind w:left="105"/>
      </w:pPr>
      <w:bookmarkStart w:id="21" w:name="_Toc50971608"/>
      <w:bookmarkStart w:id="22" w:name="_Toc160546445"/>
      <w:r w:rsidRPr="005B6C51">
        <w:t>前置条件</w:t>
      </w:r>
      <w:bookmarkEnd w:id="21"/>
      <w:bookmarkEnd w:id="22"/>
    </w:p>
    <w:p w14:paraId="6C4B91E5" w14:textId="6B1E2926" w:rsidR="005E3C25" w:rsidRPr="005B6C51" w:rsidRDefault="005E3C25" w:rsidP="00FB0076">
      <w:pPr>
        <w:pStyle w:val="1e"/>
      </w:pPr>
      <w:r w:rsidRPr="005B6C51">
        <w:t>由于本实验主要是在</w:t>
      </w:r>
      <w:r w:rsidR="0082589A" w:rsidRPr="005B6C51">
        <w:t>openEuler</w:t>
      </w:r>
      <w:r w:rsidRPr="005B6C51">
        <w:t>操作系统上进行</w:t>
      </w:r>
      <w:r w:rsidRPr="005B6C51">
        <w:t>openGauss</w:t>
      </w:r>
      <w:r w:rsidRPr="005B6C51">
        <w:t>数据库的</w:t>
      </w:r>
      <w:r w:rsidR="00392051" w:rsidRPr="005B6C51">
        <w:t>单机</w:t>
      </w:r>
      <w:r w:rsidRPr="005B6C51">
        <w:t>部署，需要掌握</w:t>
      </w:r>
      <w:r w:rsidRPr="005B6C51">
        <w:t>Linux</w:t>
      </w:r>
      <w:r w:rsidRPr="005B6C51">
        <w:t>系统的基本操作和系统命令，详细请参见</w:t>
      </w:r>
      <w:hyperlink w:anchor="_附录一：Linux操作系统相关命令" w:history="1">
        <w:r w:rsidRPr="007540F5">
          <w:rPr>
            <w:rStyle w:val="af"/>
            <w:b/>
          </w:rPr>
          <w:t>附录</w:t>
        </w:r>
        <w:proofErr w:type="gramStart"/>
        <w:r w:rsidRPr="007540F5">
          <w:rPr>
            <w:rStyle w:val="af"/>
            <w:b/>
          </w:rPr>
          <w:t>一</w:t>
        </w:r>
        <w:proofErr w:type="gramEnd"/>
      </w:hyperlink>
      <w:r w:rsidRPr="005B6C51">
        <w:t>。</w:t>
      </w:r>
    </w:p>
    <w:p w14:paraId="1E9FB255" w14:textId="41711B99" w:rsidR="00962B85" w:rsidRPr="005B6C51" w:rsidRDefault="00962B85" w:rsidP="00612E48">
      <w:pPr>
        <w:pStyle w:val="2"/>
        <w:numPr>
          <w:ilvl w:val="0"/>
          <w:numId w:val="0"/>
        </w:numPr>
        <w:ind w:left="105"/>
      </w:pPr>
      <w:bookmarkStart w:id="23" w:name="_Toc7361465"/>
      <w:bookmarkStart w:id="24" w:name="_Toc47699841"/>
      <w:bookmarkStart w:id="25" w:name="_Toc160546446"/>
      <w:r w:rsidRPr="005B6C51">
        <w:t>实验环境说明</w:t>
      </w:r>
      <w:bookmarkEnd w:id="23"/>
      <w:bookmarkEnd w:id="24"/>
      <w:bookmarkEnd w:id="25"/>
    </w:p>
    <w:p w14:paraId="6F8918DA" w14:textId="77777777" w:rsidR="00962B85" w:rsidRPr="005B6C51" w:rsidRDefault="00962B85" w:rsidP="00F53396">
      <w:pPr>
        <w:pStyle w:val="40"/>
        <w:rPr>
          <w:rFonts w:ascii="Huawei Sans" w:hAnsi="Huawei Sans" w:cs="Huawei Sans"/>
        </w:rPr>
      </w:pPr>
      <w:r w:rsidRPr="005B6C51">
        <w:rPr>
          <w:rFonts w:ascii="Huawei Sans" w:hAnsi="Huawei Sans" w:cs="Huawei Sans"/>
        </w:rPr>
        <w:t>组网说明</w:t>
      </w:r>
    </w:p>
    <w:p w14:paraId="798B6950" w14:textId="061DA802" w:rsidR="00962B85" w:rsidRPr="005B6C51" w:rsidRDefault="000F6E3D" w:rsidP="00FB0076">
      <w:pPr>
        <w:pStyle w:val="1e"/>
      </w:pPr>
      <w:r w:rsidRPr="005B6C51">
        <w:t>本实验环境为</w:t>
      </w:r>
      <w:r w:rsidR="00533D2F" w:rsidRPr="005B6C51">
        <w:t>虚拟机</w:t>
      </w:r>
      <w:r w:rsidR="00AD4726" w:rsidRPr="005B6C51">
        <w:t>VirtualBox</w:t>
      </w:r>
      <w:r w:rsidR="00BD2C0D" w:rsidRPr="005B6C51">
        <w:t xml:space="preserve"> </w:t>
      </w:r>
      <w:r w:rsidR="00902836" w:rsidRPr="00902836">
        <w:t>7.0.14</w:t>
      </w:r>
      <w:r w:rsidR="00533D2F" w:rsidRPr="005B6C51">
        <w:t xml:space="preserve"> + </w:t>
      </w:r>
      <w:r w:rsidR="0082589A" w:rsidRPr="005B6C51">
        <w:t xml:space="preserve">openEuler </w:t>
      </w:r>
      <w:r w:rsidR="00B07B37">
        <w:t>22.03-LTS-SP3</w:t>
      </w:r>
      <w:r w:rsidR="00533D2F" w:rsidRPr="005B6C51">
        <w:t xml:space="preserve"> + openGauss</w:t>
      </w:r>
      <w:r w:rsidR="00E60DD6">
        <w:t xml:space="preserve"> </w:t>
      </w:r>
      <w:r w:rsidR="00EA7650">
        <w:t>5.0.1</w:t>
      </w:r>
      <w:r w:rsidR="00962B85" w:rsidRPr="005B6C51">
        <w:t>。</w:t>
      </w:r>
    </w:p>
    <w:p w14:paraId="745427A8" w14:textId="77777777" w:rsidR="00962B85" w:rsidRPr="005B6C51" w:rsidRDefault="00962B85" w:rsidP="00F53396">
      <w:pPr>
        <w:pStyle w:val="40"/>
        <w:rPr>
          <w:rFonts w:ascii="Huawei Sans" w:hAnsi="Huawei Sans" w:cs="Huawei Sans"/>
        </w:rPr>
      </w:pPr>
      <w:r w:rsidRPr="005B6C51">
        <w:rPr>
          <w:rFonts w:ascii="Huawei Sans" w:hAnsi="Huawei Sans" w:cs="Huawei Sans"/>
        </w:rPr>
        <w:t>设备介绍</w:t>
      </w:r>
    </w:p>
    <w:p w14:paraId="78EC36A3" w14:textId="77777777" w:rsidR="000F6E3D" w:rsidRPr="005B6C51" w:rsidRDefault="000F6E3D" w:rsidP="00FB0076">
      <w:pPr>
        <w:pStyle w:val="1e"/>
      </w:pPr>
      <w:r w:rsidRPr="005B6C51">
        <w:t>为了满足</w:t>
      </w:r>
      <w:r w:rsidRPr="005B6C51">
        <w:t>openGauss</w:t>
      </w:r>
      <w:r w:rsidRPr="005B6C51">
        <w:t>安装部署实验需要，建议每套实验环境采用以下配置：</w:t>
      </w:r>
    </w:p>
    <w:p w14:paraId="0EC6739A" w14:textId="62212D63" w:rsidR="00D0245E" w:rsidRPr="005B6C51" w:rsidRDefault="00392051" w:rsidP="00445039">
      <w:pPr>
        <w:pStyle w:val="5a"/>
        <w:ind w:left="1021"/>
        <w:rPr>
          <w:rFonts w:ascii="Huawei Sans" w:hAnsi="Huawei Sans" w:cs="Huawei Sans"/>
        </w:rPr>
      </w:pPr>
      <w:r>
        <w:rPr>
          <w:rFonts w:ascii="Huawei Sans" w:hAnsi="Huawei Sans" w:cs="Huawei Sans"/>
        </w:rPr>
        <w:t>配置</w:t>
      </w:r>
      <w:r w:rsidR="00D0245E" w:rsidRPr="005B6C51">
        <w:rPr>
          <w:rFonts w:ascii="Huawei Sans" w:hAnsi="Huawei Sans" w:cs="Huawei Sans"/>
        </w:rPr>
        <w:t>明细表</w:t>
      </w:r>
    </w:p>
    <w:tbl>
      <w:tblPr>
        <w:tblStyle w:val="V30"/>
        <w:tblW w:w="7230" w:type="dxa"/>
        <w:tblInd w:w="1686"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2127"/>
        <w:gridCol w:w="5103"/>
      </w:tblGrid>
      <w:tr w:rsidR="000F6E3D" w:rsidRPr="005B6C51" w14:paraId="4E12C648" w14:textId="77777777" w:rsidTr="001942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062DF4B" w14:textId="4565C58B" w:rsidR="000F6E3D" w:rsidRPr="005B6C51" w:rsidRDefault="00392051" w:rsidP="000F6E3D">
            <w:pPr>
              <w:pStyle w:val="58"/>
              <w:rPr>
                <w:rFonts w:ascii="Huawei Sans" w:hAnsi="Huawei Sans" w:cs="Huawei Sans"/>
              </w:rPr>
            </w:pPr>
            <w:r>
              <w:rPr>
                <w:rFonts w:ascii="Huawei Sans" w:hAnsi="Huawei Sans" w:cs="Huawei Sans"/>
              </w:rPr>
              <w:t>软件</w:t>
            </w:r>
            <w:r w:rsidR="000F6E3D" w:rsidRPr="005B6C51">
              <w:rPr>
                <w:rFonts w:ascii="Huawei Sans" w:hAnsi="Huawei Sans" w:cs="Huawei Sans"/>
              </w:rPr>
              <w:t>名称</w:t>
            </w:r>
          </w:p>
        </w:tc>
        <w:tc>
          <w:tcPr>
            <w:tcW w:w="5103" w:type="dxa"/>
          </w:tcPr>
          <w:p w14:paraId="0C1CF0E1" w14:textId="288B6501" w:rsidR="000F6E3D" w:rsidRPr="005B6C51" w:rsidRDefault="00392051" w:rsidP="000F6E3D">
            <w:pPr>
              <w:pStyle w:val="58"/>
              <w:cnfStyle w:val="100000000000" w:firstRow="1" w:lastRow="0" w:firstColumn="0" w:lastColumn="0" w:oddVBand="0" w:evenVBand="0" w:oddHBand="0" w:evenHBand="0" w:firstRowFirstColumn="0" w:firstRowLastColumn="0" w:lastRowFirstColumn="0" w:lastRowLastColumn="0"/>
              <w:rPr>
                <w:rFonts w:ascii="Huawei Sans" w:hAnsi="Huawei Sans" w:cs="Huawei Sans"/>
              </w:rPr>
            </w:pPr>
            <w:r>
              <w:rPr>
                <w:rFonts w:ascii="Huawei Sans" w:hAnsi="Huawei Sans" w:cs="Huawei Sans"/>
              </w:rPr>
              <w:t>软件版本</w:t>
            </w:r>
          </w:p>
        </w:tc>
      </w:tr>
      <w:tr w:rsidR="000F6E3D" w:rsidRPr="005B6C51" w14:paraId="79057F37" w14:textId="77777777" w:rsidTr="00194211">
        <w:tc>
          <w:tcPr>
            <w:cnfStyle w:val="001000000000" w:firstRow="0" w:lastRow="0" w:firstColumn="1" w:lastColumn="0" w:oddVBand="0" w:evenVBand="0" w:oddHBand="0" w:evenHBand="0" w:firstRowFirstColumn="0" w:firstRowLastColumn="0" w:lastRowFirstColumn="0" w:lastRowLastColumn="0"/>
            <w:tcW w:w="2127" w:type="dxa"/>
            <w:vAlign w:val="top"/>
          </w:tcPr>
          <w:p w14:paraId="718CC96A" w14:textId="79DD1D71" w:rsidR="000F6E3D" w:rsidRPr="005B6C51" w:rsidRDefault="000F6E3D" w:rsidP="000F6E3D">
            <w:pPr>
              <w:pStyle w:val="58"/>
              <w:rPr>
                <w:rFonts w:ascii="Huawei Sans" w:hAnsi="Huawei Sans" w:cs="Huawei Sans"/>
              </w:rPr>
            </w:pPr>
            <w:r w:rsidRPr="005B6C51">
              <w:rPr>
                <w:rFonts w:ascii="Huawei Sans" w:hAnsi="Huawei Sans" w:cs="Huawei Sans"/>
              </w:rPr>
              <w:t>Linux</w:t>
            </w:r>
            <w:r w:rsidRPr="005B6C51">
              <w:rPr>
                <w:rFonts w:ascii="Huawei Sans" w:hAnsi="Huawei Sans" w:cs="Huawei Sans"/>
              </w:rPr>
              <w:t>操作系统</w:t>
            </w:r>
          </w:p>
        </w:tc>
        <w:tc>
          <w:tcPr>
            <w:tcW w:w="5103" w:type="dxa"/>
            <w:vAlign w:val="top"/>
          </w:tcPr>
          <w:p w14:paraId="4117D9B3" w14:textId="49A078F8" w:rsidR="000F6E3D" w:rsidRPr="005B6C51" w:rsidRDefault="0082589A" w:rsidP="000C7A6F">
            <w:pPr>
              <w:pStyle w:val="58"/>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5B6C51">
              <w:rPr>
                <w:rFonts w:ascii="Huawei Sans" w:hAnsi="Huawei Sans" w:cs="Huawei Sans"/>
              </w:rPr>
              <w:t xml:space="preserve">openEuler </w:t>
            </w:r>
            <w:r w:rsidR="00B07B37">
              <w:rPr>
                <w:rFonts w:ascii="Huawei Sans" w:hAnsi="Huawei Sans" w:cs="Huawei Sans"/>
              </w:rPr>
              <w:t>22.03-LTS-SP3</w:t>
            </w:r>
          </w:p>
        </w:tc>
      </w:tr>
      <w:tr w:rsidR="00BB0093" w:rsidRPr="005B6C51" w14:paraId="1F07BC38" w14:textId="77777777" w:rsidTr="00194211">
        <w:tc>
          <w:tcPr>
            <w:cnfStyle w:val="001000000000" w:firstRow="0" w:lastRow="0" w:firstColumn="1" w:lastColumn="0" w:oddVBand="0" w:evenVBand="0" w:oddHBand="0" w:evenHBand="0" w:firstRowFirstColumn="0" w:firstRowLastColumn="0" w:lastRowFirstColumn="0" w:lastRowLastColumn="0"/>
            <w:tcW w:w="2127" w:type="dxa"/>
            <w:vAlign w:val="top"/>
          </w:tcPr>
          <w:p w14:paraId="297FBEA2" w14:textId="0F888753" w:rsidR="00BB0093" w:rsidRPr="005B6C51" w:rsidRDefault="00392051" w:rsidP="00392051">
            <w:pPr>
              <w:pStyle w:val="58"/>
              <w:rPr>
                <w:rFonts w:ascii="Huawei Sans" w:hAnsi="Huawei Sans" w:cs="Huawei Sans"/>
              </w:rPr>
            </w:pPr>
            <w:r>
              <w:rPr>
                <w:rFonts w:ascii="Huawei Sans" w:hAnsi="Huawei Sans" w:cs="Huawei Sans"/>
              </w:rPr>
              <w:t>W</w:t>
            </w:r>
            <w:r w:rsidR="00BB0093">
              <w:rPr>
                <w:rFonts w:ascii="Huawei Sans" w:hAnsi="Huawei Sans" w:cs="Huawei Sans"/>
              </w:rPr>
              <w:t>indows</w:t>
            </w:r>
            <w:r w:rsidRPr="005B6C51">
              <w:rPr>
                <w:rFonts w:ascii="Huawei Sans" w:hAnsi="Huawei Sans" w:cs="Huawei Sans"/>
              </w:rPr>
              <w:t xml:space="preserve"> </w:t>
            </w:r>
          </w:p>
        </w:tc>
        <w:tc>
          <w:tcPr>
            <w:tcW w:w="5103" w:type="dxa"/>
            <w:vAlign w:val="top"/>
          </w:tcPr>
          <w:p w14:paraId="24C119CE" w14:textId="29F7340B" w:rsidR="00BB0093" w:rsidRPr="005B6C51" w:rsidRDefault="00BB0093" w:rsidP="00BB0093">
            <w:pPr>
              <w:pStyle w:val="58"/>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t>win10</w:t>
            </w:r>
            <w:r w:rsidRPr="00714C00">
              <w:t xml:space="preserve"> </w:t>
            </w:r>
            <w:r>
              <w:t>x86 64</w:t>
            </w:r>
            <w:r>
              <w:t>位</w:t>
            </w:r>
          </w:p>
        </w:tc>
      </w:tr>
      <w:tr w:rsidR="00BB0093" w:rsidRPr="005B6C51" w14:paraId="675E2043" w14:textId="77777777" w:rsidTr="00194211">
        <w:tc>
          <w:tcPr>
            <w:cnfStyle w:val="001000000000" w:firstRow="0" w:lastRow="0" w:firstColumn="1" w:lastColumn="0" w:oddVBand="0" w:evenVBand="0" w:oddHBand="0" w:evenHBand="0" w:firstRowFirstColumn="0" w:firstRowLastColumn="0" w:lastRowFirstColumn="0" w:lastRowLastColumn="0"/>
            <w:tcW w:w="2127" w:type="dxa"/>
            <w:vAlign w:val="top"/>
          </w:tcPr>
          <w:p w14:paraId="07445E58" w14:textId="2EF480D1" w:rsidR="00BB0093" w:rsidRPr="005B6C51" w:rsidRDefault="00BB0093" w:rsidP="00BB0093">
            <w:pPr>
              <w:pStyle w:val="58"/>
              <w:rPr>
                <w:rFonts w:ascii="Huawei Sans" w:hAnsi="Huawei Sans" w:cs="Huawei Sans"/>
              </w:rPr>
            </w:pPr>
            <w:r w:rsidRPr="005B6C51">
              <w:rPr>
                <w:rFonts w:ascii="Huawei Sans" w:hAnsi="Huawei Sans" w:cs="Huawei Sans"/>
              </w:rPr>
              <w:t>虚拟机</w:t>
            </w:r>
          </w:p>
        </w:tc>
        <w:tc>
          <w:tcPr>
            <w:tcW w:w="5103" w:type="dxa"/>
            <w:vAlign w:val="top"/>
          </w:tcPr>
          <w:p w14:paraId="64E3FB22" w14:textId="07C0AB65" w:rsidR="00BB0093" w:rsidRPr="005B6C51" w:rsidRDefault="00BB0093" w:rsidP="00807F32">
            <w:pPr>
              <w:pStyle w:val="58"/>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5B6C51">
              <w:rPr>
                <w:rFonts w:ascii="Huawei Sans" w:hAnsi="Huawei Sans" w:cs="Huawei Sans"/>
              </w:rPr>
              <w:t xml:space="preserve">VirtualBox </w:t>
            </w:r>
            <w:r w:rsidR="00902836" w:rsidRPr="00902836">
              <w:rPr>
                <w:rFonts w:ascii="Huawei Sans" w:hAnsi="Huawei Sans" w:cs="Huawei Sans"/>
              </w:rPr>
              <w:t>7.0.14</w:t>
            </w:r>
          </w:p>
        </w:tc>
      </w:tr>
      <w:tr w:rsidR="00BB0093" w:rsidRPr="005B6C51" w14:paraId="73EBC411" w14:textId="77777777" w:rsidTr="00194211">
        <w:tc>
          <w:tcPr>
            <w:cnfStyle w:val="001000000000" w:firstRow="0" w:lastRow="0" w:firstColumn="1" w:lastColumn="0" w:oddVBand="0" w:evenVBand="0" w:oddHBand="0" w:evenHBand="0" w:firstRowFirstColumn="0" w:firstRowLastColumn="0" w:lastRowFirstColumn="0" w:lastRowLastColumn="0"/>
            <w:tcW w:w="2127" w:type="dxa"/>
            <w:vAlign w:val="top"/>
          </w:tcPr>
          <w:p w14:paraId="24FA9107" w14:textId="36CDA2C8" w:rsidR="00BB0093" w:rsidRPr="005B6C51" w:rsidRDefault="00BB0093" w:rsidP="00BB0093">
            <w:pPr>
              <w:pStyle w:val="58"/>
              <w:rPr>
                <w:rFonts w:ascii="Huawei Sans" w:hAnsi="Huawei Sans" w:cs="Huawei Sans"/>
              </w:rPr>
            </w:pPr>
            <w:r w:rsidRPr="005B6C51">
              <w:rPr>
                <w:rFonts w:ascii="Huawei Sans" w:hAnsi="Huawei Sans" w:cs="Huawei Sans"/>
              </w:rPr>
              <w:lastRenderedPageBreak/>
              <w:t>Python</w:t>
            </w:r>
          </w:p>
        </w:tc>
        <w:tc>
          <w:tcPr>
            <w:tcW w:w="5103" w:type="dxa"/>
            <w:vAlign w:val="top"/>
          </w:tcPr>
          <w:p w14:paraId="3B9A8FC9" w14:textId="27046CDE" w:rsidR="00BB0093" w:rsidRPr="005B6C51" w:rsidRDefault="00BB0093" w:rsidP="00BB0093">
            <w:pPr>
              <w:pStyle w:val="58"/>
              <w:cnfStyle w:val="000000000000" w:firstRow="0" w:lastRow="0" w:firstColumn="0" w:lastColumn="0" w:oddVBand="0" w:evenVBand="0" w:oddHBand="0" w:evenHBand="0" w:firstRowFirstColumn="0" w:firstRowLastColumn="0" w:lastRowFirstColumn="0" w:lastRowLastColumn="0"/>
              <w:rPr>
                <w:rFonts w:ascii="Huawei Sans" w:hAnsi="Huawei Sans" w:cs="Huawei Sans"/>
              </w:rPr>
            </w:pPr>
            <w:r w:rsidRPr="005B6C51">
              <w:rPr>
                <w:rFonts w:ascii="Huawei Sans" w:hAnsi="Huawei Sans" w:cs="Huawei Sans"/>
              </w:rPr>
              <w:t>Python 3.</w:t>
            </w:r>
            <w:r w:rsidR="00C64AD8">
              <w:rPr>
                <w:rFonts w:ascii="Huawei Sans" w:hAnsi="Huawei Sans" w:cs="Huawei Sans"/>
              </w:rPr>
              <w:t>9</w:t>
            </w:r>
            <w:r w:rsidRPr="005B6C51">
              <w:rPr>
                <w:rFonts w:ascii="Huawei Sans" w:hAnsi="Huawei Sans" w:cs="Huawei Sans"/>
              </w:rPr>
              <w:t>.</w:t>
            </w:r>
            <w:r w:rsidR="00C64AD8">
              <w:rPr>
                <w:rFonts w:ascii="Huawei Sans" w:hAnsi="Huawei Sans" w:cs="Huawei Sans"/>
              </w:rPr>
              <w:t>9</w:t>
            </w:r>
          </w:p>
        </w:tc>
      </w:tr>
    </w:tbl>
    <w:p w14:paraId="0CC838B8" w14:textId="0B4AF51B" w:rsidR="00AE468B" w:rsidRPr="005B6C51" w:rsidRDefault="00AE468B" w:rsidP="00612E48">
      <w:pPr>
        <w:pStyle w:val="Heading2NoNumber"/>
      </w:pPr>
      <w:bookmarkStart w:id="26" w:name="_Toc160546447"/>
      <w:r w:rsidRPr="005B6C51">
        <w:t>单机安装概览</w:t>
      </w:r>
      <w:bookmarkEnd w:id="26"/>
    </w:p>
    <w:p w14:paraId="4E6B3EA5" w14:textId="79A52001" w:rsidR="00C8474B" w:rsidRPr="005B6C51" w:rsidRDefault="00C8474B" w:rsidP="00FB0076">
      <w:pPr>
        <w:pStyle w:val="1e"/>
        <w:rPr>
          <w:rFonts w:hint="eastAsia"/>
        </w:rPr>
      </w:pPr>
      <w:r>
        <w:rPr>
          <w:noProof/>
        </w:rPr>
        <w:drawing>
          <wp:inline distT="0" distB="0" distL="0" distR="0" wp14:anchorId="4EC9BDB9" wp14:editId="4E856832">
            <wp:extent cx="5394325" cy="3385026"/>
            <wp:effectExtent l="19050" t="19050" r="15875" b="254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3427" cy="3397013"/>
                    </a:xfrm>
                    <a:prstGeom prst="rect">
                      <a:avLst/>
                    </a:prstGeom>
                    <a:noFill/>
                    <a:ln w="12700">
                      <a:solidFill>
                        <a:schemeClr val="bg1">
                          <a:lumMod val="85000"/>
                        </a:schemeClr>
                      </a:solidFill>
                    </a:ln>
                  </pic:spPr>
                </pic:pic>
              </a:graphicData>
            </a:graphic>
          </wp:inline>
        </w:drawing>
      </w:r>
    </w:p>
    <w:p w14:paraId="74B14B89" w14:textId="23E4E408" w:rsidR="00D0245E" w:rsidRPr="005B6C51" w:rsidRDefault="00D0245E" w:rsidP="00445039">
      <w:pPr>
        <w:pStyle w:val="91"/>
        <w:ind w:left="1021"/>
        <w:rPr>
          <w:rFonts w:ascii="Huawei Sans" w:hAnsi="Huawei Sans" w:cs="Huawei Sans"/>
        </w:rPr>
      </w:pPr>
      <w:r w:rsidRPr="005B6C51">
        <w:rPr>
          <w:rFonts w:ascii="Huawei Sans" w:hAnsi="Huawei Sans" w:cs="Huawei Sans"/>
        </w:rPr>
        <w:t>本实验概览图</w:t>
      </w:r>
    </w:p>
    <w:p w14:paraId="1A86332B" w14:textId="6E987D44" w:rsidR="00F83C7D" w:rsidRPr="005B6C51" w:rsidRDefault="00F83C7D">
      <w:pPr>
        <w:topLinePunct w:val="0"/>
        <w:adjustRightInd/>
        <w:snapToGrid/>
        <w:spacing w:before="0" w:after="0" w:line="240" w:lineRule="auto"/>
        <w:ind w:left="0"/>
        <w:rPr>
          <w:rFonts w:ascii="Huawei Sans" w:eastAsia="方正兰亭黑简体" w:hAnsi="Huawei Sans" w:cs="Huawei Sans"/>
        </w:rPr>
      </w:pPr>
      <w:bookmarkStart w:id="27" w:name="_GoBack"/>
      <w:bookmarkEnd w:id="27"/>
      <w:r w:rsidRPr="005B6C51">
        <w:rPr>
          <w:rFonts w:ascii="Huawei Sans" w:eastAsia="方正兰亭黑简体" w:hAnsi="Huawei Sans" w:cs="Huawei Sans"/>
        </w:rPr>
        <w:br w:type="page"/>
      </w:r>
    </w:p>
    <w:p w14:paraId="30A53B4A" w14:textId="258F36A1" w:rsidR="00DC6966" w:rsidRPr="000D7DB7" w:rsidRDefault="007D3884" w:rsidP="00157194">
      <w:pPr>
        <w:pStyle w:val="1"/>
        <w:numPr>
          <w:ilvl w:val="0"/>
          <w:numId w:val="4"/>
        </w:numPr>
        <w:ind w:right="884"/>
      </w:pPr>
      <w:bookmarkStart w:id="28" w:name="_Toc48148957"/>
      <w:bookmarkStart w:id="29" w:name="_Toc48148958"/>
      <w:bookmarkStart w:id="30" w:name="_Toc48148959"/>
      <w:bookmarkStart w:id="31" w:name="_Toc48148960"/>
      <w:bookmarkStart w:id="32" w:name="_Toc48148961"/>
      <w:bookmarkStart w:id="33" w:name="_Toc48148962"/>
      <w:bookmarkStart w:id="34" w:name="_Toc48148963"/>
      <w:bookmarkStart w:id="35" w:name="_Toc48148964"/>
      <w:bookmarkStart w:id="36" w:name="_Toc48148965"/>
      <w:bookmarkStart w:id="37" w:name="_Toc48148966"/>
      <w:bookmarkStart w:id="38" w:name="_Toc48148967"/>
      <w:bookmarkStart w:id="39" w:name="_Toc48148983"/>
      <w:bookmarkStart w:id="40" w:name="_Toc48148984"/>
      <w:bookmarkStart w:id="41" w:name="_Toc48148985"/>
      <w:bookmarkStart w:id="42" w:name="_Toc160546448"/>
      <w:bookmarkEnd w:id="13"/>
      <w:bookmarkEnd w:id="14"/>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0D7DB7">
        <w:lastRenderedPageBreak/>
        <w:t>openGauss</w:t>
      </w:r>
      <w:r w:rsidRPr="000D7DB7">
        <w:t>数据库</w:t>
      </w:r>
      <w:r w:rsidR="006B1CA8" w:rsidRPr="000D7DB7">
        <w:t>安装</w:t>
      </w:r>
      <w:bookmarkEnd w:id="42"/>
    </w:p>
    <w:p w14:paraId="4DE04C2A" w14:textId="4F658BA5" w:rsidR="00DC6966" w:rsidRPr="005B6C51" w:rsidRDefault="00DC6966" w:rsidP="00612E48">
      <w:pPr>
        <w:pStyle w:val="2"/>
      </w:pPr>
      <w:bookmarkStart w:id="43" w:name="_Toc466755572"/>
      <w:bookmarkStart w:id="44" w:name="_Toc160546449"/>
      <w:r w:rsidRPr="005B6C51">
        <w:t>实验介绍</w:t>
      </w:r>
      <w:bookmarkEnd w:id="43"/>
      <w:bookmarkEnd w:id="44"/>
    </w:p>
    <w:p w14:paraId="30D6CFA2" w14:textId="4A915F2B" w:rsidR="00DC6966" w:rsidRPr="005B6C51" w:rsidRDefault="00DC6966" w:rsidP="00CC7597">
      <w:pPr>
        <w:pStyle w:val="30"/>
        <w:rPr>
          <w:rFonts w:ascii="Huawei Sans" w:hAnsi="Huawei Sans" w:cs="Huawei Sans"/>
          <w:bCs/>
          <w:i/>
          <w:iCs/>
          <w:color w:val="0000FF"/>
          <w:kern w:val="2"/>
          <w:sz w:val="21"/>
        </w:rPr>
      </w:pPr>
      <w:bookmarkStart w:id="45" w:name="_Toc466755573"/>
      <w:bookmarkStart w:id="46" w:name="_Toc160546450"/>
      <w:r w:rsidRPr="005B6C51">
        <w:rPr>
          <w:rFonts w:ascii="Huawei Sans" w:hAnsi="Huawei Sans" w:cs="Huawei Sans"/>
        </w:rPr>
        <w:t>关于本实验</w:t>
      </w:r>
      <w:bookmarkEnd w:id="45"/>
      <w:bookmarkEnd w:id="46"/>
    </w:p>
    <w:p w14:paraId="3BE854AA" w14:textId="2F4E57C6" w:rsidR="00DC6966" w:rsidRPr="005B6C51" w:rsidRDefault="006B1CA8" w:rsidP="00FB0076">
      <w:pPr>
        <w:pStyle w:val="1e"/>
      </w:pPr>
      <w:r w:rsidRPr="005B6C51">
        <w:t>本实验主要描述</w:t>
      </w:r>
      <w:r w:rsidR="003955D6" w:rsidRPr="005B6C51">
        <w:t>openGauss</w:t>
      </w:r>
      <w:r w:rsidR="003955D6" w:rsidRPr="005B6C51">
        <w:t>数据库在</w:t>
      </w:r>
      <w:r w:rsidR="00BE2747" w:rsidRPr="005B6C51">
        <w:t>虚拟机</w:t>
      </w:r>
      <w:r w:rsidR="00BE2747" w:rsidRPr="005B6C51">
        <w:t>VirtualBox</w:t>
      </w:r>
      <w:r w:rsidR="008E7BD7" w:rsidRPr="005B6C51">
        <w:t>+openEuler</w:t>
      </w:r>
      <w:r w:rsidR="003955D6" w:rsidRPr="005B6C51">
        <w:t>上</w:t>
      </w:r>
      <w:r w:rsidR="00BE2747" w:rsidRPr="005B6C51">
        <w:t>的安装配置</w:t>
      </w:r>
      <w:r w:rsidRPr="005B6C51">
        <w:t>。</w:t>
      </w:r>
    </w:p>
    <w:p w14:paraId="5B04DD4A" w14:textId="37DFC9AA" w:rsidR="00DC6966" w:rsidRPr="005B6C51" w:rsidRDefault="00DC6966" w:rsidP="00CC7597">
      <w:pPr>
        <w:pStyle w:val="30"/>
        <w:rPr>
          <w:rFonts w:ascii="Huawei Sans" w:hAnsi="Huawei Sans" w:cs="Huawei Sans"/>
        </w:rPr>
      </w:pPr>
      <w:bookmarkStart w:id="47" w:name="_Toc466755574"/>
      <w:bookmarkStart w:id="48" w:name="_Toc160546451"/>
      <w:r w:rsidRPr="005B6C51">
        <w:rPr>
          <w:rFonts w:ascii="Huawei Sans" w:hAnsi="Huawei Sans" w:cs="Huawei Sans"/>
        </w:rPr>
        <w:t>实验目的</w:t>
      </w:r>
      <w:bookmarkEnd w:id="47"/>
      <w:bookmarkEnd w:id="48"/>
    </w:p>
    <w:p w14:paraId="64AA506C" w14:textId="392B0127" w:rsidR="00DC6966" w:rsidRPr="005B6C51" w:rsidRDefault="006B1CA8" w:rsidP="00F53396">
      <w:pPr>
        <w:pStyle w:val="40"/>
        <w:rPr>
          <w:rFonts w:ascii="Huawei Sans" w:hAnsi="Huawei Sans" w:cs="Huawei Sans"/>
        </w:rPr>
      </w:pPr>
      <w:r w:rsidRPr="005B6C51">
        <w:rPr>
          <w:rFonts w:ascii="Huawei Sans" w:hAnsi="Huawei Sans" w:cs="Huawei Sans"/>
        </w:rPr>
        <w:t>掌握</w:t>
      </w:r>
      <w:r w:rsidR="00BE2747" w:rsidRPr="005B6C51">
        <w:rPr>
          <w:rFonts w:ascii="Huawei Sans" w:hAnsi="Huawei Sans" w:cs="Huawei Sans"/>
        </w:rPr>
        <w:t>虚拟机</w:t>
      </w:r>
      <w:r w:rsidR="00BE2747" w:rsidRPr="005B6C51">
        <w:rPr>
          <w:rFonts w:ascii="Huawei Sans" w:hAnsi="Huawei Sans" w:cs="Huawei Sans"/>
        </w:rPr>
        <w:t>VirtualBox</w:t>
      </w:r>
      <w:r w:rsidR="00BE2747" w:rsidRPr="005B6C51">
        <w:rPr>
          <w:rFonts w:ascii="Huawei Sans" w:hAnsi="Huawei Sans" w:cs="Huawei Sans"/>
        </w:rPr>
        <w:t>的安装配置</w:t>
      </w:r>
      <w:r w:rsidRPr="005B6C51">
        <w:rPr>
          <w:rFonts w:ascii="Huawei Sans" w:hAnsi="Huawei Sans" w:cs="Huawei Sans"/>
        </w:rPr>
        <w:t>方法</w:t>
      </w:r>
      <w:r w:rsidR="0083175A">
        <w:rPr>
          <w:rFonts w:ascii="Huawei Sans" w:hAnsi="Huawei Sans" w:cs="Huawei Sans"/>
        </w:rPr>
        <w:t>；</w:t>
      </w:r>
    </w:p>
    <w:p w14:paraId="499478EA" w14:textId="77777777" w:rsidR="003955D6" w:rsidRPr="005B6C51" w:rsidRDefault="003955D6" w:rsidP="00F53396">
      <w:pPr>
        <w:pStyle w:val="40"/>
        <w:rPr>
          <w:rFonts w:ascii="Huawei Sans" w:hAnsi="Huawei Sans" w:cs="Huawei Sans"/>
        </w:rPr>
      </w:pPr>
      <w:r w:rsidRPr="005B6C51">
        <w:rPr>
          <w:rFonts w:ascii="Huawei Sans" w:hAnsi="Huawei Sans" w:cs="Huawei Sans"/>
        </w:rPr>
        <w:t>掌握</w:t>
      </w:r>
      <w:r w:rsidRPr="005B6C51">
        <w:rPr>
          <w:rFonts w:ascii="Huawei Sans" w:hAnsi="Huawei Sans" w:cs="Huawei Sans"/>
        </w:rPr>
        <w:t>openGauss</w:t>
      </w:r>
      <w:r w:rsidRPr="005B6C51">
        <w:rPr>
          <w:rFonts w:ascii="Huawei Sans" w:hAnsi="Huawei Sans" w:cs="Huawei Sans"/>
        </w:rPr>
        <w:t>数据库安装部署方法。</w:t>
      </w:r>
    </w:p>
    <w:p w14:paraId="2867529B" w14:textId="3B004DBC" w:rsidR="00DC6966" w:rsidRPr="005B6C51" w:rsidRDefault="00B34BCA" w:rsidP="00612E48">
      <w:pPr>
        <w:pStyle w:val="2"/>
      </w:pPr>
      <w:bookmarkStart w:id="49" w:name="_Toc160546452"/>
      <w:r w:rsidRPr="005B6C51">
        <w:t>虚拟机</w:t>
      </w:r>
      <w:r w:rsidRPr="005B6C51">
        <w:t>VirtualBox</w:t>
      </w:r>
      <w:r w:rsidR="00C40DD7" w:rsidRPr="005B6C51">
        <w:t>下载</w:t>
      </w:r>
      <w:r w:rsidR="00C06E2B" w:rsidRPr="005B6C51">
        <w:t>及安装</w:t>
      </w:r>
      <w:bookmarkEnd w:id="49"/>
    </w:p>
    <w:p w14:paraId="02D9D45A" w14:textId="109DCFCF" w:rsidR="00355556" w:rsidRPr="0005267F" w:rsidRDefault="0005267F" w:rsidP="0005267F">
      <w:pPr>
        <w:pStyle w:val="3"/>
      </w:pPr>
      <w:r>
        <w:rPr>
          <w:rFonts w:hint="eastAsia"/>
        </w:rPr>
        <w:t xml:space="preserve"> </w:t>
      </w:r>
      <w:r w:rsidR="00C06E2B" w:rsidRPr="0005267F">
        <w:t>进入</w:t>
      </w:r>
      <w:r w:rsidR="00CB5D9D" w:rsidRPr="0005267F">
        <w:t>官方网站下载页面</w:t>
      </w:r>
      <w:r w:rsidR="009F0322" w:rsidRPr="0005267F">
        <w:t>。</w:t>
      </w:r>
    </w:p>
    <w:p w14:paraId="34662FC7" w14:textId="6883771F" w:rsidR="00CB5D9D" w:rsidRDefault="00895E4C" w:rsidP="00FB0076">
      <w:pPr>
        <w:pStyle w:val="1e"/>
        <w:rPr>
          <w:noProof/>
        </w:rPr>
      </w:pPr>
      <w:r w:rsidRPr="005B6C51">
        <w:t>网址：</w:t>
      </w:r>
      <w:hyperlink r:id="rId14" w:history="1">
        <w:r w:rsidR="003F2B47" w:rsidRPr="009A05B7">
          <w:rPr>
            <w:rStyle w:val="af"/>
          </w:rPr>
          <w:t>https://www.virtualbox.org/wiki/Downloads</w:t>
        </w:r>
      </w:hyperlink>
    </w:p>
    <w:p w14:paraId="19CA4060" w14:textId="76FB9EFB" w:rsidR="00867EC1" w:rsidRPr="005B6C51" w:rsidRDefault="00867EC1" w:rsidP="00FB0076">
      <w:pPr>
        <w:pStyle w:val="1e"/>
      </w:pPr>
      <w:r w:rsidRPr="005B6C51">
        <w:rPr>
          <w:smallCaps/>
          <w:noProof/>
          <w:color w:val="0000FF"/>
        </w:rPr>
        <mc:AlternateContent>
          <mc:Choice Requires="wps">
            <w:drawing>
              <wp:anchor distT="0" distB="0" distL="114300" distR="114300" simplePos="0" relativeHeight="251780096" behindDoc="0" locked="0" layoutInCell="1" allowOverlap="1" wp14:anchorId="2F9D6598" wp14:editId="483A6EF5">
                <wp:simplePos x="0" y="0"/>
                <wp:positionH relativeFrom="column">
                  <wp:posOffset>2809875</wp:posOffset>
                </wp:positionH>
                <wp:positionV relativeFrom="paragraph">
                  <wp:posOffset>1461135</wp:posOffset>
                </wp:positionV>
                <wp:extent cx="670870" cy="135605"/>
                <wp:effectExtent l="19050" t="19050" r="15240" b="17145"/>
                <wp:wrapNone/>
                <wp:docPr id="17" name="矩形 17"/>
                <wp:cNvGraphicFramePr/>
                <a:graphic xmlns:a="http://schemas.openxmlformats.org/drawingml/2006/main">
                  <a:graphicData uri="http://schemas.microsoft.com/office/word/2010/wordprocessingShape">
                    <wps:wsp>
                      <wps:cNvSpPr/>
                      <wps:spPr>
                        <a:xfrm>
                          <a:off x="0" y="0"/>
                          <a:ext cx="670870" cy="1356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27E25" id="矩形 17" o:spid="_x0000_s1026" style="position:absolute;left:0;text-align:left;margin-left:221.25pt;margin-top:115.05pt;width:52.8pt;height:10.7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" filled="f" strokecolor="#c7000b" strokeweight="2.25pt"/>
            </w:pict>
          </mc:Fallback>
        </mc:AlternateContent>
      </w:r>
      <w:r>
        <w:rPr>
          <w:noProof/>
        </w:rPr>
        <w:drawing>
          <wp:inline distT="0" distB="0" distL="0" distR="0" wp14:anchorId="4DDC1235" wp14:editId="62FCF696">
            <wp:extent cx="5337221" cy="1917700"/>
            <wp:effectExtent l="19050" t="19050" r="15875" b="254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58794" cy="1925451"/>
                    </a:xfrm>
                    <a:prstGeom prst="rect">
                      <a:avLst/>
                    </a:prstGeom>
                    <a:ln w="12700">
                      <a:solidFill>
                        <a:schemeClr val="bg1">
                          <a:lumMod val="85000"/>
                        </a:schemeClr>
                      </a:solidFill>
                    </a:ln>
                  </pic:spPr>
                </pic:pic>
              </a:graphicData>
            </a:graphic>
          </wp:inline>
        </w:drawing>
      </w:r>
    </w:p>
    <w:p w14:paraId="20A5B86D" w14:textId="20A1182D" w:rsidR="00CB5D9D" w:rsidRPr="005B6C51" w:rsidRDefault="00872951" w:rsidP="00FB0076">
      <w:pPr>
        <w:pStyle w:val="1e"/>
      </w:pPr>
      <w:r w:rsidRPr="005B6C51">
        <w:t>点击</w:t>
      </w:r>
      <w:r w:rsidR="00545F64">
        <w:rPr>
          <w:rFonts w:hint="eastAsia"/>
        </w:rPr>
        <w:t>“</w:t>
      </w:r>
      <w:r w:rsidR="00392051">
        <w:t>W</w:t>
      </w:r>
      <w:r w:rsidRPr="005B6C51">
        <w:t>indow</w:t>
      </w:r>
      <w:r w:rsidR="00392051">
        <w:t>s</w:t>
      </w:r>
      <w:r w:rsidR="00867EC1">
        <w:rPr>
          <w:rFonts w:hint="eastAsia"/>
        </w:rPr>
        <w:t xml:space="preserve"> </w:t>
      </w:r>
      <w:r w:rsidR="00867EC1">
        <w:t>hosts</w:t>
      </w:r>
      <w:r w:rsidR="00545F64">
        <w:rPr>
          <w:rFonts w:hint="eastAsia"/>
        </w:rPr>
        <w:t>”</w:t>
      </w:r>
      <w:r w:rsidRPr="005B6C51">
        <w:t>下载</w:t>
      </w:r>
      <w:r w:rsidR="00392051">
        <w:t>W</w:t>
      </w:r>
      <w:r w:rsidRPr="005B6C51">
        <w:t>indows</w:t>
      </w:r>
      <w:r w:rsidRPr="005B6C51">
        <w:t>版本的</w:t>
      </w:r>
      <w:r w:rsidRPr="005B6C51">
        <w:t>VirtualBox</w:t>
      </w:r>
      <w:r w:rsidR="00496715" w:rsidRPr="005B6C51">
        <w:t>。</w:t>
      </w:r>
    </w:p>
    <w:p w14:paraId="3C427E17" w14:textId="1C398E22" w:rsidR="0005267F" w:rsidRPr="0005267F" w:rsidRDefault="00CB5D9D" w:rsidP="0005267F">
      <w:pPr>
        <w:pStyle w:val="3"/>
      </w:pPr>
      <w:r w:rsidRPr="005B6C51">
        <w:t>下载</w:t>
      </w:r>
      <w:r w:rsidR="00C06E2B" w:rsidRPr="005B6C51">
        <w:t>完成</w:t>
      </w:r>
      <w:r w:rsidR="00872951" w:rsidRPr="005B6C51">
        <w:t>后，双击执行文件进行安装</w:t>
      </w:r>
      <w:r w:rsidR="009F0322" w:rsidRPr="005B6C51">
        <w:t>。</w:t>
      </w:r>
    </w:p>
    <w:p w14:paraId="33C5AF15" w14:textId="592C3EA8" w:rsidR="00CB5D9D" w:rsidRPr="005B6C51" w:rsidRDefault="00872951" w:rsidP="00FB0076">
      <w:pPr>
        <w:pStyle w:val="1e"/>
      </w:pPr>
      <w:r w:rsidRPr="005B6C51">
        <w:t>下载后</w:t>
      </w:r>
      <w:r w:rsidR="00C06E2B" w:rsidRPr="005B6C51">
        <w:t>，</w:t>
      </w:r>
      <w:r w:rsidR="00FE0CC6">
        <w:t>本实验</w:t>
      </w:r>
      <w:r w:rsidRPr="005B6C51">
        <w:t>文件名</w:t>
      </w:r>
      <w:r w:rsidR="00C06E2B" w:rsidRPr="005B6C51">
        <w:t>为</w:t>
      </w:r>
      <w:r w:rsidR="00CB5D9D" w:rsidRPr="005B6C51">
        <w:t>：</w:t>
      </w:r>
      <w:r w:rsidR="00545F64" w:rsidRPr="00545F64">
        <w:t>VirtualBox-7.0.14-161095-Win</w:t>
      </w:r>
      <w:r w:rsidRPr="005B6C51">
        <w:t>，双击此执行文件进行安装</w:t>
      </w:r>
      <w:r w:rsidR="00A30735" w:rsidRPr="005B6C51">
        <w:t>，安装过程中存放地址可以根据自己想法去设置下，其他所有选项都可以默认，直接按下一步就行，最后安装成功</w:t>
      </w:r>
      <w:r w:rsidRPr="005B6C51">
        <w:t>。</w:t>
      </w:r>
    </w:p>
    <w:p w14:paraId="3FFD1F32" w14:textId="1AB5DE71" w:rsidR="00C06E2B" w:rsidRPr="005B6C51" w:rsidRDefault="00C06E2B" w:rsidP="00FB0076">
      <w:pPr>
        <w:pStyle w:val="1e"/>
      </w:pPr>
      <w:r w:rsidRPr="005B6C51">
        <w:t>具体如下：</w:t>
      </w:r>
    </w:p>
    <w:p w14:paraId="0D2B6FC3" w14:textId="0D47D32A" w:rsidR="00545F64" w:rsidRDefault="00545F64" w:rsidP="00FB0076">
      <w:pPr>
        <w:pStyle w:val="1e"/>
      </w:pPr>
      <w:r w:rsidRPr="005B6C51">
        <w:rPr>
          <w:smallCaps/>
          <w:noProof/>
          <w:color w:val="0000FF"/>
        </w:rPr>
        <w:lastRenderedPageBreak/>
        <mc:AlternateContent>
          <mc:Choice Requires="wps">
            <w:drawing>
              <wp:anchor distT="0" distB="0" distL="114300" distR="114300" simplePos="0" relativeHeight="251663360" behindDoc="0" locked="0" layoutInCell="1" allowOverlap="1" wp14:anchorId="04B34C08" wp14:editId="695E9D16">
                <wp:simplePos x="0" y="0"/>
                <wp:positionH relativeFrom="column">
                  <wp:posOffset>2861310</wp:posOffset>
                </wp:positionH>
                <wp:positionV relativeFrom="paragraph">
                  <wp:posOffset>2463165</wp:posOffset>
                </wp:positionV>
                <wp:extent cx="532765" cy="197561"/>
                <wp:effectExtent l="19050" t="19050" r="19685" b="12065"/>
                <wp:wrapNone/>
                <wp:docPr id="9" name="矩形 9"/>
                <wp:cNvGraphicFramePr/>
                <a:graphic xmlns:a="http://schemas.openxmlformats.org/drawingml/2006/main">
                  <a:graphicData uri="http://schemas.microsoft.com/office/word/2010/wordprocessingShape">
                    <wps:wsp>
                      <wps:cNvSpPr/>
                      <wps:spPr>
                        <a:xfrm>
                          <a:off x="0" y="0"/>
                          <a:ext cx="532765" cy="19756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DCA08" id="矩形 9" o:spid="_x0000_s1026" style="position:absolute;left:0;text-align:left;margin-left:225.3pt;margin-top:193.95pt;width:41.95pt;height:15.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" filled="f" strokecolor="#c7000b" strokeweight="2.25pt"/>
            </w:pict>
          </mc:Fallback>
        </mc:AlternateContent>
      </w:r>
      <w:r>
        <w:rPr>
          <w:noProof/>
        </w:rPr>
        <w:drawing>
          <wp:inline distT="0" distB="0" distL="0" distR="0" wp14:anchorId="2A1FBCBA" wp14:editId="2CAB37E0">
            <wp:extent cx="3461385" cy="2695700"/>
            <wp:effectExtent l="19050" t="19050" r="24765" b="285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80252" cy="2710394"/>
                    </a:xfrm>
                    <a:prstGeom prst="rect">
                      <a:avLst/>
                    </a:prstGeom>
                    <a:ln w="12700">
                      <a:solidFill>
                        <a:schemeClr val="bg1">
                          <a:lumMod val="85000"/>
                        </a:schemeClr>
                      </a:solidFill>
                    </a:ln>
                  </pic:spPr>
                </pic:pic>
              </a:graphicData>
            </a:graphic>
          </wp:inline>
        </w:drawing>
      </w:r>
    </w:p>
    <w:p w14:paraId="1486A953" w14:textId="375B7D65" w:rsidR="00DC6966" w:rsidRPr="005B6C51" w:rsidRDefault="001D0E0D" w:rsidP="00612E48">
      <w:pPr>
        <w:pStyle w:val="2"/>
      </w:pPr>
      <w:bookmarkStart w:id="50" w:name="_Toc160546453"/>
      <w:r w:rsidRPr="005B6C51">
        <w:t>openEuler-</w:t>
      </w:r>
      <w:r w:rsidR="00B07B37">
        <w:t>22.03-LTS-SP3</w:t>
      </w:r>
      <w:r w:rsidR="00C06E2B" w:rsidRPr="005B6C51">
        <w:t>镜像文件下载</w:t>
      </w:r>
      <w:bookmarkEnd w:id="50"/>
    </w:p>
    <w:p w14:paraId="1F43CBF8" w14:textId="2041D670" w:rsidR="00DC6966" w:rsidRPr="005B6C51" w:rsidRDefault="00E10796" w:rsidP="0005267F">
      <w:pPr>
        <w:pStyle w:val="3"/>
      </w:pPr>
      <w:r w:rsidRPr="005B6C51">
        <w:t>进入</w:t>
      </w:r>
      <w:r w:rsidR="00C06E2B" w:rsidRPr="005B6C51">
        <w:t>华为开源镜像站的下载页面</w:t>
      </w:r>
      <w:r w:rsidR="009F0322" w:rsidRPr="005B6C51">
        <w:t>。</w:t>
      </w:r>
    </w:p>
    <w:p w14:paraId="31D6AE60" w14:textId="5221A689" w:rsidR="00CB5D9D" w:rsidRPr="005B6C51" w:rsidRDefault="00C06E2B" w:rsidP="00FB0076">
      <w:pPr>
        <w:pStyle w:val="1e"/>
      </w:pPr>
      <w:r w:rsidRPr="005B6C51">
        <w:t>网址</w:t>
      </w:r>
      <w:r w:rsidR="00E10796" w:rsidRPr="005B6C51">
        <w:t>：</w:t>
      </w:r>
      <w:r w:rsidR="001D0E0D" w:rsidRPr="005B6C51">
        <w:t>https://mirrors.huaweicloud.com/openeuler/openEuler-</w:t>
      </w:r>
      <w:r w:rsidR="00B07B37">
        <w:t>22.03-LTS-SP3</w:t>
      </w:r>
      <w:r w:rsidR="001D0E0D" w:rsidRPr="005B6C51">
        <w:t>/ISO/x86_64/</w:t>
      </w:r>
      <w:r w:rsidRPr="005B6C51">
        <w:t>具体如下：</w:t>
      </w:r>
    </w:p>
    <w:p w14:paraId="413BDC6F" w14:textId="167798D1" w:rsidR="004C4057" w:rsidRPr="005B6C51" w:rsidRDefault="004C4057" w:rsidP="00FB0076">
      <w:pPr>
        <w:pStyle w:val="1e"/>
      </w:pPr>
      <w:r w:rsidRPr="005B6C51">
        <w:rPr>
          <w:smallCaps/>
          <w:noProof/>
          <w:color w:val="0000FF"/>
        </w:rPr>
        <mc:AlternateContent>
          <mc:Choice Requires="wps">
            <w:drawing>
              <wp:anchor distT="0" distB="0" distL="114300" distR="114300" simplePos="0" relativeHeight="251782144" behindDoc="0" locked="0" layoutInCell="1" allowOverlap="1" wp14:anchorId="121AB72B" wp14:editId="7979E34D">
                <wp:simplePos x="0" y="0"/>
                <wp:positionH relativeFrom="column">
                  <wp:posOffset>689610</wp:posOffset>
                </wp:positionH>
                <wp:positionV relativeFrom="paragraph">
                  <wp:posOffset>2922270</wp:posOffset>
                </wp:positionV>
                <wp:extent cx="2729865" cy="299964"/>
                <wp:effectExtent l="19050" t="19050" r="13335" b="24130"/>
                <wp:wrapNone/>
                <wp:docPr id="19" name="矩形 19"/>
                <wp:cNvGraphicFramePr/>
                <a:graphic xmlns:a="http://schemas.openxmlformats.org/drawingml/2006/main">
                  <a:graphicData uri="http://schemas.microsoft.com/office/word/2010/wordprocessingShape">
                    <wps:wsp>
                      <wps:cNvSpPr/>
                      <wps:spPr>
                        <a:xfrm>
                          <a:off x="0" y="0"/>
                          <a:ext cx="2729865" cy="29996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A645C" id="矩形 19" o:spid="_x0000_s1026" style="position:absolute;left:0;text-align:left;margin-left:54.3pt;margin-top:230.1pt;width:214.95pt;height:23.6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" filled="f" strokecolor="#c7000b" strokeweight="2.25pt"/>
            </w:pict>
          </mc:Fallback>
        </mc:AlternateContent>
      </w:r>
      <w:r>
        <w:rPr>
          <w:noProof/>
        </w:rPr>
        <w:drawing>
          <wp:inline distT="0" distB="0" distL="0" distR="0" wp14:anchorId="69315843" wp14:editId="1DDF3346">
            <wp:extent cx="4962773" cy="3866515"/>
            <wp:effectExtent l="19050" t="19050" r="28575" b="196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78567" cy="3878820"/>
                    </a:xfrm>
                    <a:prstGeom prst="rect">
                      <a:avLst/>
                    </a:prstGeom>
                    <a:ln w="12700">
                      <a:solidFill>
                        <a:schemeClr val="bg1">
                          <a:lumMod val="85000"/>
                        </a:schemeClr>
                      </a:solidFill>
                    </a:ln>
                  </pic:spPr>
                </pic:pic>
              </a:graphicData>
            </a:graphic>
          </wp:inline>
        </w:drawing>
      </w:r>
    </w:p>
    <w:p w14:paraId="6931AD6A" w14:textId="066AC9E1" w:rsidR="00CB5D9D" w:rsidRPr="005B6C51" w:rsidRDefault="00702DDF" w:rsidP="0005267F">
      <w:pPr>
        <w:pStyle w:val="3"/>
      </w:pPr>
      <w:r>
        <w:lastRenderedPageBreak/>
        <w:t>单</w:t>
      </w:r>
      <w:r w:rsidR="00C06E2B" w:rsidRPr="005B6C51">
        <w:t>击</w:t>
      </w:r>
      <w:r w:rsidR="00FF073E">
        <w:t>＂</w:t>
      </w:r>
      <w:hyperlink r:id="rId18" w:tooltip="openEuler-20.03-LTS-x86_64-dvd.iso" w:history="1">
        <w:r w:rsidR="00E860DA" w:rsidRPr="005B6C51">
          <w:t>openEuler-</w:t>
        </w:r>
        <w:r w:rsidR="00B07B37">
          <w:t>22.03-LTS-SP3</w:t>
        </w:r>
        <w:r w:rsidR="00E860DA" w:rsidRPr="005B6C51">
          <w:t>-x86_64-dvd.iso</w:t>
        </w:r>
      </w:hyperlink>
      <w:r w:rsidR="00FF073E">
        <w:rPr>
          <w:rFonts w:hint="eastAsia"/>
        </w:rPr>
        <w:t>＂</w:t>
      </w:r>
      <w:r w:rsidR="00C06E2B" w:rsidRPr="005B6C51">
        <w:t>，</w:t>
      </w:r>
      <w:r w:rsidR="00876F08">
        <w:t>下载相应</w:t>
      </w:r>
      <w:r w:rsidR="00876F08">
        <w:rPr>
          <w:rFonts w:hint="eastAsia"/>
        </w:rPr>
        <w:t>I</w:t>
      </w:r>
      <w:r w:rsidR="00876F08">
        <w:t>SO</w:t>
      </w:r>
      <w:r w:rsidR="00876F08">
        <w:t>镜像文件</w:t>
      </w:r>
      <w:r w:rsidR="00E10796" w:rsidRPr="005B6C51">
        <w:t>。</w:t>
      </w:r>
    </w:p>
    <w:p w14:paraId="49BD092B" w14:textId="197D0355" w:rsidR="00C06E2B" w:rsidRPr="005B6C51" w:rsidRDefault="00C06E2B" w:rsidP="00FB0076">
      <w:pPr>
        <w:pStyle w:val="1e"/>
      </w:pPr>
      <w:r w:rsidRPr="005B6C51">
        <w:t>下载的文件名如下：</w:t>
      </w:r>
    </w:p>
    <w:p w14:paraId="296E513A" w14:textId="14AB81ED" w:rsidR="00A47F28" w:rsidRPr="005B6C51" w:rsidRDefault="00A47F28" w:rsidP="00FB0076">
      <w:pPr>
        <w:pStyle w:val="1e"/>
      </w:pPr>
      <w:r>
        <w:rPr>
          <w:noProof/>
        </w:rPr>
        <w:drawing>
          <wp:inline distT="0" distB="0" distL="0" distR="0" wp14:anchorId="12A41B18" wp14:editId="60DC30CA">
            <wp:extent cx="4705350" cy="887145"/>
            <wp:effectExtent l="19050" t="19050" r="19050" b="273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4078" cy="892561"/>
                    </a:xfrm>
                    <a:prstGeom prst="rect">
                      <a:avLst/>
                    </a:prstGeom>
                    <a:ln w="12700">
                      <a:solidFill>
                        <a:schemeClr val="bg1">
                          <a:lumMod val="85000"/>
                        </a:schemeClr>
                      </a:solidFill>
                    </a:ln>
                  </pic:spPr>
                </pic:pic>
              </a:graphicData>
            </a:graphic>
          </wp:inline>
        </w:drawing>
      </w:r>
    </w:p>
    <w:p w14:paraId="5CC85EC1" w14:textId="344A9F95" w:rsidR="00124327" w:rsidRPr="005B6C51" w:rsidRDefault="007D3884" w:rsidP="00612E48">
      <w:pPr>
        <w:pStyle w:val="2"/>
      </w:pPr>
      <w:bookmarkStart w:id="51" w:name="_Toc160546454"/>
      <w:r w:rsidRPr="005B6C51">
        <w:t>VirtualBox</w:t>
      </w:r>
      <w:r w:rsidRPr="005B6C51">
        <w:t>下安装</w:t>
      </w:r>
      <w:r w:rsidR="00D934B9" w:rsidRPr="005B6C51">
        <w:t>openEuler-</w:t>
      </w:r>
      <w:r w:rsidR="00B07B37">
        <w:t>22.03-LTS-SP3</w:t>
      </w:r>
      <w:r w:rsidRPr="005B6C51">
        <w:t>操作系统</w:t>
      </w:r>
      <w:bookmarkEnd w:id="51"/>
    </w:p>
    <w:p w14:paraId="1F23B6B0" w14:textId="4E7020A9" w:rsidR="007D3884" w:rsidRPr="005B6C51" w:rsidRDefault="00213669" w:rsidP="0005267F">
      <w:pPr>
        <w:pStyle w:val="3"/>
      </w:pPr>
      <w:r w:rsidRPr="005B6C51">
        <w:t>新建虚拟电脑。</w:t>
      </w:r>
    </w:p>
    <w:p w14:paraId="38243DA1" w14:textId="7F87A2EE" w:rsidR="007D3884" w:rsidRPr="005B6C51" w:rsidRDefault="00213669" w:rsidP="00FB0076">
      <w:pPr>
        <w:pStyle w:val="1e"/>
      </w:pPr>
      <w:r w:rsidRPr="005B6C51">
        <w:t>打开</w:t>
      </w:r>
      <w:r w:rsidRPr="005B6C51">
        <w:t>VirtualBox</w:t>
      </w:r>
      <w:r w:rsidRPr="005B6C51">
        <w:t>软件。</w:t>
      </w:r>
    </w:p>
    <w:p w14:paraId="5EF64150" w14:textId="11828FE8" w:rsidR="00213669" w:rsidRPr="005B6C51" w:rsidRDefault="00382460" w:rsidP="00FB0076">
      <w:pPr>
        <w:pStyle w:val="1e"/>
      </w:pPr>
      <w:r w:rsidRPr="005B6C51">
        <w:rPr>
          <w:smallCaps/>
          <w:noProof/>
          <w:color w:val="0000FF"/>
        </w:rPr>
        <mc:AlternateContent>
          <mc:Choice Requires="wps">
            <w:drawing>
              <wp:anchor distT="0" distB="0" distL="114300" distR="114300" simplePos="0" relativeHeight="251784192" behindDoc="0" locked="0" layoutInCell="1" allowOverlap="1" wp14:anchorId="3F9EE4F2" wp14:editId="59CF76F3">
                <wp:simplePos x="0" y="0"/>
                <wp:positionH relativeFrom="column">
                  <wp:posOffset>3251526</wp:posOffset>
                </wp:positionH>
                <wp:positionV relativeFrom="paragraph">
                  <wp:posOffset>305453</wp:posOffset>
                </wp:positionV>
                <wp:extent cx="477359" cy="409272"/>
                <wp:effectExtent l="19050" t="19050" r="18415" b="10160"/>
                <wp:wrapNone/>
                <wp:docPr id="22" name="矩形 22"/>
                <wp:cNvGraphicFramePr/>
                <a:graphic xmlns:a="http://schemas.openxmlformats.org/drawingml/2006/main">
                  <a:graphicData uri="http://schemas.microsoft.com/office/word/2010/wordprocessingShape">
                    <wps:wsp>
                      <wps:cNvSpPr/>
                      <wps:spPr>
                        <a:xfrm>
                          <a:off x="0" y="0"/>
                          <a:ext cx="477359" cy="40927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4BBAD" id="矩形 22" o:spid="_x0000_s1026" style="position:absolute;left:0;text-align:left;margin-left:256.05pt;margin-top:24.05pt;width:37.6pt;height:32.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" filled="f" strokecolor="#c7000b" strokeweight="2.25pt"/>
            </w:pict>
          </mc:Fallback>
        </mc:AlternateContent>
      </w:r>
      <w:r w:rsidR="00213669" w:rsidRPr="005B6C51">
        <w:rPr>
          <w:noProof/>
        </w:rPr>
        <w:drawing>
          <wp:inline distT="0" distB="0" distL="0" distR="0" wp14:anchorId="61ABB6F9" wp14:editId="32980ABF">
            <wp:extent cx="5320527" cy="2086146"/>
            <wp:effectExtent l="19050" t="19050" r="1397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6962" cy="2092590"/>
                    </a:xfrm>
                    <a:prstGeom prst="rect">
                      <a:avLst/>
                    </a:prstGeom>
                    <a:ln w="12700">
                      <a:solidFill>
                        <a:schemeClr val="bg1">
                          <a:lumMod val="85000"/>
                        </a:schemeClr>
                      </a:solidFill>
                    </a:ln>
                  </pic:spPr>
                </pic:pic>
              </a:graphicData>
            </a:graphic>
          </wp:inline>
        </w:drawing>
      </w:r>
    </w:p>
    <w:p w14:paraId="017213BA" w14:textId="6F6158D4" w:rsidR="007D3884" w:rsidRPr="005B6C51" w:rsidRDefault="00213669" w:rsidP="00FB0076">
      <w:pPr>
        <w:pStyle w:val="1e"/>
      </w:pPr>
      <w:r w:rsidRPr="005B6C51">
        <w:t>在</w:t>
      </w:r>
      <w:r w:rsidRPr="005B6C51">
        <w:t>VirtualBox</w:t>
      </w:r>
      <w:r w:rsidRPr="005B6C51">
        <w:t>的管理器上点击</w:t>
      </w:r>
      <w:r w:rsidR="00FF073E">
        <w:t>＂</w:t>
      </w:r>
      <w:r w:rsidRPr="005B6C51">
        <w:t>新建</w:t>
      </w:r>
      <w:r w:rsidR="00FF073E">
        <w:t>＂</w:t>
      </w:r>
      <w:r w:rsidRPr="005B6C51">
        <w:t>，具体如下：</w:t>
      </w:r>
    </w:p>
    <w:p w14:paraId="60CFC8FC" w14:textId="3F5E117D" w:rsidR="00742473" w:rsidRPr="005B6C51" w:rsidRDefault="00166096" w:rsidP="00FB0076">
      <w:pPr>
        <w:pStyle w:val="1e"/>
      </w:pPr>
      <w:r w:rsidRPr="005B6C51">
        <w:rPr>
          <w:noProof/>
        </w:rPr>
        <mc:AlternateContent>
          <mc:Choice Requires="wps">
            <w:drawing>
              <wp:anchor distT="0" distB="0" distL="114300" distR="114300" simplePos="0" relativeHeight="251667456" behindDoc="0" locked="0" layoutInCell="1" allowOverlap="1" wp14:anchorId="220A7D4C" wp14:editId="7C1285B9">
                <wp:simplePos x="0" y="0"/>
                <wp:positionH relativeFrom="column">
                  <wp:posOffset>4778375</wp:posOffset>
                </wp:positionH>
                <wp:positionV relativeFrom="paragraph">
                  <wp:posOffset>2688590</wp:posOffset>
                </wp:positionV>
                <wp:extent cx="689610" cy="240030"/>
                <wp:effectExtent l="19050" t="19050" r="15240" b="26670"/>
                <wp:wrapNone/>
                <wp:docPr id="12" name="矩形 12"/>
                <wp:cNvGraphicFramePr/>
                <a:graphic xmlns:a="http://schemas.openxmlformats.org/drawingml/2006/main">
                  <a:graphicData uri="http://schemas.microsoft.com/office/word/2010/wordprocessingShape">
                    <wps:wsp>
                      <wps:cNvSpPr/>
                      <wps:spPr>
                        <a:xfrm>
                          <a:off x="0" y="0"/>
                          <a:ext cx="689610" cy="24003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844F2" id="矩形 12" o:spid="_x0000_s1026" style="position:absolute;left:0;text-align:left;margin-left:376.25pt;margin-top:211.7pt;width:54.3pt;height:18.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" filled="f" strokecolor="#c7000b" strokeweight="2.25pt"/>
            </w:pict>
          </mc:Fallback>
        </mc:AlternateContent>
      </w:r>
      <w:r w:rsidRPr="005B6C51">
        <w:rPr>
          <w:noProof/>
        </w:rPr>
        <mc:AlternateContent>
          <mc:Choice Requires="wps">
            <w:drawing>
              <wp:anchor distT="0" distB="0" distL="114300" distR="114300" simplePos="0" relativeHeight="251665408" behindDoc="0" locked="0" layoutInCell="1" allowOverlap="1" wp14:anchorId="0740FCD3" wp14:editId="38433065">
                <wp:simplePos x="0" y="0"/>
                <wp:positionH relativeFrom="column">
                  <wp:posOffset>1711960</wp:posOffset>
                </wp:positionH>
                <wp:positionV relativeFrom="paragraph">
                  <wp:posOffset>826135</wp:posOffset>
                </wp:positionV>
                <wp:extent cx="4349115" cy="1485900"/>
                <wp:effectExtent l="19050" t="19050" r="13335" b="19050"/>
                <wp:wrapNone/>
                <wp:docPr id="11" name="矩形 11"/>
                <wp:cNvGraphicFramePr/>
                <a:graphic xmlns:a="http://schemas.openxmlformats.org/drawingml/2006/main">
                  <a:graphicData uri="http://schemas.microsoft.com/office/word/2010/wordprocessingShape">
                    <wps:wsp>
                      <wps:cNvSpPr/>
                      <wps:spPr>
                        <a:xfrm>
                          <a:off x="0" y="0"/>
                          <a:ext cx="4349115" cy="14859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A9E34" id="矩形 11" o:spid="_x0000_s1026" style="position:absolute;left:0;text-align:left;margin-left:134.8pt;margin-top:65.05pt;width:342.45pt;height:11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" filled="f" strokecolor="#c7000b" strokeweight="2.25pt"/>
            </w:pict>
          </mc:Fallback>
        </mc:AlternateContent>
      </w:r>
      <w:r w:rsidR="00B76A15" w:rsidRPr="005B6C51">
        <w:t xml:space="preserve">          </w:t>
      </w:r>
      <w:r w:rsidR="00742473">
        <w:rPr>
          <w:noProof/>
        </w:rPr>
        <w:drawing>
          <wp:inline distT="0" distB="0" distL="0" distR="0" wp14:anchorId="0940840E" wp14:editId="4D316733">
            <wp:extent cx="5415915" cy="2759655"/>
            <wp:effectExtent l="19050" t="19050" r="13335" b="222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40275" cy="2772068"/>
                    </a:xfrm>
                    <a:prstGeom prst="rect">
                      <a:avLst/>
                    </a:prstGeom>
                    <a:ln w="12700">
                      <a:solidFill>
                        <a:schemeClr val="bg1">
                          <a:lumMod val="85000"/>
                        </a:schemeClr>
                      </a:solidFill>
                    </a:ln>
                  </pic:spPr>
                </pic:pic>
              </a:graphicData>
            </a:graphic>
          </wp:inline>
        </w:drawing>
      </w:r>
    </w:p>
    <w:p w14:paraId="62DEC5F6" w14:textId="1BE28AD1" w:rsidR="007D3884" w:rsidRDefault="00213669" w:rsidP="00FB0076">
      <w:pPr>
        <w:pStyle w:val="1e"/>
      </w:pPr>
      <w:r w:rsidRPr="005B6C51">
        <w:lastRenderedPageBreak/>
        <w:t>在此页面，</w:t>
      </w:r>
      <w:bookmarkStart w:id="52" w:name="_Hlk160611701"/>
      <w:r w:rsidRPr="005B6C51">
        <w:t>填好相应的名称</w:t>
      </w:r>
      <w:r w:rsidR="004B1469">
        <w:t>（</w:t>
      </w:r>
      <w:r w:rsidR="00963A21" w:rsidRPr="005B6C51">
        <w:t>如：</w:t>
      </w:r>
      <w:r w:rsidR="00B76A15" w:rsidRPr="005B6C51">
        <w:t>openEuler</w:t>
      </w:r>
      <w:r w:rsidR="004B1469">
        <w:t>）</w:t>
      </w:r>
      <w:r w:rsidRPr="005B6C51">
        <w:t>、</w:t>
      </w:r>
      <w:r w:rsidR="00AA691E">
        <w:t>虚拟机</w:t>
      </w:r>
      <w:r w:rsidRPr="005B6C51">
        <w:t>文件存放地址</w:t>
      </w:r>
      <w:r w:rsidR="004B1469">
        <w:t>（</w:t>
      </w:r>
      <w:r w:rsidR="00963A21" w:rsidRPr="005B6C51">
        <w:t>如：</w:t>
      </w:r>
      <w:r w:rsidR="00AA691E" w:rsidRPr="00732F62">
        <w:rPr>
          <w:caps/>
        </w:rPr>
        <w:t>d:\vmwork</w:t>
      </w:r>
      <w:r w:rsidR="004B1469">
        <w:t>）</w:t>
      </w:r>
      <w:r w:rsidR="00E86C77">
        <w:rPr>
          <w:rFonts w:hint="eastAsia"/>
        </w:rPr>
        <w:t>、</w:t>
      </w:r>
      <w:r w:rsidR="00E86C77">
        <w:t>虚拟</w:t>
      </w:r>
      <w:r w:rsidR="00E86C77">
        <w:rPr>
          <w:rFonts w:hint="eastAsia"/>
        </w:rPr>
        <w:t>光盘（如：</w:t>
      </w:r>
      <w:r w:rsidR="00E86C77" w:rsidRPr="00E86C77">
        <w:rPr>
          <w:rFonts w:hint="eastAsia"/>
        </w:rPr>
        <w:t>D:\</w:t>
      </w:r>
      <w:r w:rsidR="00E86C77" w:rsidRPr="00E86C77">
        <w:rPr>
          <w:rFonts w:hint="eastAsia"/>
        </w:rPr>
        <w:t>课程开发</w:t>
      </w:r>
      <w:r w:rsidR="00E86C77" w:rsidRPr="00E86C77">
        <w:rPr>
          <w:rFonts w:hint="eastAsia"/>
        </w:rPr>
        <w:t>\V5.0.1\</w:t>
      </w:r>
      <w:r w:rsidR="00E86C77" w:rsidRPr="00E86C77">
        <w:rPr>
          <w:rFonts w:hint="eastAsia"/>
        </w:rPr>
        <w:t>软件包</w:t>
      </w:r>
      <w:r w:rsidR="00E86C77">
        <w:rPr>
          <w:rFonts w:hint="eastAsia"/>
        </w:rPr>
        <w:t>\</w:t>
      </w:r>
      <w:r w:rsidR="00E86C77" w:rsidRPr="00E86C77">
        <w:t>openEuler-22.03-LTS-SP3-x86_64-dvd</w:t>
      </w:r>
      <w:r w:rsidR="00E86C77">
        <w:t>.iso</w:t>
      </w:r>
      <w:r w:rsidR="00E86C77">
        <w:rPr>
          <w:rFonts w:hint="eastAsia"/>
        </w:rPr>
        <w:t>）</w:t>
      </w:r>
      <w:r w:rsidRPr="005B6C51">
        <w:t>、类型</w:t>
      </w:r>
      <w:r w:rsidR="004B1469">
        <w:t>（</w:t>
      </w:r>
      <w:r w:rsidR="00963A21" w:rsidRPr="005B6C51">
        <w:t>如：</w:t>
      </w:r>
      <w:r w:rsidR="004B1469">
        <w:t>Linux</w:t>
      </w:r>
      <w:r w:rsidR="004B1469">
        <w:t>）</w:t>
      </w:r>
      <w:r w:rsidRPr="005B6C51">
        <w:t>、版本</w:t>
      </w:r>
      <w:r w:rsidR="004B1469">
        <w:t>（</w:t>
      </w:r>
      <w:r w:rsidR="00963A21" w:rsidRPr="005B6C51">
        <w:t>如：</w:t>
      </w:r>
      <w:r w:rsidR="00963A21" w:rsidRPr="005B6C51">
        <w:t>Other Linux</w:t>
      </w:r>
      <w:r w:rsidR="004B1469">
        <w:t>）</w:t>
      </w:r>
      <w:r w:rsidR="00E86C77">
        <w:rPr>
          <w:rFonts w:hint="eastAsia"/>
        </w:rPr>
        <w:t>、勾选“跳过自动安装（</w:t>
      </w:r>
      <w:r w:rsidR="00E86C77">
        <w:rPr>
          <w:rFonts w:hint="eastAsia"/>
        </w:rPr>
        <w:t>S</w:t>
      </w:r>
      <w:r w:rsidR="00E86C77">
        <w:rPr>
          <w:rFonts w:hint="eastAsia"/>
        </w:rPr>
        <w:t>）”</w:t>
      </w:r>
      <w:r w:rsidR="00963A21" w:rsidRPr="005B6C51">
        <w:t>，然后点击</w:t>
      </w:r>
      <w:r w:rsidR="00FF073E">
        <w:t>＂</w:t>
      </w:r>
      <w:r w:rsidR="00963A21" w:rsidRPr="005B6C51">
        <w:t>下一步</w:t>
      </w:r>
      <w:r w:rsidR="00FF073E">
        <w:t>＂</w:t>
      </w:r>
      <w:bookmarkEnd w:id="52"/>
      <w:r w:rsidR="00963A21" w:rsidRPr="005B6C51">
        <w:t>。</w:t>
      </w:r>
    </w:p>
    <w:p w14:paraId="6D729B18" w14:textId="3F80806C" w:rsidR="00B84AD3" w:rsidRPr="005B6C51" w:rsidRDefault="002D1251" w:rsidP="00FB0076">
      <w:pPr>
        <w:pStyle w:val="1e"/>
      </w:pPr>
      <w:r w:rsidRPr="005B6C51">
        <w:rPr>
          <w:smallCaps/>
          <w:noProof/>
          <w:color w:val="0000FF"/>
        </w:rPr>
        <mc:AlternateContent>
          <mc:Choice Requires="wps">
            <w:drawing>
              <wp:anchor distT="0" distB="0" distL="114300" distR="114300" simplePos="0" relativeHeight="251669504" behindDoc="0" locked="0" layoutInCell="1" allowOverlap="1" wp14:anchorId="519F6B71" wp14:editId="72FEF197">
                <wp:simplePos x="0" y="0"/>
                <wp:positionH relativeFrom="column">
                  <wp:posOffset>4431665</wp:posOffset>
                </wp:positionH>
                <wp:positionV relativeFrom="paragraph">
                  <wp:posOffset>2943860</wp:posOffset>
                </wp:positionV>
                <wp:extent cx="729615" cy="241300"/>
                <wp:effectExtent l="19050" t="19050" r="13335" b="25400"/>
                <wp:wrapNone/>
                <wp:docPr id="13" name="矩形 13"/>
                <wp:cNvGraphicFramePr/>
                <a:graphic xmlns:a="http://schemas.openxmlformats.org/drawingml/2006/main">
                  <a:graphicData uri="http://schemas.microsoft.com/office/word/2010/wordprocessingShape">
                    <wps:wsp>
                      <wps:cNvSpPr/>
                      <wps:spPr>
                        <a:xfrm>
                          <a:off x="0" y="0"/>
                          <a:ext cx="729615" cy="2413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1CCDB" id="矩形 13" o:spid="_x0000_s1026" style="position:absolute;left:0;text-align:left;margin-left:348.95pt;margin-top:231.8pt;width:57.45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" filled="f" strokecolor="#c7000b" strokeweight="2.25pt"/>
            </w:pict>
          </mc:Fallback>
        </mc:AlternateContent>
      </w:r>
      <w:r w:rsidRPr="005B6C51">
        <w:rPr>
          <w:smallCaps/>
          <w:noProof/>
          <w:color w:val="0000FF"/>
        </w:rPr>
        <mc:AlternateContent>
          <mc:Choice Requires="wps">
            <w:drawing>
              <wp:anchor distT="0" distB="0" distL="114300" distR="114300" simplePos="0" relativeHeight="251835392" behindDoc="0" locked="0" layoutInCell="1" allowOverlap="1" wp14:anchorId="3418CEDD" wp14:editId="3FCB8314">
                <wp:simplePos x="0" y="0"/>
                <wp:positionH relativeFrom="column">
                  <wp:posOffset>5250180</wp:posOffset>
                </wp:positionH>
                <wp:positionV relativeFrom="paragraph">
                  <wp:posOffset>537210</wp:posOffset>
                </wp:positionV>
                <wp:extent cx="730155" cy="594995"/>
                <wp:effectExtent l="19050" t="19050" r="13335" b="14605"/>
                <wp:wrapNone/>
                <wp:docPr id="65" name="矩形 65"/>
                <wp:cNvGraphicFramePr/>
                <a:graphic xmlns:a="http://schemas.openxmlformats.org/drawingml/2006/main">
                  <a:graphicData uri="http://schemas.microsoft.com/office/word/2010/wordprocessingShape">
                    <wps:wsp>
                      <wps:cNvSpPr/>
                      <wps:spPr>
                        <a:xfrm>
                          <a:off x="0" y="0"/>
                          <a:ext cx="730155" cy="59499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29B36" id="矩形 65" o:spid="_x0000_s1026" style="position:absolute;left:0;text-align:left;margin-left:413.4pt;margin-top:42.3pt;width:57.5pt;height:46.8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" filled="f" strokecolor="#c7000b" strokeweight="2.25pt"/>
            </w:pict>
          </mc:Fallback>
        </mc:AlternateContent>
      </w:r>
      <w:r w:rsidR="00B84AD3">
        <w:rPr>
          <w:noProof/>
        </w:rPr>
        <w:drawing>
          <wp:inline distT="0" distB="0" distL="0" distR="0" wp14:anchorId="17D2CCE1" wp14:editId="5A3F598B">
            <wp:extent cx="5334709" cy="3195955"/>
            <wp:effectExtent l="19050" t="19050" r="18415" b="2349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1494" cy="3235965"/>
                    </a:xfrm>
                    <a:prstGeom prst="rect">
                      <a:avLst/>
                    </a:prstGeom>
                    <a:ln w="12700">
                      <a:solidFill>
                        <a:schemeClr val="bg1">
                          <a:lumMod val="85000"/>
                        </a:schemeClr>
                      </a:solidFill>
                    </a:ln>
                  </pic:spPr>
                </pic:pic>
              </a:graphicData>
            </a:graphic>
          </wp:inline>
        </w:drawing>
      </w:r>
    </w:p>
    <w:p w14:paraId="0686D87E" w14:textId="40F671CA" w:rsidR="007D3884" w:rsidRPr="005B6C51" w:rsidRDefault="00963A21" w:rsidP="00FB0076">
      <w:pPr>
        <w:pStyle w:val="1e"/>
      </w:pPr>
      <w:r w:rsidRPr="005B6C51">
        <w:t>内存设置为</w:t>
      </w:r>
      <w:r w:rsidRPr="005B6C51">
        <w:t>2048MB</w:t>
      </w:r>
      <w:r w:rsidR="004B1469">
        <w:t>（</w:t>
      </w:r>
      <w:r w:rsidRPr="005B6C51">
        <w:t>表示整个系统只有</w:t>
      </w:r>
      <w:r w:rsidRPr="005B6C51">
        <w:t>2G</w:t>
      </w:r>
      <w:r w:rsidRPr="005B6C51">
        <w:t>内存</w:t>
      </w:r>
      <w:r w:rsidR="004B1469">
        <w:t>）</w:t>
      </w:r>
      <w:bookmarkStart w:id="53" w:name="_Hlk160611853"/>
      <w:r w:rsidR="00B84AD3">
        <w:rPr>
          <w:rFonts w:hint="eastAsia"/>
        </w:rPr>
        <w:t>，处理器</w:t>
      </w:r>
      <w:r w:rsidR="00B84AD3">
        <w:rPr>
          <w:rFonts w:hint="eastAsia"/>
        </w:rPr>
        <w:t xml:space="preserve"> </w:t>
      </w:r>
      <w:r w:rsidR="00B84AD3">
        <w:t>2</w:t>
      </w:r>
      <w:bookmarkEnd w:id="53"/>
      <w:r w:rsidRPr="005B6C51">
        <w:t>，然后点击</w:t>
      </w:r>
      <w:r w:rsidR="00FF073E">
        <w:t>＂</w:t>
      </w:r>
      <w:r w:rsidRPr="005B6C51">
        <w:t>下一步</w:t>
      </w:r>
      <w:r w:rsidR="00FF073E">
        <w:t>＂</w:t>
      </w:r>
      <w:r w:rsidRPr="005B6C51">
        <w:t>。</w:t>
      </w:r>
    </w:p>
    <w:p w14:paraId="7FF6B49F" w14:textId="6B8D13DA" w:rsidR="00E77C9A" w:rsidRPr="005B6C51" w:rsidRDefault="002D1251" w:rsidP="00FB0076">
      <w:pPr>
        <w:pStyle w:val="1e"/>
      </w:pPr>
      <w:r w:rsidRPr="005B6C51">
        <w:rPr>
          <w:smallCaps/>
          <w:noProof/>
          <w:color w:val="0000FF"/>
        </w:rPr>
        <mc:AlternateContent>
          <mc:Choice Requires="wps">
            <w:drawing>
              <wp:anchor distT="0" distB="0" distL="114300" distR="114300" simplePos="0" relativeHeight="251671552" behindDoc="0" locked="0" layoutInCell="1" allowOverlap="1" wp14:anchorId="0DBDCF49" wp14:editId="720B805A">
                <wp:simplePos x="0" y="0"/>
                <wp:positionH relativeFrom="column">
                  <wp:posOffset>5064760</wp:posOffset>
                </wp:positionH>
                <wp:positionV relativeFrom="paragraph">
                  <wp:posOffset>767715</wp:posOffset>
                </wp:positionV>
                <wp:extent cx="935990" cy="255373"/>
                <wp:effectExtent l="19050" t="19050" r="16510" b="11430"/>
                <wp:wrapNone/>
                <wp:docPr id="14" name="矩形 14"/>
                <wp:cNvGraphicFramePr/>
                <a:graphic xmlns:a="http://schemas.openxmlformats.org/drawingml/2006/main">
                  <a:graphicData uri="http://schemas.microsoft.com/office/word/2010/wordprocessingShape">
                    <wps:wsp>
                      <wps:cNvSpPr/>
                      <wps:spPr>
                        <a:xfrm>
                          <a:off x="0" y="0"/>
                          <a:ext cx="935990" cy="25537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D1A2C" id="矩形 14" o:spid="_x0000_s1026" style="position:absolute;left:0;text-align:left;margin-left:398.8pt;margin-top:60.45pt;width:73.7pt;height:2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" filled="f" strokecolor="#c7000b" strokeweight="2.25pt"/>
            </w:pict>
          </mc:Fallback>
        </mc:AlternateContent>
      </w:r>
      <w:r w:rsidRPr="005B6C51">
        <w:rPr>
          <w:smallCaps/>
          <w:noProof/>
          <w:color w:val="0000FF"/>
        </w:rPr>
        <mc:AlternateContent>
          <mc:Choice Requires="wps">
            <w:drawing>
              <wp:anchor distT="0" distB="0" distL="114300" distR="114300" simplePos="0" relativeHeight="251837440" behindDoc="0" locked="0" layoutInCell="1" allowOverlap="1" wp14:anchorId="3C2E99E9" wp14:editId="64C040B4">
                <wp:simplePos x="0" y="0"/>
                <wp:positionH relativeFrom="column">
                  <wp:posOffset>4469765</wp:posOffset>
                </wp:positionH>
                <wp:positionV relativeFrom="paragraph">
                  <wp:posOffset>2980690</wp:posOffset>
                </wp:positionV>
                <wp:extent cx="715664" cy="255373"/>
                <wp:effectExtent l="19050" t="19050" r="27305" b="11430"/>
                <wp:wrapNone/>
                <wp:docPr id="110" name="矩形 110"/>
                <wp:cNvGraphicFramePr/>
                <a:graphic xmlns:a="http://schemas.openxmlformats.org/drawingml/2006/main">
                  <a:graphicData uri="http://schemas.microsoft.com/office/word/2010/wordprocessingShape">
                    <wps:wsp>
                      <wps:cNvSpPr/>
                      <wps:spPr>
                        <a:xfrm>
                          <a:off x="0" y="0"/>
                          <a:ext cx="715664" cy="25537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224DF" id="矩形 110" o:spid="_x0000_s1026" style="position:absolute;left:0;text-align:left;margin-left:351.95pt;margin-top:234.7pt;width:56.35pt;height:20.1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" filled="f" strokecolor="#c7000b" strokeweight="2.25pt"/>
            </w:pict>
          </mc:Fallback>
        </mc:AlternateContent>
      </w:r>
      <w:r>
        <w:rPr>
          <w:noProof/>
        </w:rPr>
        <w:drawing>
          <wp:inline distT="0" distB="0" distL="0" distR="0" wp14:anchorId="348E8B1C" wp14:editId="66262A45">
            <wp:extent cx="5349240" cy="3217425"/>
            <wp:effectExtent l="19050" t="19050" r="22860" b="215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4167" cy="3226403"/>
                    </a:xfrm>
                    <a:prstGeom prst="rect">
                      <a:avLst/>
                    </a:prstGeom>
                    <a:ln w="12700">
                      <a:solidFill>
                        <a:schemeClr val="bg1">
                          <a:lumMod val="85000"/>
                        </a:schemeClr>
                      </a:solidFill>
                    </a:ln>
                  </pic:spPr>
                </pic:pic>
              </a:graphicData>
            </a:graphic>
          </wp:inline>
        </w:drawing>
      </w:r>
    </w:p>
    <w:p w14:paraId="7C727797" w14:textId="51244138" w:rsidR="00D334D3" w:rsidRPr="005B6C51" w:rsidRDefault="00D334D3" w:rsidP="00FB0076">
      <w:pPr>
        <w:pStyle w:val="1e"/>
      </w:pPr>
      <w:r w:rsidRPr="005B6C51">
        <w:t>硬盘大小改为</w:t>
      </w:r>
      <w:r w:rsidRPr="005B6C51">
        <w:t>10G</w:t>
      </w:r>
      <w:r w:rsidR="00E03A93">
        <w:t>B</w:t>
      </w:r>
      <w:r w:rsidRPr="005B6C51">
        <w:t>（</w:t>
      </w:r>
      <w:r w:rsidRPr="005B6C51">
        <w:t>10G</w:t>
      </w:r>
      <w:r w:rsidR="00E03A93">
        <w:t>B</w:t>
      </w:r>
      <w:r w:rsidRPr="005B6C51">
        <w:t>表示硬盘自动扩展后所能达到的最大极限大小，在实际使用中可以根据自己情况来做调整），然后点击</w:t>
      </w:r>
      <w:r w:rsidR="00B117E6">
        <w:rPr>
          <w:rFonts w:hint="eastAsia"/>
        </w:rPr>
        <w:t>“</w:t>
      </w:r>
      <w:r w:rsidR="002D1251">
        <w:rPr>
          <w:rFonts w:hint="eastAsia"/>
        </w:rPr>
        <w:t>下一步</w:t>
      </w:r>
      <w:r w:rsidR="00B117E6">
        <w:rPr>
          <w:rFonts w:hint="eastAsia"/>
        </w:rPr>
        <w:t>”</w:t>
      </w:r>
      <w:r w:rsidRPr="005B6C51">
        <w:t>。</w:t>
      </w:r>
      <w:r w:rsidR="002D45EC" w:rsidRPr="005B6C51">
        <w:rPr>
          <w:smallCaps/>
          <w:noProof/>
          <w:color w:val="0000FF"/>
        </w:rPr>
        <w:t xml:space="preserve"> </w:t>
      </w:r>
    </w:p>
    <w:p w14:paraId="1D661710" w14:textId="614C3102" w:rsidR="00E77C9A" w:rsidRDefault="00E77C9A" w:rsidP="00FB0076">
      <w:pPr>
        <w:pStyle w:val="1e"/>
      </w:pPr>
    </w:p>
    <w:p w14:paraId="11A40E4C" w14:textId="7B40812D" w:rsidR="002D1251" w:rsidRPr="005B6C51" w:rsidRDefault="00166096" w:rsidP="00FB0076">
      <w:pPr>
        <w:pStyle w:val="1e"/>
      </w:pPr>
      <w:r w:rsidRPr="005B6C51">
        <w:rPr>
          <w:smallCaps/>
          <w:noProof/>
          <w:color w:val="0000FF"/>
        </w:rPr>
        <w:lastRenderedPageBreak/>
        <mc:AlternateContent>
          <mc:Choice Requires="wps">
            <w:drawing>
              <wp:anchor distT="0" distB="0" distL="114300" distR="114300" simplePos="0" relativeHeight="251859968" behindDoc="0" locked="0" layoutInCell="1" allowOverlap="1" wp14:anchorId="00B94BF7" wp14:editId="59F28C0A">
                <wp:simplePos x="0" y="0"/>
                <wp:positionH relativeFrom="column">
                  <wp:posOffset>4493260</wp:posOffset>
                </wp:positionH>
                <wp:positionV relativeFrom="paragraph">
                  <wp:posOffset>2914015</wp:posOffset>
                </wp:positionV>
                <wp:extent cx="742950" cy="342265"/>
                <wp:effectExtent l="19050" t="19050" r="19050" b="19685"/>
                <wp:wrapNone/>
                <wp:docPr id="3" name="矩形 3"/>
                <wp:cNvGraphicFramePr/>
                <a:graphic xmlns:a="http://schemas.openxmlformats.org/drawingml/2006/main">
                  <a:graphicData uri="http://schemas.microsoft.com/office/word/2010/wordprocessingShape">
                    <wps:wsp>
                      <wps:cNvSpPr/>
                      <wps:spPr>
                        <a:xfrm>
                          <a:off x="0" y="0"/>
                          <a:ext cx="742950" cy="3422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0B07F" id="矩形 3" o:spid="_x0000_s1026" style="position:absolute;left:0;text-align:left;margin-left:353.8pt;margin-top:229.45pt;width:58.5pt;height:26.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" filled="f" strokecolor="#c7000b" strokeweight="2.25pt"/>
            </w:pict>
          </mc:Fallback>
        </mc:AlternateContent>
      </w:r>
      <w:r w:rsidR="002D1251">
        <w:rPr>
          <w:noProof/>
        </w:rPr>
        <w:drawing>
          <wp:inline distT="0" distB="0" distL="0" distR="0" wp14:anchorId="381275C1" wp14:editId="3B450135">
            <wp:extent cx="5407660" cy="3240781"/>
            <wp:effectExtent l="19050" t="19050" r="21590" b="171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20195" cy="3248293"/>
                    </a:xfrm>
                    <a:prstGeom prst="rect">
                      <a:avLst/>
                    </a:prstGeom>
                    <a:ln w="12700">
                      <a:solidFill>
                        <a:schemeClr val="bg1">
                          <a:lumMod val="85000"/>
                        </a:schemeClr>
                      </a:solidFill>
                    </a:ln>
                  </pic:spPr>
                </pic:pic>
              </a:graphicData>
            </a:graphic>
          </wp:inline>
        </w:drawing>
      </w:r>
    </w:p>
    <w:p w14:paraId="13645520" w14:textId="0D4A6CE7" w:rsidR="00D334D3" w:rsidRPr="005B6C51" w:rsidRDefault="003E55EC" w:rsidP="00FB0076">
      <w:pPr>
        <w:pStyle w:val="1e"/>
      </w:pPr>
      <w:bookmarkStart w:id="54" w:name="_Hlk160612019"/>
      <w:r w:rsidRPr="005B6C51">
        <w:t>点击</w:t>
      </w:r>
      <w:r>
        <w:rPr>
          <w:rFonts w:hint="eastAsia"/>
        </w:rPr>
        <w:t>“完成”，</w:t>
      </w:r>
      <w:r w:rsidR="000B554C" w:rsidRPr="005B6C51">
        <w:t>新建虚拟电脑已经完成，接下来对虚拟电脑进行设置。</w:t>
      </w:r>
    </w:p>
    <w:bookmarkEnd w:id="54"/>
    <w:p w14:paraId="1E45667B" w14:textId="538AE6C8" w:rsidR="00D334D3" w:rsidRPr="005B6C51" w:rsidRDefault="000B554C" w:rsidP="0005267F">
      <w:pPr>
        <w:pStyle w:val="3"/>
      </w:pPr>
      <w:r w:rsidRPr="005B6C51">
        <w:t>设置虚拟电脑</w:t>
      </w:r>
      <w:r w:rsidR="006173B9" w:rsidRPr="005B6C51">
        <w:t>并安装</w:t>
      </w:r>
      <w:r w:rsidRPr="005B6C51">
        <w:t>。</w:t>
      </w:r>
    </w:p>
    <w:p w14:paraId="138E6A42" w14:textId="1F9F212C" w:rsidR="009A4058" w:rsidRPr="005B6C51" w:rsidRDefault="009A4058" w:rsidP="00FB0076">
      <w:pPr>
        <w:pStyle w:val="1e"/>
      </w:pPr>
      <w:bookmarkStart w:id="55" w:name="_Hlk160612680"/>
      <w:r w:rsidRPr="005B6C51">
        <w:t>在</w:t>
      </w:r>
      <w:r w:rsidRPr="005B6C51">
        <w:t>VirtualBox</w:t>
      </w:r>
      <w:r w:rsidRPr="005B6C51">
        <w:t>的管理器上点击</w:t>
      </w:r>
      <w:r w:rsidR="00FF073E">
        <w:t>＂</w:t>
      </w:r>
      <w:r w:rsidRPr="005B6C51">
        <w:t>设置</w:t>
      </w:r>
      <w:r w:rsidR="00FF073E">
        <w:t>＂</w:t>
      </w:r>
      <w:r w:rsidR="00887B23">
        <w:rPr>
          <w:rFonts w:hint="eastAsia"/>
        </w:rPr>
        <w:t>，然后会弹出设置页面</w:t>
      </w:r>
      <w:r w:rsidRPr="005B6C51">
        <w:t>，具体如下：</w:t>
      </w:r>
      <w:bookmarkEnd w:id="55"/>
    </w:p>
    <w:p w14:paraId="79DC7C10" w14:textId="0DEBA183" w:rsidR="00887B23" w:rsidRDefault="00B44FC1" w:rsidP="00FB0076">
      <w:pPr>
        <w:pStyle w:val="1e"/>
      </w:pPr>
      <w:r w:rsidRPr="005B6C51">
        <w:rPr>
          <w:smallCaps/>
          <w:noProof/>
          <w:color w:val="0000FF"/>
        </w:rPr>
        <mc:AlternateContent>
          <mc:Choice Requires="wps">
            <w:drawing>
              <wp:anchor distT="0" distB="0" distL="114300" distR="114300" simplePos="0" relativeHeight="251864064" behindDoc="0" locked="0" layoutInCell="1" allowOverlap="1" wp14:anchorId="176A7764" wp14:editId="10E5C6CC">
                <wp:simplePos x="0" y="0"/>
                <wp:positionH relativeFrom="column">
                  <wp:posOffset>2057400</wp:posOffset>
                </wp:positionH>
                <wp:positionV relativeFrom="paragraph">
                  <wp:posOffset>764540</wp:posOffset>
                </wp:positionV>
                <wp:extent cx="590550" cy="209550"/>
                <wp:effectExtent l="19050" t="19050" r="19050" b="19050"/>
                <wp:wrapNone/>
                <wp:docPr id="5" name="矩形 5"/>
                <wp:cNvGraphicFramePr/>
                <a:graphic xmlns:a="http://schemas.openxmlformats.org/drawingml/2006/main">
                  <a:graphicData uri="http://schemas.microsoft.com/office/word/2010/wordprocessingShape">
                    <wps:wsp>
                      <wps:cNvSpPr/>
                      <wps:spPr>
                        <a:xfrm>
                          <a:off x="0" y="0"/>
                          <a:ext cx="590550" cy="2095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FE40A" id="矩形 5" o:spid="_x0000_s1026" style="position:absolute;left:0;text-align:left;margin-left:162pt;margin-top:60.2pt;width:46.5pt;height:1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" filled="f" strokecolor="#c7000b" strokeweight="2.25pt"/>
            </w:pict>
          </mc:Fallback>
        </mc:AlternateContent>
      </w:r>
      <w:r w:rsidR="00887B23" w:rsidRPr="005B6C51">
        <w:rPr>
          <w:smallCaps/>
          <w:noProof/>
          <w:color w:val="0000FF"/>
        </w:rPr>
        <mc:AlternateContent>
          <mc:Choice Requires="wps">
            <w:drawing>
              <wp:anchor distT="0" distB="0" distL="114300" distR="114300" simplePos="0" relativeHeight="251841536" behindDoc="0" locked="0" layoutInCell="1" allowOverlap="1" wp14:anchorId="7621D545" wp14:editId="1180C3FF">
                <wp:simplePos x="0" y="0"/>
                <wp:positionH relativeFrom="column">
                  <wp:posOffset>2355215</wp:posOffset>
                </wp:positionH>
                <wp:positionV relativeFrom="paragraph">
                  <wp:posOffset>217805</wp:posOffset>
                </wp:positionV>
                <wp:extent cx="338357" cy="291807"/>
                <wp:effectExtent l="19050" t="19050" r="24130" b="13335"/>
                <wp:wrapNone/>
                <wp:docPr id="148" name="矩形 148"/>
                <wp:cNvGraphicFramePr/>
                <a:graphic xmlns:a="http://schemas.openxmlformats.org/drawingml/2006/main">
                  <a:graphicData uri="http://schemas.microsoft.com/office/word/2010/wordprocessingShape">
                    <wps:wsp>
                      <wps:cNvSpPr/>
                      <wps:spPr>
                        <a:xfrm>
                          <a:off x="0" y="0"/>
                          <a:ext cx="338357" cy="29180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80BFE" id="矩形 148" o:spid="_x0000_s1026" style="position:absolute;left:0;text-align:left;margin-left:185.45pt;margin-top:17.15pt;width:26.65pt;height:23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" filled="f" strokecolor="#c7000b" strokeweight="2.25pt"/>
            </w:pict>
          </mc:Fallback>
        </mc:AlternateContent>
      </w:r>
      <w:r w:rsidR="00887B23">
        <w:rPr>
          <w:noProof/>
        </w:rPr>
        <w:drawing>
          <wp:inline distT="0" distB="0" distL="0" distR="0" wp14:anchorId="1E06690F" wp14:editId="291923B7">
            <wp:extent cx="5368290" cy="3078495"/>
            <wp:effectExtent l="19050" t="19050" r="22860" b="2667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76768" cy="3083357"/>
                    </a:xfrm>
                    <a:prstGeom prst="rect">
                      <a:avLst/>
                    </a:prstGeom>
                    <a:ln w="12700">
                      <a:solidFill>
                        <a:schemeClr val="bg1">
                          <a:lumMod val="85000"/>
                        </a:schemeClr>
                      </a:solidFill>
                    </a:ln>
                  </pic:spPr>
                </pic:pic>
              </a:graphicData>
            </a:graphic>
          </wp:inline>
        </w:drawing>
      </w:r>
    </w:p>
    <w:p w14:paraId="5012B8D7" w14:textId="415C5312" w:rsidR="00887B23" w:rsidRPr="005B6C51" w:rsidRDefault="001356FF" w:rsidP="00887B23">
      <w:pPr>
        <w:pStyle w:val="1e"/>
      </w:pPr>
      <w:bookmarkStart w:id="56" w:name="_Hlk160612754"/>
      <w:r w:rsidRPr="005B6C51">
        <w:t>在设置页面上点击</w:t>
      </w:r>
      <w:r>
        <w:rPr>
          <w:rFonts w:hint="eastAsia"/>
        </w:rPr>
        <w:t>“常规”进行常规设置，将版本选择为“</w:t>
      </w:r>
      <w:r w:rsidR="00887B23">
        <w:t>Other Linux(64-bit)</w:t>
      </w:r>
      <w:r w:rsidR="00887B23">
        <w:rPr>
          <w:rFonts w:hint="eastAsia"/>
        </w:rPr>
        <w:t>”</w:t>
      </w:r>
      <w:r w:rsidR="00887B23" w:rsidRPr="00887B23">
        <w:t xml:space="preserve"> </w:t>
      </w:r>
      <w:r w:rsidR="00887B23" w:rsidRPr="005B6C51">
        <w:t>，具体如下：</w:t>
      </w:r>
    </w:p>
    <w:bookmarkEnd w:id="56"/>
    <w:p w14:paraId="57E22F61" w14:textId="598B81C2" w:rsidR="001356FF" w:rsidRPr="005B6C51" w:rsidRDefault="00887B23" w:rsidP="00FB0076">
      <w:pPr>
        <w:pStyle w:val="1e"/>
      </w:pPr>
      <w:r w:rsidRPr="005B6C51">
        <w:rPr>
          <w:noProof/>
        </w:rPr>
        <w:lastRenderedPageBreak/>
        <mc:AlternateContent>
          <mc:Choice Requires="wps">
            <w:drawing>
              <wp:anchor distT="0" distB="0" distL="114300" distR="114300" simplePos="0" relativeHeight="251839488" behindDoc="0" locked="0" layoutInCell="1" allowOverlap="1" wp14:anchorId="69CAD76F" wp14:editId="67446572">
                <wp:simplePos x="0" y="0"/>
                <wp:positionH relativeFrom="column">
                  <wp:posOffset>2067560</wp:posOffset>
                </wp:positionH>
                <wp:positionV relativeFrom="paragraph">
                  <wp:posOffset>1091565</wp:posOffset>
                </wp:positionV>
                <wp:extent cx="2266315" cy="257224"/>
                <wp:effectExtent l="19050" t="19050" r="19685" b="28575"/>
                <wp:wrapNone/>
                <wp:docPr id="145" name="矩形 145"/>
                <wp:cNvGraphicFramePr/>
                <a:graphic xmlns:a="http://schemas.openxmlformats.org/drawingml/2006/main">
                  <a:graphicData uri="http://schemas.microsoft.com/office/word/2010/wordprocessingShape">
                    <wps:wsp>
                      <wps:cNvSpPr/>
                      <wps:spPr>
                        <a:xfrm>
                          <a:off x="0" y="0"/>
                          <a:ext cx="2266315" cy="25722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16471" id="矩形 145" o:spid="_x0000_s1026" style="position:absolute;left:0;text-align:left;margin-left:162.8pt;margin-top:85.95pt;width:178.45pt;height:20.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" filled="f" strokecolor="#c7000b" strokeweight="2.25pt"/>
            </w:pict>
          </mc:Fallback>
        </mc:AlternateContent>
      </w:r>
      <w:r w:rsidR="001356FF">
        <w:rPr>
          <w:noProof/>
        </w:rPr>
        <w:drawing>
          <wp:inline distT="0" distB="0" distL="0" distR="0" wp14:anchorId="3C43F9B4" wp14:editId="0BE4065E">
            <wp:extent cx="5349240" cy="3201885"/>
            <wp:effectExtent l="19050" t="19050" r="22860" b="177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7136" cy="3206611"/>
                    </a:xfrm>
                    <a:prstGeom prst="rect">
                      <a:avLst/>
                    </a:prstGeom>
                    <a:ln w="12700">
                      <a:solidFill>
                        <a:schemeClr val="bg1">
                          <a:lumMod val="85000"/>
                        </a:schemeClr>
                      </a:solidFill>
                    </a:ln>
                  </pic:spPr>
                </pic:pic>
              </a:graphicData>
            </a:graphic>
          </wp:inline>
        </w:drawing>
      </w:r>
    </w:p>
    <w:p w14:paraId="7AD87FAD" w14:textId="0126FC1C" w:rsidR="000B4AEE" w:rsidRPr="005B6C51" w:rsidRDefault="00A32693" w:rsidP="00FB0076">
      <w:pPr>
        <w:pStyle w:val="1e"/>
      </w:pPr>
      <w:r w:rsidRPr="005B6C51">
        <w:t>在设置页面上点击</w:t>
      </w:r>
      <w:r w:rsidR="00FF073E">
        <w:t>＂</w:t>
      </w:r>
      <w:r w:rsidRPr="005B6C51">
        <w:t>系统</w:t>
      </w:r>
      <w:r w:rsidR="00FF073E">
        <w:t>＂</w:t>
      </w:r>
      <w:r w:rsidRPr="005B6C51">
        <w:t>，进行系统设置，在启动顺序中把</w:t>
      </w:r>
      <w:r w:rsidR="00FF073E">
        <w:t>＂</w:t>
      </w:r>
      <w:r w:rsidRPr="005B6C51">
        <w:t>光驱</w:t>
      </w:r>
      <w:r w:rsidR="00FF073E">
        <w:t>＂</w:t>
      </w:r>
      <w:r w:rsidRPr="005B6C51">
        <w:t>、</w:t>
      </w:r>
      <w:r w:rsidR="00FF073E">
        <w:t>＂</w:t>
      </w:r>
      <w:r w:rsidRPr="005B6C51">
        <w:t>硬盘</w:t>
      </w:r>
      <w:r w:rsidR="00FF073E">
        <w:t>＂</w:t>
      </w:r>
      <w:r w:rsidRPr="005B6C51">
        <w:t>移动至第一、二启动，</w:t>
      </w:r>
      <w:r w:rsidR="00FF073E">
        <w:t>＂</w:t>
      </w:r>
      <w:r w:rsidRPr="005B6C51">
        <w:t>软驱</w:t>
      </w:r>
      <w:r w:rsidR="00FF073E">
        <w:t>＂</w:t>
      </w:r>
      <w:r w:rsidR="00DE3353">
        <w:rPr>
          <w:rFonts w:hint="eastAsia"/>
        </w:rPr>
        <w:t>取消</w:t>
      </w:r>
      <w:r w:rsidRPr="005B6C51">
        <w:t>勾选，具体如下：</w:t>
      </w:r>
    </w:p>
    <w:p w14:paraId="14CE7307" w14:textId="0B1A03AB" w:rsidR="003106CE" w:rsidRPr="005B6C51" w:rsidRDefault="003106CE" w:rsidP="00FB0076">
      <w:pPr>
        <w:pStyle w:val="1e"/>
      </w:pPr>
      <w:r w:rsidRPr="005B6C51">
        <w:rPr>
          <w:noProof/>
        </w:rPr>
        <mc:AlternateContent>
          <mc:Choice Requires="wps">
            <w:drawing>
              <wp:anchor distT="0" distB="0" distL="114300" distR="114300" simplePos="0" relativeHeight="251685888" behindDoc="0" locked="0" layoutInCell="1" allowOverlap="1" wp14:anchorId="038745CB" wp14:editId="08A4C9F4">
                <wp:simplePos x="0" y="0"/>
                <wp:positionH relativeFrom="column">
                  <wp:posOffset>2175510</wp:posOffset>
                </wp:positionH>
                <wp:positionV relativeFrom="paragraph">
                  <wp:posOffset>862965</wp:posOffset>
                </wp:positionV>
                <wp:extent cx="749300" cy="679450"/>
                <wp:effectExtent l="19050" t="19050" r="12700" b="25400"/>
                <wp:wrapNone/>
                <wp:docPr id="57" name="矩形 57"/>
                <wp:cNvGraphicFramePr/>
                <a:graphic xmlns:a="http://schemas.openxmlformats.org/drawingml/2006/main">
                  <a:graphicData uri="http://schemas.microsoft.com/office/word/2010/wordprocessingShape">
                    <wps:wsp>
                      <wps:cNvSpPr/>
                      <wps:spPr>
                        <a:xfrm>
                          <a:off x="0" y="0"/>
                          <a:ext cx="749300" cy="6794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ACE9F" id="矩形 57" o:spid="_x0000_s1026" style="position:absolute;left:0;text-align:left;margin-left:171.3pt;margin-top:67.95pt;width:59pt;height:5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" filled="f" strokecolor="#c7000b" strokeweight="2.25pt"/>
            </w:pict>
          </mc:Fallback>
        </mc:AlternateContent>
      </w:r>
      <w:r w:rsidRPr="005B6C51">
        <w:rPr>
          <w:noProof/>
        </w:rPr>
        <mc:AlternateContent>
          <mc:Choice Requires="wps">
            <w:drawing>
              <wp:anchor distT="0" distB="0" distL="114300" distR="114300" simplePos="0" relativeHeight="251683840" behindDoc="0" locked="0" layoutInCell="1" allowOverlap="1" wp14:anchorId="231183CE" wp14:editId="36C5F4AB">
                <wp:simplePos x="0" y="0"/>
                <wp:positionH relativeFrom="column">
                  <wp:posOffset>735965</wp:posOffset>
                </wp:positionH>
                <wp:positionV relativeFrom="paragraph">
                  <wp:posOffset>325120</wp:posOffset>
                </wp:positionV>
                <wp:extent cx="600661" cy="257224"/>
                <wp:effectExtent l="19050" t="19050" r="28575" b="28575"/>
                <wp:wrapNone/>
                <wp:docPr id="47" name="矩形 47"/>
                <wp:cNvGraphicFramePr/>
                <a:graphic xmlns:a="http://schemas.openxmlformats.org/drawingml/2006/main">
                  <a:graphicData uri="http://schemas.microsoft.com/office/word/2010/wordprocessingShape">
                    <wps:wsp>
                      <wps:cNvSpPr/>
                      <wps:spPr>
                        <a:xfrm>
                          <a:off x="0" y="0"/>
                          <a:ext cx="600661" cy="25722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FFF10" id="矩形 47" o:spid="_x0000_s1026" style="position:absolute;left:0;text-align:left;margin-left:57.95pt;margin-top:25.6pt;width:47.3pt;height:20.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" filled="f" strokecolor="#c7000b" strokeweight="2.25pt"/>
            </w:pict>
          </mc:Fallback>
        </mc:AlternateContent>
      </w:r>
      <w:r>
        <w:rPr>
          <w:noProof/>
        </w:rPr>
        <w:drawing>
          <wp:inline distT="0" distB="0" distL="0" distR="0" wp14:anchorId="5E11FD8F" wp14:editId="1579A1D0">
            <wp:extent cx="5205730" cy="3266139"/>
            <wp:effectExtent l="19050" t="19050" r="13970"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9885" cy="3275020"/>
                    </a:xfrm>
                    <a:prstGeom prst="rect">
                      <a:avLst/>
                    </a:prstGeom>
                    <a:ln w="12700" cap="flat" cmpd="sng" algn="ctr">
                      <a:solidFill>
                        <a:sysClr val="window" lastClr="FFFFFF">
                          <a:lumMod val="85000"/>
                        </a:sysClr>
                      </a:solidFill>
                      <a:prstDash val="solid"/>
                      <a:round/>
                      <a:headEnd type="none" w="med" len="med"/>
                      <a:tailEnd type="none" w="med" len="med"/>
                    </a:ln>
                  </pic:spPr>
                </pic:pic>
              </a:graphicData>
            </a:graphic>
          </wp:inline>
        </w:drawing>
      </w:r>
    </w:p>
    <w:p w14:paraId="1836670A" w14:textId="4FA25BEB" w:rsidR="00235798" w:rsidRPr="005B6C51" w:rsidRDefault="00DE3353" w:rsidP="00FB0076">
      <w:pPr>
        <w:pStyle w:val="1e"/>
      </w:pPr>
      <w:bookmarkStart w:id="57" w:name="_Hlk160612829"/>
      <w:r>
        <w:rPr>
          <w:rFonts w:hint="eastAsia"/>
        </w:rPr>
        <w:t>确认</w:t>
      </w:r>
      <w:r w:rsidR="00235798" w:rsidRPr="005B6C51">
        <w:t>处理器中</w:t>
      </w:r>
      <w:r w:rsidR="00BE7AA6" w:rsidRPr="005B6C51">
        <w:t>，</w:t>
      </w:r>
      <w:r w:rsidR="00235798" w:rsidRPr="006D5D1D">
        <w:rPr>
          <w:color w:val="C7000B"/>
        </w:rPr>
        <w:t>CPU</w:t>
      </w:r>
      <w:r w:rsidR="00235798" w:rsidRPr="006D5D1D">
        <w:rPr>
          <w:color w:val="C7000B"/>
        </w:rPr>
        <w:t>设置为</w:t>
      </w:r>
      <w:r w:rsidR="00235798" w:rsidRPr="006D5D1D">
        <w:rPr>
          <w:color w:val="C7000B"/>
        </w:rPr>
        <w:t>2</w:t>
      </w:r>
      <w:r w:rsidR="00235798" w:rsidRPr="005B6C51">
        <w:t>，具体如下</w:t>
      </w:r>
      <w:bookmarkEnd w:id="57"/>
      <w:r w:rsidR="00235798" w:rsidRPr="005B6C51">
        <w:t>：</w:t>
      </w:r>
    </w:p>
    <w:p w14:paraId="72A353E8" w14:textId="576AAFCD" w:rsidR="00A73BF7" w:rsidRPr="005B6C51" w:rsidRDefault="006D31D4" w:rsidP="00FB0076">
      <w:pPr>
        <w:pStyle w:val="1e"/>
      </w:pPr>
      <w:r w:rsidRPr="005B6C51">
        <w:rPr>
          <w:noProof/>
        </w:rPr>
        <w:lastRenderedPageBreak/>
        <mc:AlternateContent>
          <mc:Choice Requires="wps">
            <w:drawing>
              <wp:anchor distT="0" distB="0" distL="114300" distR="114300" simplePos="0" relativeHeight="251689984" behindDoc="0" locked="0" layoutInCell="1" allowOverlap="1" wp14:anchorId="40A22F0A" wp14:editId="4BDDDE13">
                <wp:simplePos x="0" y="0"/>
                <wp:positionH relativeFrom="column">
                  <wp:posOffset>5313045</wp:posOffset>
                </wp:positionH>
                <wp:positionV relativeFrom="paragraph">
                  <wp:posOffset>548640</wp:posOffset>
                </wp:positionV>
                <wp:extent cx="481965" cy="213848"/>
                <wp:effectExtent l="19050" t="19050" r="13335" b="15240"/>
                <wp:wrapNone/>
                <wp:docPr id="67" name="矩形 67"/>
                <wp:cNvGraphicFramePr/>
                <a:graphic xmlns:a="http://schemas.openxmlformats.org/drawingml/2006/main">
                  <a:graphicData uri="http://schemas.microsoft.com/office/word/2010/wordprocessingShape">
                    <wps:wsp>
                      <wps:cNvSpPr/>
                      <wps:spPr>
                        <a:xfrm>
                          <a:off x="0" y="0"/>
                          <a:ext cx="481965" cy="21384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54000" id="矩形 67" o:spid="_x0000_s1026" style="position:absolute;left:0;text-align:left;margin-left:418.35pt;margin-top:43.2pt;width:37.95pt;height:16.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" filled="f" strokecolor="#c7000b" strokeweight="2.25pt"/>
            </w:pict>
          </mc:Fallback>
        </mc:AlternateContent>
      </w:r>
      <w:r w:rsidRPr="005B6C51">
        <w:rPr>
          <w:noProof/>
        </w:rPr>
        <mc:AlternateContent>
          <mc:Choice Requires="wps">
            <w:drawing>
              <wp:anchor distT="0" distB="0" distL="114300" distR="114300" simplePos="0" relativeHeight="251687936" behindDoc="0" locked="0" layoutInCell="1" allowOverlap="1" wp14:anchorId="6D7F1F39" wp14:editId="5AD47BAF">
                <wp:simplePos x="0" y="0"/>
                <wp:positionH relativeFrom="column">
                  <wp:posOffset>1993265</wp:posOffset>
                </wp:positionH>
                <wp:positionV relativeFrom="paragraph">
                  <wp:posOffset>296008</wp:posOffset>
                </wp:positionV>
                <wp:extent cx="666603" cy="312322"/>
                <wp:effectExtent l="19050" t="19050" r="19685" b="12065"/>
                <wp:wrapNone/>
                <wp:docPr id="66" name="矩形 66"/>
                <wp:cNvGraphicFramePr/>
                <a:graphic xmlns:a="http://schemas.openxmlformats.org/drawingml/2006/main">
                  <a:graphicData uri="http://schemas.microsoft.com/office/word/2010/wordprocessingShape">
                    <wps:wsp>
                      <wps:cNvSpPr/>
                      <wps:spPr>
                        <a:xfrm>
                          <a:off x="0" y="0"/>
                          <a:ext cx="666603" cy="31232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FE6AE" id="矩形 66" o:spid="_x0000_s1026" style="position:absolute;left:0;text-align:left;margin-left:156.95pt;margin-top:23.3pt;width:52.5pt;height:24.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" filled="f" strokecolor="#c7000b" strokeweight="2.25pt"/>
            </w:pict>
          </mc:Fallback>
        </mc:AlternateContent>
      </w:r>
      <w:r w:rsidR="00A73BF7">
        <w:rPr>
          <w:noProof/>
        </w:rPr>
        <w:drawing>
          <wp:inline distT="0" distB="0" distL="0" distR="0" wp14:anchorId="613FD3C7" wp14:editId="5E651D8A">
            <wp:extent cx="5205730" cy="3261278"/>
            <wp:effectExtent l="19050" t="19050" r="13970" b="158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6885" cy="3268266"/>
                    </a:xfrm>
                    <a:prstGeom prst="rect">
                      <a:avLst/>
                    </a:prstGeom>
                    <a:ln w="12700" cap="flat" cmpd="sng" algn="ctr">
                      <a:solidFill>
                        <a:sysClr val="window" lastClr="FFFFFF">
                          <a:lumMod val="85000"/>
                        </a:sysClr>
                      </a:solidFill>
                      <a:prstDash val="solid"/>
                      <a:round/>
                      <a:headEnd type="none" w="med" len="med"/>
                      <a:tailEnd type="none" w="med" len="med"/>
                    </a:ln>
                  </pic:spPr>
                </pic:pic>
              </a:graphicData>
            </a:graphic>
          </wp:inline>
        </w:drawing>
      </w:r>
    </w:p>
    <w:p w14:paraId="7406D125" w14:textId="7788E2DE" w:rsidR="00387AFE" w:rsidRDefault="00BE7AA6" w:rsidP="00FB0076">
      <w:pPr>
        <w:pStyle w:val="1e"/>
      </w:pPr>
      <w:r w:rsidRPr="005B6C51">
        <w:t>点击</w:t>
      </w:r>
      <w:r w:rsidR="00FF073E">
        <w:t>＂</w:t>
      </w:r>
      <w:r w:rsidRPr="005B6C51">
        <w:t>存储</w:t>
      </w:r>
      <w:r w:rsidR="00FF073E">
        <w:t>＂</w:t>
      </w:r>
      <w:r w:rsidRPr="005B6C51">
        <w:t>设置项，</w:t>
      </w:r>
      <w:r w:rsidR="00E703C0">
        <w:rPr>
          <w:rFonts w:hint="eastAsia"/>
        </w:rPr>
        <w:t>确认</w:t>
      </w:r>
      <w:r w:rsidRPr="005B6C51">
        <w:t>光盘</w:t>
      </w:r>
      <w:r w:rsidR="00E703C0">
        <w:rPr>
          <w:rFonts w:hint="eastAsia"/>
        </w:rPr>
        <w:t>中的镜像文件是否是</w:t>
      </w:r>
      <w:r w:rsidRPr="005B6C51">
        <w:t>前面下载的</w:t>
      </w:r>
      <w:hyperlink r:id="rId29" w:tooltip="openEuler-20.03-LTS-x86_64-dvd.iso" w:history="1">
        <w:r w:rsidR="006D31D4" w:rsidRPr="005B6C51">
          <w:t>openEuler-</w:t>
        </w:r>
        <w:r w:rsidR="00B07B37">
          <w:t>22.03-LTS-SP3</w:t>
        </w:r>
        <w:r w:rsidR="006D31D4" w:rsidRPr="005B6C51">
          <w:t>-x86_64-dvd.iso</w:t>
        </w:r>
      </w:hyperlink>
      <w:r w:rsidRPr="005B6C51">
        <w:t>文件，具体如下：</w:t>
      </w:r>
    </w:p>
    <w:p w14:paraId="0B7331BA" w14:textId="3D020183" w:rsidR="005D3B3F" w:rsidRPr="005B6C51" w:rsidRDefault="00DE3353" w:rsidP="00FB0076">
      <w:pPr>
        <w:pStyle w:val="1e"/>
      </w:pPr>
      <w:r w:rsidRPr="005B6C51">
        <w:rPr>
          <w:noProof/>
        </w:rPr>
        <mc:AlternateContent>
          <mc:Choice Requires="wps">
            <w:drawing>
              <wp:anchor distT="0" distB="0" distL="114300" distR="114300" simplePos="0" relativeHeight="251696128" behindDoc="0" locked="0" layoutInCell="1" allowOverlap="1" wp14:anchorId="57EA595B" wp14:editId="3561E22C">
                <wp:simplePos x="0" y="0"/>
                <wp:positionH relativeFrom="column">
                  <wp:posOffset>5694680</wp:posOffset>
                </wp:positionH>
                <wp:positionV relativeFrom="paragraph">
                  <wp:posOffset>631190</wp:posOffset>
                </wp:positionV>
                <wp:extent cx="235585" cy="201930"/>
                <wp:effectExtent l="19050" t="19050" r="12065" b="26670"/>
                <wp:wrapNone/>
                <wp:docPr id="70" name="矩形 70"/>
                <wp:cNvGraphicFramePr/>
                <a:graphic xmlns:a="http://schemas.openxmlformats.org/drawingml/2006/main">
                  <a:graphicData uri="http://schemas.microsoft.com/office/word/2010/wordprocessingShape">
                    <wps:wsp>
                      <wps:cNvSpPr/>
                      <wps:spPr>
                        <a:xfrm flipV="1">
                          <a:off x="0" y="0"/>
                          <a:ext cx="235585" cy="20193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4104F" id="矩形 70" o:spid="_x0000_s1026" style="position:absolute;left:0;text-align:left;margin-left:448.4pt;margin-top:49.7pt;width:18.55pt;height:15.9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" filled="f" strokecolor="#c7000b" strokeweight="2.25pt"/>
            </w:pict>
          </mc:Fallback>
        </mc:AlternateContent>
      </w:r>
      <w:r w:rsidRPr="005B6C51">
        <w:rPr>
          <w:noProof/>
        </w:rPr>
        <mc:AlternateContent>
          <mc:Choice Requires="wps">
            <w:drawing>
              <wp:anchor distT="0" distB="0" distL="114300" distR="114300" simplePos="0" relativeHeight="251692032" behindDoc="0" locked="0" layoutInCell="1" allowOverlap="1" wp14:anchorId="1DEBB3ED" wp14:editId="1100C8CE">
                <wp:simplePos x="0" y="0"/>
                <wp:positionH relativeFrom="column">
                  <wp:posOffset>735965</wp:posOffset>
                </wp:positionH>
                <wp:positionV relativeFrom="paragraph">
                  <wp:posOffset>955675</wp:posOffset>
                </wp:positionV>
                <wp:extent cx="728345" cy="200025"/>
                <wp:effectExtent l="19050" t="19050" r="14605" b="28575"/>
                <wp:wrapNone/>
                <wp:docPr id="68" name="矩形 68"/>
                <wp:cNvGraphicFramePr/>
                <a:graphic xmlns:a="http://schemas.openxmlformats.org/drawingml/2006/main">
                  <a:graphicData uri="http://schemas.microsoft.com/office/word/2010/wordprocessingShape">
                    <wps:wsp>
                      <wps:cNvSpPr/>
                      <wps:spPr>
                        <a:xfrm>
                          <a:off x="0" y="0"/>
                          <a:ext cx="728345" cy="20002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17115" id="矩形 68" o:spid="_x0000_s1026" style="position:absolute;left:0;text-align:left;margin-left:57.95pt;margin-top:75.25pt;width:57.35pt;height:15.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" filled="f" strokecolor="#c7000b" strokeweight="2.25pt"/>
            </w:pict>
          </mc:Fallback>
        </mc:AlternateContent>
      </w:r>
      <w:r w:rsidRPr="005B6C51">
        <w:rPr>
          <w:noProof/>
        </w:rPr>
        <mc:AlternateContent>
          <mc:Choice Requires="wps">
            <w:drawing>
              <wp:anchor distT="0" distB="0" distL="114300" distR="114300" simplePos="0" relativeHeight="251694080" behindDoc="0" locked="0" layoutInCell="1" allowOverlap="1" wp14:anchorId="012883AE" wp14:editId="11E317C7">
                <wp:simplePos x="0" y="0"/>
                <wp:positionH relativeFrom="column">
                  <wp:posOffset>1680209</wp:posOffset>
                </wp:positionH>
                <wp:positionV relativeFrom="paragraph">
                  <wp:posOffset>812165</wp:posOffset>
                </wp:positionV>
                <wp:extent cx="2120265" cy="191154"/>
                <wp:effectExtent l="19050" t="19050" r="13335" b="18415"/>
                <wp:wrapNone/>
                <wp:docPr id="69" name="矩形 69"/>
                <wp:cNvGraphicFramePr/>
                <a:graphic xmlns:a="http://schemas.openxmlformats.org/drawingml/2006/main">
                  <a:graphicData uri="http://schemas.microsoft.com/office/word/2010/wordprocessingShape">
                    <wps:wsp>
                      <wps:cNvSpPr/>
                      <wps:spPr>
                        <a:xfrm>
                          <a:off x="0" y="0"/>
                          <a:ext cx="2120265" cy="19115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BAEBC" id="矩形 69" o:spid="_x0000_s1026" style="position:absolute;left:0;text-align:left;margin-left:132.3pt;margin-top:63.95pt;width:166.95pt;height:15.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" filled="f" strokecolor="#c7000b" strokeweight="2.25pt"/>
            </w:pict>
          </mc:Fallback>
        </mc:AlternateContent>
      </w:r>
      <w:r>
        <w:rPr>
          <w:noProof/>
        </w:rPr>
        <w:drawing>
          <wp:inline distT="0" distB="0" distL="0" distR="0" wp14:anchorId="426B56BD" wp14:editId="7426AF0A">
            <wp:extent cx="5282565" cy="3442053"/>
            <wp:effectExtent l="19050" t="19050" r="13335" b="2540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92265" cy="3448374"/>
                    </a:xfrm>
                    <a:prstGeom prst="rect">
                      <a:avLst/>
                    </a:prstGeom>
                    <a:ln w="12700">
                      <a:solidFill>
                        <a:schemeClr val="bg1">
                          <a:lumMod val="85000"/>
                        </a:schemeClr>
                      </a:solidFill>
                    </a:ln>
                  </pic:spPr>
                </pic:pic>
              </a:graphicData>
            </a:graphic>
          </wp:inline>
        </w:drawing>
      </w:r>
    </w:p>
    <w:p w14:paraId="0D7D1EF7" w14:textId="680A5162" w:rsidR="00BE7AA6" w:rsidRPr="005B6C51" w:rsidRDefault="0057410D" w:rsidP="00FB0076">
      <w:pPr>
        <w:pStyle w:val="1e"/>
      </w:pPr>
      <w:r w:rsidRPr="005B6C51">
        <w:t>点击</w:t>
      </w:r>
      <w:r w:rsidR="00FF073E">
        <w:t>＂</w:t>
      </w:r>
      <w:r w:rsidRPr="005B6C51">
        <w:t>网络</w:t>
      </w:r>
      <w:r w:rsidR="00FF073E">
        <w:t>＂</w:t>
      </w:r>
      <w:r w:rsidRPr="005B6C51">
        <w:t>设置项，这里用到</w:t>
      </w:r>
      <w:r w:rsidR="00DA0D29">
        <w:t>两张</w:t>
      </w:r>
      <w:r w:rsidRPr="005B6C51">
        <w:t>网卡，网卡</w:t>
      </w:r>
      <w:r w:rsidRPr="005B6C51">
        <w:t>1</w:t>
      </w:r>
      <w:r w:rsidRPr="005B6C51">
        <w:t>连接方式</w:t>
      </w:r>
      <w:r w:rsidR="007D3A0A" w:rsidRPr="005B6C51">
        <w:t>下</w:t>
      </w:r>
      <w:proofErr w:type="gramStart"/>
      <w:r w:rsidR="007D3A0A" w:rsidRPr="005B6C51">
        <w:t>拉</w:t>
      </w:r>
      <w:r w:rsidRPr="005B6C51">
        <w:t>选择</w:t>
      </w:r>
      <w:proofErr w:type="gramEnd"/>
      <w:r w:rsidR="007D3A0A" w:rsidRPr="005B6C51">
        <w:t>为</w:t>
      </w:r>
      <w:r w:rsidR="00FF073E">
        <w:t>＂</w:t>
      </w:r>
      <w:r w:rsidRPr="005B6C51">
        <w:t>仅主机（</w:t>
      </w:r>
      <w:r w:rsidRPr="005B6C51">
        <w:t>Host-Only</w:t>
      </w:r>
      <w:r w:rsidRPr="005B6C51">
        <w:t>）网络</w:t>
      </w:r>
      <w:r w:rsidR="00FF073E">
        <w:t>＂</w:t>
      </w:r>
      <w:r w:rsidR="00FA4A75" w:rsidRPr="005B6C51">
        <w:t>，主要用于本地电脑与虚拟电脑相连</w:t>
      </w:r>
      <w:r w:rsidRPr="005B6C51">
        <w:t>，具体如下：</w:t>
      </w:r>
    </w:p>
    <w:p w14:paraId="74139C3E" w14:textId="3987F0FA" w:rsidR="00527791" w:rsidRPr="005B6C51" w:rsidRDefault="00527791" w:rsidP="00FB0076">
      <w:pPr>
        <w:pStyle w:val="1e"/>
      </w:pPr>
      <w:r w:rsidRPr="005B6C51">
        <w:rPr>
          <w:noProof/>
        </w:rPr>
        <w:lastRenderedPageBreak/>
        <mc:AlternateContent>
          <mc:Choice Requires="wps">
            <w:drawing>
              <wp:anchor distT="0" distB="0" distL="114300" distR="114300" simplePos="0" relativeHeight="251700224" behindDoc="0" locked="0" layoutInCell="1" allowOverlap="1" wp14:anchorId="2047E7DF" wp14:editId="082240E6">
                <wp:simplePos x="0" y="0"/>
                <wp:positionH relativeFrom="column">
                  <wp:posOffset>1546860</wp:posOffset>
                </wp:positionH>
                <wp:positionV relativeFrom="paragraph">
                  <wp:posOffset>325120</wp:posOffset>
                </wp:positionV>
                <wp:extent cx="453390" cy="202565"/>
                <wp:effectExtent l="19050" t="19050" r="22860" b="26035"/>
                <wp:wrapNone/>
                <wp:docPr id="72" name="矩形 72"/>
                <wp:cNvGraphicFramePr/>
                <a:graphic xmlns:a="http://schemas.openxmlformats.org/drawingml/2006/main">
                  <a:graphicData uri="http://schemas.microsoft.com/office/word/2010/wordprocessingShape">
                    <wps:wsp>
                      <wps:cNvSpPr/>
                      <wps:spPr>
                        <a:xfrm>
                          <a:off x="0" y="0"/>
                          <a:ext cx="453390" cy="2025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53F94" id="矩形 72" o:spid="_x0000_s1026" style="position:absolute;left:0;text-align:left;margin-left:121.8pt;margin-top:25.6pt;width:35.7pt;height:15.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" filled="f" strokecolor="#c7000b" strokeweight="2.25pt"/>
            </w:pict>
          </mc:Fallback>
        </mc:AlternateContent>
      </w:r>
      <w:r w:rsidRPr="005B6C51">
        <w:rPr>
          <w:noProof/>
        </w:rPr>
        <mc:AlternateContent>
          <mc:Choice Requires="wps">
            <w:drawing>
              <wp:anchor distT="0" distB="0" distL="114300" distR="114300" simplePos="0" relativeHeight="251702272" behindDoc="0" locked="0" layoutInCell="1" allowOverlap="1" wp14:anchorId="1B7DBFCF" wp14:editId="0D36AAE7">
                <wp:simplePos x="0" y="0"/>
                <wp:positionH relativeFrom="column">
                  <wp:posOffset>2375535</wp:posOffset>
                </wp:positionH>
                <wp:positionV relativeFrom="paragraph">
                  <wp:posOffset>712470</wp:posOffset>
                </wp:positionV>
                <wp:extent cx="1466850" cy="198755"/>
                <wp:effectExtent l="19050" t="19050" r="19050" b="10795"/>
                <wp:wrapNone/>
                <wp:docPr id="73" name="矩形 73"/>
                <wp:cNvGraphicFramePr/>
                <a:graphic xmlns:a="http://schemas.openxmlformats.org/drawingml/2006/main">
                  <a:graphicData uri="http://schemas.microsoft.com/office/word/2010/wordprocessingShape">
                    <wps:wsp>
                      <wps:cNvSpPr/>
                      <wps:spPr>
                        <a:xfrm>
                          <a:off x="0" y="0"/>
                          <a:ext cx="1466850" cy="19875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B8058" id="矩形 73" o:spid="_x0000_s1026" style="position:absolute;left:0;text-align:left;margin-left:187.05pt;margin-top:56.1pt;width:115.5pt;height:15.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" filled="f" strokecolor="#c7000b" strokeweight="2.25pt"/>
            </w:pict>
          </mc:Fallback>
        </mc:AlternateContent>
      </w:r>
      <w:r w:rsidR="00BF71B5" w:rsidRPr="005B6C51">
        <w:rPr>
          <w:noProof/>
        </w:rPr>
        <mc:AlternateContent>
          <mc:Choice Requires="wps">
            <w:drawing>
              <wp:anchor distT="0" distB="0" distL="114300" distR="114300" simplePos="0" relativeHeight="251698176" behindDoc="0" locked="0" layoutInCell="1" allowOverlap="1" wp14:anchorId="61B2F464" wp14:editId="2F3467B6">
                <wp:simplePos x="0" y="0"/>
                <wp:positionH relativeFrom="column">
                  <wp:posOffset>705485</wp:posOffset>
                </wp:positionH>
                <wp:positionV relativeFrom="paragraph">
                  <wp:posOffset>1243330</wp:posOffset>
                </wp:positionV>
                <wp:extent cx="737675" cy="294933"/>
                <wp:effectExtent l="19050" t="19050" r="24765" b="10160"/>
                <wp:wrapNone/>
                <wp:docPr id="71" name="矩形 71"/>
                <wp:cNvGraphicFramePr/>
                <a:graphic xmlns:a="http://schemas.openxmlformats.org/drawingml/2006/main">
                  <a:graphicData uri="http://schemas.microsoft.com/office/word/2010/wordprocessingShape">
                    <wps:wsp>
                      <wps:cNvSpPr/>
                      <wps:spPr>
                        <a:xfrm>
                          <a:off x="0" y="0"/>
                          <a:ext cx="737675" cy="29493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EF732" id="矩形 71" o:spid="_x0000_s1026" style="position:absolute;left:0;text-align:left;margin-left:55.55pt;margin-top:97.9pt;width:58.1pt;height:23.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" filled="f" strokecolor="#c7000b" strokeweight="2.25pt"/>
            </w:pict>
          </mc:Fallback>
        </mc:AlternateContent>
      </w:r>
      <w:r>
        <w:rPr>
          <w:noProof/>
        </w:rPr>
        <w:drawing>
          <wp:inline distT="0" distB="0" distL="0" distR="0" wp14:anchorId="68AE5A1C" wp14:editId="59E36A89">
            <wp:extent cx="5205095" cy="3238198"/>
            <wp:effectExtent l="19050" t="19050" r="14605" b="196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23847" cy="3249864"/>
                    </a:xfrm>
                    <a:prstGeom prst="rect">
                      <a:avLst/>
                    </a:prstGeom>
                    <a:ln w="12700" cap="flat" cmpd="sng" algn="ctr">
                      <a:solidFill>
                        <a:sysClr val="window" lastClr="FFFFFF">
                          <a:lumMod val="85000"/>
                        </a:sysClr>
                      </a:solidFill>
                      <a:prstDash val="solid"/>
                      <a:round/>
                      <a:headEnd type="none" w="med" len="med"/>
                      <a:tailEnd type="none" w="med" len="med"/>
                    </a:ln>
                  </pic:spPr>
                </pic:pic>
              </a:graphicData>
            </a:graphic>
          </wp:inline>
        </w:drawing>
      </w:r>
    </w:p>
    <w:p w14:paraId="7093CEE4" w14:textId="6BBD2AEC" w:rsidR="007D3A0A" w:rsidRPr="005B6C51" w:rsidRDefault="007D3A0A" w:rsidP="00FB0076">
      <w:pPr>
        <w:pStyle w:val="1e"/>
      </w:pPr>
      <w:r w:rsidRPr="005B6C51">
        <w:t>网卡</w:t>
      </w:r>
      <w:r w:rsidRPr="005B6C51">
        <w:t>2</w:t>
      </w:r>
      <w:r w:rsidRPr="005B6C51">
        <w:t>设置，勾选</w:t>
      </w:r>
      <w:r w:rsidR="00FF073E">
        <w:t>＂</w:t>
      </w:r>
      <w:r w:rsidRPr="005B6C51">
        <w:t>启用网络连接</w:t>
      </w:r>
      <w:r w:rsidR="00FF073E">
        <w:t>＂</w:t>
      </w:r>
      <w:r w:rsidRPr="005B6C51">
        <w:t>，并且</w:t>
      </w:r>
      <w:r w:rsidR="00FF073E">
        <w:t>＂</w:t>
      </w:r>
      <w:r w:rsidRPr="005B6C51">
        <w:t>连接方式</w:t>
      </w:r>
      <w:r w:rsidR="00FF073E">
        <w:t>＂</w:t>
      </w:r>
      <w:r w:rsidRPr="005B6C51">
        <w:t>下</w:t>
      </w:r>
      <w:proofErr w:type="gramStart"/>
      <w:r w:rsidRPr="005B6C51">
        <w:t>拉选择</w:t>
      </w:r>
      <w:proofErr w:type="gramEnd"/>
      <w:r w:rsidRPr="005B6C51">
        <w:t>为</w:t>
      </w:r>
      <w:r w:rsidR="00FF073E">
        <w:t>＂</w:t>
      </w:r>
      <w:r w:rsidRPr="005B6C51">
        <w:t>网络地址转换</w:t>
      </w:r>
      <w:r w:rsidR="004B1469">
        <w:t>（</w:t>
      </w:r>
      <w:r w:rsidRPr="005B6C51">
        <w:t>NAT</w:t>
      </w:r>
      <w:r w:rsidR="004B1469">
        <w:t>）</w:t>
      </w:r>
      <w:r w:rsidR="00FF073E">
        <w:t>＂</w:t>
      </w:r>
      <w:r w:rsidRPr="005B6C51">
        <w:t>，主要用于虚拟电脑与</w:t>
      </w:r>
      <w:r w:rsidR="00540570" w:rsidRPr="005B6C51">
        <w:t>互联网</w:t>
      </w:r>
      <w:r w:rsidRPr="005B6C51">
        <w:t>相连，具体如下：</w:t>
      </w:r>
    </w:p>
    <w:p w14:paraId="22D416FC" w14:textId="4CFFA78C" w:rsidR="00DD6C2A" w:rsidRPr="005B6C51" w:rsidRDefault="00DD6C2A" w:rsidP="00FB0076">
      <w:pPr>
        <w:pStyle w:val="1e"/>
      </w:pPr>
      <w:r w:rsidRPr="005B6C51">
        <w:rPr>
          <w:noProof/>
        </w:rPr>
        <mc:AlternateContent>
          <mc:Choice Requires="wps">
            <w:drawing>
              <wp:anchor distT="0" distB="0" distL="114300" distR="114300" simplePos="0" relativeHeight="251710464" behindDoc="0" locked="0" layoutInCell="1" allowOverlap="1" wp14:anchorId="7E9EE5E8" wp14:editId="6F6D207C">
                <wp:simplePos x="0" y="0"/>
                <wp:positionH relativeFrom="column">
                  <wp:posOffset>3970655</wp:posOffset>
                </wp:positionH>
                <wp:positionV relativeFrom="paragraph">
                  <wp:posOffset>2987675</wp:posOffset>
                </wp:positionV>
                <wp:extent cx="661157" cy="234950"/>
                <wp:effectExtent l="19050" t="19050" r="24765" b="12700"/>
                <wp:wrapNone/>
                <wp:docPr id="77" name="矩形 77"/>
                <wp:cNvGraphicFramePr/>
                <a:graphic xmlns:a="http://schemas.openxmlformats.org/drawingml/2006/main">
                  <a:graphicData uri="http://schemas.microsoft.com/office/word/2010/wordprocessingShape">
                    <wps:wsp>
                      <wps:cNvSpPr/>
                      <wps:spPr>
                        <a:xfrm>
                          <a:off x="0" y="0"/>
                          <a:ext cx="661157" cy="2349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EA96F" id="矩形 77" o:spid="_x0000_s1026" style="position:absolute;left:0;text-align:left;margin-left:312.65pt;margin-top:235.25pt;width:52.05pt;height:1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" filled="f" strokecolor="#c7000b" strokeweight="2.25pt"/>
            </w:pict>
          </mc:Fallback>
        </mc:AlternateContent>
      </w:r>
      <w:r w:rsidRPr="005B6C51">
        <w:rPr>
          <w:noProof/>
        </w:rPr>
        <mc:AlternateContent>
          <mc:Choice Requires="wps">
            <w:drawing>
              <wp:anchor distT="0" distB="0" distL="114300" distR="114300" simplePos="0" relativeHeight="251704320" behindDoc="0" locked="0" layoutInCell="1" allowOverlap="1" wp14:anchorId="2C006D1E" wp14:editId="49D0E3B1">
                <wp:simplePos x="0" y="0"/>
                <wp:positionH relativeFrom="column">
                  <wp:posOffset>1589405</wp:posOffset>
                </wp:positionH>
                <wp:positionV relativeFrom="paragraph">
                  <wp:posOffset>542290</wp:posOffset>
                </wp:positionV>
                <wp:extent cx="782320" cy="193675"/>
                <wp:effectExtent l="19050" t="19050" r="17780" b="15875"/>
                <wp:wrapNone/>
                <wp:docPr id="74" name="矩形 74"/>
                <wp:cNvGraphicFramePr/>
                <a:graphic xmlns:a="http://schemas.openxmlformats.org/drawingml/2006/main">
                  <a:graphicData uri="http://schemas.microsoft.com/office/word/2010/wordprocessingShape">
                    <wps:wsp>
                      <wps:cNvSpPr/>
                      <wps:spPr>
                        <a:xfrm>
                          <a:off x="0" y="0"/>
                          <a:ext cx="782320" cy="1936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08253" id="矩形 74" o:spid="_x0000_s1026" style="position:absolute;left:0;text-align:left;margin-left:125.15pt;margin-top:42.7pt;width:61.6pt;height:15.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" filled="f" strokecolor="#c7000b" strokeweight="2.25pt"/>
            </w:pict>
          </mc:Fallback>
        </mc:AlternateContent>
      </w:r>
      <w:r w:rsidRPr="005B6C51">
        <w:rPr>
          <w:noProof/>
        </w:rPr>
        <mc:AlternateContent>
          <mc:Choice Requires="wps">
            <w:drawing>
              <wp:anchor distT="0" distB="0" distL="114300" distR="114300" simplePos="0" relativeHeight="251708416" behindDoc="0" locked="0" layoutInCell="1" allowOverlap="1" wp14:anchorId="48E024B4" wp14:editId="5A6AAF38">
                <wp:simplePos x="0" y="0"/>
                <wp:positionH relativeFrom="column">
                  <wp:posOffset>2389505</wp:posOffset>
                </wp:positionH>
                <wp:positionV relativeFrom="paragraph">
                  <wp:posOffset>723265</wp:posOffset>
                </wp:positionV>
                <wp:extent cx="1403985" cy="198120"/>
                <wp:effectExtent l="19050" t="19050" r="24765" b="11430"/>
                <wp:wrapNone/>
                <wp:docPr id="76" name="矩形 76"/>
                <wp:cNvGraphicFramePr/>
                <a:graphic xmlns:a="http://schemas.openxmlformats.org/drawingml/2006/main">
                  <a:graphicData uri="http://schemas.microsoft.com/office/word/2010/wordprocessingShape">
                    <wps:wsp>
                      <wps:cNvSpPr/>
                      <wps:spPr>
                        <a:xfrm>
                          <a:off x="0" y="0"/>
                          <a:ext cx="1403985" cy="19812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EA9BB" id="矩形 76" o:spid="_x0000_s1026" style="position:absolute;left:0;text-align:left;margin-left:188.15pt;margin-top:56.95pt;width:110.55pt;height:15.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" filled="f" strokecolor="#c7000b" strokeweight="2.25pt"/>
            </w:pict>
          </mc:Fallback>
        </mc:AlternateContent>
      </w:r>
      <w:r w:rsidRPr="005B6C51">
        <w:rPr>
          <w:noProof/>
        </w:rPr>
        <mc:AlternateContent>
          <mc:Choice Requires="wps">
            <w:drawing>
              <wp:anchor distT="0" distB="0" distL="114300" distR="114300" simplePos="0" relativeHeight="251706368" behindDoc="0" locked="0" layoutInCell="1" allowOverlap="1" wp14:anchorId="32B1FFA1" wp14:editId="28EBFA42">
                <wp:simplePos x="0" y="0"/>
                <wp:positionH relativeFrom="column">
                  <wp:posOffset>1985645</wp:posOffset>
                </wp:positionH>
                <wp:positionV relativeFrom="paragraph">
                  <wp:posOffset>321945</wp:posOffset>
                </wp:positionV>
                <wp:extent cx="434975" cy="192405"/>
                <wp:effectExtent l="19050" t="19050" r="22225" b="17145"/>
                <wp:wrapNone/>
                <wp:docPr id="75" name="矩形 75"/>
                <wp:cNvGraphicFramePr/>
                <a:graphic xmlns:a="http://schemas.openxmlformats.org/drawingml/2006/main">
                  <a:graphicData uri="http://schemas.microsoft.com/office/word/2010/wordprocessingShape">
                    <wps:wsp>
                      <wps:cNvSpPr/>
                      <wps:spPr>
                        <a:xfrm>
                          <a:off x="0" y="0"/>
                          <a:ext cx="434975" cy="1924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B6468" id="矩形 75" o:spid="_x0000_s1026" style="position:absolute;left:0;text-align:left;margin-left:156.35pt;margin-top:25.35pt;width:34.25pt;height:15.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" filled="f" strokecolor="#c7000b" strokeweight="2.25pt"/>
            </w:pict>
          </mc:Fallback>
        </mc:AlternateContent>
      </w:r>
      <w:r>
        <w:rPr>
          <w:noProof/>
        </w:rPr>
        <w:drawing>
          <wp:inline distT="0" distB="0" distL="0" distR="0" wp14:anchorId="0EB05A30" wp14:editId="30394BE6">
            <wp:extent cx="5137150" cy="3214583"/>
            <wp:effectExtent l="19050" t="19050" r="25400" b="241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5339" cy="3225965"/>
                    </a:xfrm>
                    <a:prstGeom prst="rect">
                      <a:avLst/>
                    </a:prstGeom>
                    <a:ln w="12700" cap="flat" cmpd="sng" algn="ctr">
                      <a:solidFill>
                        <a:sysClr val="window" lastClr="FFFFFF">
                          <a:lumMod val="85000"/>
                        </a:sysClr>
                      </a:solidFill>
                      <a:prstDash val="solid"/>
                      <a:round/>
                      <a:headEnd type="none" w="med" len="med"/>
                      <a:tailEnd type="none" w="med" len="med"/>
                    </a:ln>
                  </pic:spPr>
                </pic:pic>
              </a:graphicData>
            </a:graphic>
          </wp:inline>
        </w:drawing>
      </w:r>
    </w:p>
    <w:p w14:paraId="2F8EA473" w14:textId="1B3E7E65" w:rsidR="00540570" w:rsidRPr="005B6C51" w:rsidRDefault="00821CAC" w:rsidP="00FB0076">
      <w:pPr>
        <w:pStyle w:val="1e"/>
      </w:pPr>
      <w:r w:rsidRPr="005B6C51">
        <w:t>最后点击</w:t>
      </w:r>
      <w:r w:rsidR="00FF073E">
        <w:t>＂</w:t>
      </w:r>
      <w:r w:rsidR="00DD6C2A">
        <w:rPr>
          <w:rFonts w:hint="eastAsia"/>
        </w:rPr>
        <w:t>确定</w:t>
      </w:r>
      <w:r w:rsidR="00FF073E">
        <w:t>＂</w:t>
      </w:r>
      <w:r w:rsidRPr="005B6C51">
        <w:t>按钮，设置完成，设置完成页面如下：</w:t>
      </w:r>
    </w:p>
    <w:p w14:paraId="0C3B98C1" w14:textId="2837B49B" w:rsidR="003A4155" w:rsidRPr="005B6C51" w:rsidRDefault="00CD745B" w:rsidP="00FB0076">
      <w:pPr>
        <w:pStyle w:val="1e"/>
      </w:pPr>
      <w:r w:rsidRPr="005B6C51">
        <w:rPr>
          <w:smallCaps/>
          <w:noProof/>
          <w:color w:val="0000FF"/>
        </w:rPr>
        <w:lastRenderedPageBreak/>
        <mc:AlternateContent>
          <mc:Choice Requires="wps">
            <w:drawing>
              <wp:anchor distT="0" distB="0" distL="114300" distR="114300" simplePos="0" relativeHeight="251712512" behindDoc="0" locked="0" layoutInCell="1" allowOverlap="1" wp14:anchorId="23CDA8DF" wp14:editId="072E895C">
                <wp:simplePos x="0" y="0"/>
                <wp:positionH relativeFrom="column">
                  <wp:posOffset>2691765</wp:posOffset>
                </wp:positionH>
                <wp:positionV relativeFrom="paragraph">
                  <wp:posOffset>73025</wp:posOffset>
                </wp:positionV>
                <wp:extent cx="472440" cy="366249"/>
                <wp:effectExtent l="19050" t="19050" r="22860" b="15240"/>
                <wp:wrapNone/>
                <wp:docPr id="78" name="矩形 78"/>
                <wp:cNvGraphicFramePr/>
                <a:graphic xmlns:a="http://schemas.openxmlformats.org/drawingml/2006/main">
                  <a:graphicData uri="http://schemas.microsoft.com/office/word/2010/wordprocessingShape">
                    <wps:wsp>
                      <wps:cNvSpPr/>
                      <wps:spPr>
                        <a:xfrm>
                          <a:off x="0" y="0"/>
                          <a:ext cx="472440" cy="366249"/>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5E68F" id="矩形 78" o:spid="_x0000_s1026" style="position:absolute;left:0;text-align:left;margin-left:211.95pt;margin-top:5.75pt;width:37.2pt;height:28.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" filled="f" strokecolor="#c7000b" strokeweight="2.25pt"/>
            </w:pict>
          </mc:Fallback>
        </mc:AlternateContent>
      </w:r>
      <w:r w:rsidR="003A4155" w:rsidRPr="005B6C51">
        <w:rPr>
          <w:noProof/>
        </w:rPr>
        <w:drawing>
          <wp:inline distT="0" distB="0" distL="0" distR="0" wp14:anchorId="0A9E61CE" wp14:editId="47A29791">
            <wp:extent cx="4530090" cy="2832364"/>
            <wp:effectExtent l="19050" t="19050" r="22860" b="2540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9338" cy="2850651"/>
                    </a:xfrm>
                    <a:prstGeom prst="rect">
                      <a:avLst/>
                    </a:prstGeom>
                    <a:ln w="12700" cap="flat" cmpd="sng" algn="ctr">
                      <a:solidFill>
                        <a:sysClr val="window" lastClr="FFFFFF">
                          <a:lumMod val="85000"/>
                        </a:sysClr>
                      </a:solidFill>
                      <a:prstDash val="solid"/>
                      <a:round/>
                      <a:headEnd type="none" w="med" len="med"/>
                      <a:tailEnd type="none" w="med" len="med"/>
                    </a:ln>
                  </pic:spPr>
                </pic:pic>
              </a:graphicData>
            </a:graphic>
          </wp:inline>
        </w:drawing>
      </w:r>
    </w:p>
    <w:p w14:paraId="4A7EF320" w14:textId="57F0474E" w:rsidR="00821CAC" w:rsidRDefault="00352C9D" w:rsidP="00FB0076">
      <w:pPr>
        <w:pStyle w:val="1e"/>
      </w:pPr>
      <w:r w:rsidRPr="005B6C51">
        <w:t>点击</w:t>
      </w:r>
      <w:r w:rsidR="00616F61">
        <w:rPr>
          <w:rFonts w:hint="eastAsia"/>
        </w:rPr>
        <w:t>“</w:t>
      </w:r>
      <w:r w:rsidRPr="005B6C51">
        <w:t>启动</w:t>
      </w:r>
      <w:r w:rsidR="00616F61">
        <w:rPr>
          <w:rFonts w:hint="eastAsia"/>
        </w:rPr>
        <w:t>”</w:t>
      </w:r>
      <w:r w:rsidRPr="005B6C51">
        <w:t>按钮，开始进入系统安装。</w:t>
      </w:r>
    </w:p>
    <w:p w14:paraId="38E4695F" w14:textId="3B0ECDE1" w:rsidR="0060532B" w:rsidRDefault="0060532B" w:rsidP="00FB0076">
      <w:pPr>
        <w:pStyle w:val="1e"/>
        <w:rPr>
          <w:noProof/>
        </w:rPr>
      </w:pPr>
      <w:r>
        <w:rPr>
          <w:rFonts w:hint="eastAsia"/>
        </w:rPr>
        <w:t>注：如果鼠标想移出</w:t>
      </w:r>
      <w:r w:rsidRPr="00332B2D">
        <w:rPr>
          <w:noProof/>
        </w:rPr>
        <w:t>虚拟机</w:t>
      </w:r>
      <w:r>
        <w:rPr>
          <w:rFonts w:hint="eastAsia"/>
          <w:noProof/>
        </w:rPr>
        <w:t>，可以点击电脑键盘右边的“</w:t>
      </w:r>
      <w:r>
        <w:rPr>
          <w:rFonts w:hint="eastAsia"/>
          <w:noProof/>
        </w:rPr>
        <w:t>C</w:t>
      </w:r>
      <w:r>
        <w:rPr>
          <w:noProof/>
        </w:rPr>
        <w:t>trl</w:t>
      </w:r>
      <w:r>
        <w:rPr>
          <w:rFonts w:hint="eastAsia"/>
          <w:noProof/>
        </w:rPr>
        <w:t>”</w:t>
      </w:r>
      <w:r w:rsidRPr="00C27935">
        <w:rPr>
          <w:rFonts w:hint="eastAsia"/>
          <w:noProof/>
        </w:rPr>
        <w:t>键，如下图说明。</w:t>
      </w:r>
    </w:p>
    <w:p w14:paraId="6BB98156" w14:textId="41FCFEAA" w:rsidR="0060532B" w:rsidRPr="0060532B" w:rsidRDefault="0060532B" w:rsidP="00FB0076">
      <w:pPr>
        <w:pStyle w:val="1e"/>
      </w:pPr>
      <w:r w:rsidRPr="003B5A0E">
        <w:rPr>
          <w:smallCaps/>
          <w:noProof/>
          <w:color w:val="0000FF"/>
        </w:rPr>
        <mc:AlternateContent>
          <mc:Choice Requires="wps">
            <w:drawing>
              <wp:anchor distT="0" distB="0" distL="114300" distR="114300" simplePos="0" relativeHeight="251862016" behindDoc="0" locked="0" layoutInCell="1" allowOverlap="1" wp14:anchorId="516C5C91" wp14:editId="5E05F81C">
                <wp:simplePos x="0" y="0"/>
                <wp:positionH relativeFrom="column">
                  <wp:posOffset>3994150</wp:posOffset>
                </wp:positionH>
                <wp:positionV relativeFrom="paragraph">
                  <wp:posOffset>98425</wp:posOffset>
                </wp:positionV>
                <wp:extent cx="603250" cy="193675"/>
                <wp:effectExtent l="19050" t="19050" r="25400" b="15875"/>
                <wp:wrapNone/>
                <wp:docPr id="4" name="矩形 4"/>
                <wp:cNvGraphicFramePr/>
                <a:graphic xmlns:a="http://schemas.openxmlformats.org/drawingml/2006/main">
                  <a:graphicData uri="http://schemas.microsoft.com/office/word/2010/wordprocessingShape">
                    <wps:wsp>
                      <wps:cNvSpPr/>
                      <wps:spPr>
                        <a:xfrm>
                          <a:off x="0" y="0"/>
                          <a:ext cx="603250" cy="1936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A1AF8" id="矩形 4" o:spid="_x0000_s1026" style="position:absolute;left:0;text-align:left;margin-left:314.5pt;margin-top:7.75pt;width:47.5pt;height:15.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" filled="f" strokecolor="#c7000b" strokeweight="2.25pt"/>
            </w:pict>
          </mc:Fallback>
        </mc:AlternateContent>
      </w:r>
      <w:r>
        <w:rPr>
          <w:noProof/>
        </w:rPr>
        <w:drawing>
          <wp:inline distT="0" distB="0" distL="0" distR="0" wp14:anchorId="493F3556" wp14:editId="18EE0B92">
            <wp:extent cx="4032250" cy="295788"/>
            <wp:effectExtent l="0" t="0" r="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2250" cy="295788"/>
                    </a:xfrm>
                    <a:prstGeom prst="rect">
                      <a:avLst/>
                    </a:prstGeom>
                  </pic:spPr>
                </pic:pic>
              </a:graphicData>
            </a:graphic>
          </wp:inline>
        </w:drawing>
      </w:r>
    </w:p>
    <w:p w14:paraId="611DFA19" w14:textId="5A3D96D8" w:rsidR="005B0084" w:rsidRPr="005B6C51" w:rsidRDefault="005B0084" w:rsidP="00FB0076">
      <w:pPr>
        <w:pStyle w:val="1e"/>
      </w:pPr>
      <w:r>
        <w:rPr>
          <w:noProof/>
        </w:rPr>
        <w:drawing>
          <wp:inline distT="0" distB="0" distL="0" distR="0" wp14:anchorId="07D0B470" wp14:editId="4FCE3C15">
            <wp:extent cx="4530090" cy="4250985"/>
            <wp:effectExtent l="19050" t="19050" r="22860" b="1651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49728" cy="4269413"/>
                    </a:xfrm>
                    <a:prstGeom prst="rect">
                      <a:avLst/>
                    </a:prstGeom>
                    <a:ln w="12700" cap="flat" cmpd="sng" algn="ctr">
                      <a:solidFill>
                        <a:sysClr val="window" lastClr="FFFFFF">
                          <a:lumMod val="85000"/>
                        </a:sysClr>
                      </a:solidFill>
                      <a:prstDash val="solid"/>
                      <a:round/>
                      <a:headEnd type="none" w="med" len="med"/>
                      <a:tailEnd type="none" w="med" len="med"/>
                    </a:ln>
                  </pic:spPr>
                </pic:pic>
              </a:graphicData>
            </a:graphic>
          </wp:inline>
        </w:drawing>
      </w:r>
    </w:p>
    <w:p w14:paraId="792927D3" w14:textId="5DEDEB46" w:rsidR="00E46EC7" w:rsidRPr="005B6C51" w:rsidRDefault="005A2AAF" w:rsidP="00FB0076">
      <w:pPr>
        <w:pStyle w:val="1e"/>
      </w:pPr>
      <w:r w:rsidRPr="005B6C51">
        <w:t>启动安装第一界面，直接按下</w:t>
      </w:r>
      <w:r w:rsidR="00FF073E">
        <w:t>＂</w:t>
      </w:r>
      <w:r w:rsidRPr="005B6C51">
        <w:t>Enter</w:t>
      </w:r>
      <w:r w:rsidR="00FF073E">
        <w:t>＂</w:t>
      </w:r>
      <w:r w:rsidR="00E46EC7" w:rsidRPr="005B6C51">
        <w:t>键后就会进入自检界面。</w:t>
      </w:r>
    </w:p>
    <w:p w14:paraId="35760DCB" w14:textId="610C7481" w:rsidR="00E46EC7" w:rsidRPr="005B6C51" w:rsidRDefault="006A3D7A" w:rsidP="00FB0076">
      <w:pPr>
        <w:pStyle w:val="1e"/>
      </w:pPr>
      <w:r w:rsidRPr="005B6C51">
        <w:rPr>
          <w:smallCaps/>
          <w:noProof/>
          <w:color w:val="0000FF"/>
        </w:rPr>
        <w:lastRenderedPageBreak/>
        <mc:AlternateContent>
          <mc:Choice Requires="wps">
            <w:drawing>
              <wp:anchor distT="0" distB="0" distL="114300" distR="114300" simplePos="0" relativeHeight="251786240" behindDoc="0" locked="0" layoutInCell="1" allowOverlap="1" wp14:anchorId="36A4A9E5" wp14:editId="73F332F9">
                <wp:simplePos x="0" y="0"/>
                <wp:positionH relativeFrom="column">
                  <wp:posOffset>661035</wp:posOffset>
                </wp:positionH>
                <wp:positionV relativeFrom="paragraph">
                  <wp:posOffset>522605</wp:posOffset>
                </wp:positionV>
                <wp:extent cx="1533307" cy="314154"/>
                <wp:effectExtent l="19050" t="19050" r="10160" b="10160"/>
                <wp:wrapNone/>
                <wp:docPr id="27" name="矩形 27"/>
                <wp:cNvGraphicFramePr/>
                <a:graphic xmlns:a="http://schemas.openxmlformats.org/drawingml/2006/main">
                  <a:graphicData uri="http://schemas.microsoft.com/office/word/2010/wordprocessingShape">
                    <wps:wsp>
                      <wps:cNvSpPr/>
                      <wps:spPr>
                        <a:xfrm>
                          <a:off x="0" y="0"/>
                          <a:ext cx="1533307" cy="314154"/>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71DF7" id="矩形 27" o:spid="_x0000_s1026" style="position:absolute;left:0;text-align:left;margin-left:52.05pt;margin-top:41.15pt;width:120.75pt;height:24.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" filled="f" strokecolor="#c7000b" strokeweight="2.25pt"/>
            </w:pict>
          </mc:Fallback>
        </mc:AlternateContent>
      </w:r>
      <w:r w:rsidR="00E46EC7" w:rsidRPr="005B6C51">
        <w:rPr>
          <w:noProof/>
        </w:rPr>
        <w:drawing>
          <wp:inline distT="0" distB="0" distL="0" distR="0" wp14:anchorId="0FDD942C" wp14:editId="34155862">
            <wp:extent cx="4796790" cy="871963"/>
            <wp:effectExtent l="19050" t="19050" r="22860" b="234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70586" cy="885378"/>
                    </a:xfrm>
                    <a:prstGeom prst="rect">
                      <a:avLst/>
                    </a:prstGeom>
                    <a:ln w="12700">
                      <a:solidFill>
                        <a:schemeClr val="bg1">
                          <a:lumMod val="85000"/>
                        </a:schemeClr>
                      </a:solidFill>
                    </a:ln>
                  </pic:spPr>
                </pic:pic>
              </a:graphicData>
            </a:graphic>
          </wp:inline>
        </w:drawing>
      </w:r>
    </w:p>
    <w:p w14:paraId="0F520B3F" w14:textId="1386529A" w:rsidR="005A2AAF" w:rsidRPr="005B6C51" w:rsidRDefault="005A2AAF" w:rsidP="00FB0076">
      <w:pPr>
        <w:pStyle w:val="1e"/>
      </w:pPr>
      <w:r w:rsidRPr="005B6C51">
        <w:t>在自检界面按下</w:t>
      </w:r>
      <w:r w:rsidR="00FF073E">
        <w:t>＂</w:t>
      </w:r>
      <w:r w:rsidRPr="005B6C51">
        <w:t>Esc</w:t>
      </w:r>
      <w:r w:rsidR="00FF073E">
        <w:t>＂</w:t>
      </w:r>
      <w:r w:rsidRPr="005B6C51">
        <w:t>键跳过自检，然后进入如下界面：</w:t>
      </w:r>
    </w:p>
    <w:p w14:paraId="7E779278" w14:textId="2349F565" w:rsidR="005B0084" w:rsidRPr="005B6C51" w:rsidRDefault="00703E23" w:rsidP="00FB0076">
      <w:pPr>
        <w:pStyle w:val="1e"/>
      </w:pPr>
      <w:r w:rsidRPr="005B6C51">
        <w:rPr>
          <w:noProof/>
        </w:rPr>
        <mc:AlternateContent>
          <mc:Choice Requires="wps">
            <w:drawing>
              <wp:anchor distT="0" distB="0" distL="114300" distR="114300" simplePos="0" relativeHeight="251843584" behindDoc="0" locked="0" layoutInCell="1" allowOverlap="1" wp14:anchorId="6204A368" wp14:editId="2FD99900">
                <wp:simplePos x="0" y="0"/>
                <wp:positionH relativeFrom="column">
                  <wp:posOffset>1775460</wp:posOffset>
                </wp:positionH>
                <wp:positionV relativeFrom="paragraph">
                  <wp:posOffset>1888490</wp:posOffset>
                </wp:positionV>
                <wp:extent cx="1669415" cy="258445"/>
                <wp:effectExtent l="19050" t="19050" r="26035" b="27305"/>
                <wp:wrapNone/>
                <wp:docPr id="81" name="矩形 81"/>
                <wp:cNvGraphicFramePr/>
                <a:graphic xmlns:a="http://schemas.openxmlformats.org/drawingml/2006/main">
                  <a:graphicData uri="http://schemas.microsoft.com/office/word/2010/wordprocessingShape">
                    <wps:wsp>
                      <wps:cNvSpPr/>
                      <wps:spPr>
                        <a:xfrm>
                          <a:off x="0" y="0"/>
                          <a:ext cx="1669415" cy="2584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8E94E" id="矩形 81" o:spid="_x0000_s1026" style="position:absolute;left:0;text-align:left;margin-left:139.8pt;margin-top:148.7pt;width:131.45pt;height:20.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" filled="f" strokecolor="#c7000b" strokeweight="2.25pt"/>
            </w:pict>
          </mc:Fallback>
        </mc:AlternateContent>
      </w:r>
      <w:r w:rsidRPr="005B6C51">
        <w:rPr>
          <w:noProof/>
        </w:rPr>
        <mc:AlternateContent>
          <mc:Choice Requires="wps">
            <w:drawing>
              <wp:anchor distT="0" distB="0" distL="114300" distR="114300" simplePos="0" relativeHeight="251720704" behindDoc="0" locked="0" layoutInCell="1" allowOverlap="1" wp14:anchorId="1D58B8F7" wp14:editId="6757E70D">
                <wp:simplePos x="0" y="0"/>
                <wp:positionH relativeFrom="column">
                  <wp:posOffset>4800600</wp:posOffset>
                </wp:positionH>
                <wp:positionV relativeFrom="paragraph">
                  <wp:posOffset>3830955</wp:posOffset>
                </wp:positionV>
                <wp:extent cx="597061" cy="238835"/>
                <wp:effectExtent l="19050" t="19050" r="12700" b="27940"/>
                <wp:wrapNone/>
                <wp:docPr id="82" name="矩形 82"/>
                <wp:cNvGraphicFramePr/>
                <a:graphic xmlns:a="http://schemas.openxmlformats.org/drawingml/2006/main">
                  <a:graphicData uri="http://schemas.microsoft.com/office/word/2010/wordprocessingShape">
                    <wps:wsp>
                      <wps:cNvSpPr/>
                      <wps:spPr>
                        <a:xfrm>
                          <a:off x="0" y="0"/>
                          <a:ext cx="597061" cy="23883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CF4D1" id="矩形 82" o:spid="_x0000_s1026" style="position:absolute;left:0;text-align:left;margin-left:378pt;margin-top:301.65pt;width:47pt;height:18.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" filled="f" strokecolor="#c7000b" strokeweight="2.25pt"/>
            </w:pict>
          </mc:Fallback>
        </mc:AlternateContent>
      </w:r>
      <w:r w:rsidR="005B0084">
        <w:rPr>
          <w:noProof/>
        </w:rPr>
        <w:drawing>
          <wp:inline distT="0" distB="0" distL="0" distR="0" wp14:anchorId="40875B00" wp14:editId="75FD90DA">
            <wp:extent cx="4730115" cy="4480799"/>
            <wp:effectExtent l="19050" t="19050" r="13335" b="152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9501" cy="4499163"/>
                    </a:xfrm>
                    <a:prstGeom prst="rect">
                      <a:avLst/>
                    </a:prstGeom>
                    <a:ln w="12700">
                      <a:solidFill>
                        <a:schemeClr val="bg1">
                          <a:lumMod val="85000"/>
                        </a:schemeClr>
                      </a:solidFill>
                    </a:ln>
                  </pic:spPr>
                </pic:pic>
              </a:graphicData>
            </a:graphic>
          </wp:inline>
        </w:drawing>
      </w:r>
    </w:p>
    <w:p w14:paraId="59863053" w14:textId="5B6D9B07" w:rsidR="005A2AAF" w:rsidRPr="005B6C51" w:rsidRDefault="005A2AAF" w:rsidP="00FB0076">
      <w:pPr>
        <w:pStyle w:val="1e"/>
      </w:pPr>
      <w:r w:rsidRPr="005B6C51">
        <w:t>语言选择</w:t>
      </w:r>
      <w:r w:rsidR="00703E23">
        <w:rPr>
          <w:rFonts w:hint="eastAsia"/>
        </w:rPr>
        <w:t xml:space="preserve"> </w:t>
      </w:r>
      <w:r w:rsidRPr="005B6C51">
        <w:t>中文</w:t>
      </w:r>
      <w:r w:rsidR="00344B0E">
        <w:t>-</w:t>
      </w:r>
      <w:r w:rsidR="00703E23">
        <w:t>-</w:t>
      </w:r>
      <w:r w:rsidR="00344B0E">
        <w:t>&gt;</w:t>
      </w:r>
      <w:r w:rsidRPr="005B6C51">
        <w:t>简体中文，然后点击</w:t>
      </w:r>
      <w:r w:rsidR="00703E23">
        <w:rPr>
          <w:rFonts w:hint="eastAsia"/>
        </w:rPr>
        <w:t>“</w:t>
      </w:r>
      <w:r w:rsidRPr="005B6C51">
        <w:t>继续</w:t>
      </w:r>
      <w:r w:rsidR="00703E23">
        <w:rPr>
          <w:rFonts w:hint="eastAsia"/>
        </w:rPr>
        <w:t>”</w:t>
      </w:r>
      <w:r w:rsidRPr="005B6C51">
        <w:t>。</w:t>
      </w:r>
    </w:p>
    <w:p w14:paraId="4731190C" w14:textId="3B0BB3DF" w:rsidR="00703E23" w:rsidRPr="005B6C51" w:rsidRDefault="00703E23" w:rsidP="00FB0076">
      <w:pPr>
        <w:pStyle w:val="1e"/>
      </w:pPr>
      <w:r>
        <w:rPr>
          <w:noProof/>
        </w:rPr>
        <w:drawing>
          <wp:inline distT="0" distB="0" distL="0" distR="0" wp14:anchorId="4B003BBE" wp14:editId="7CFF1420">
            <wp:extent cx="3930015" cy="2303448"/>
            <wp:effectExtent l="19050" t="19050" r="13335" b="209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9415" cy="2326541"/>
                    </a:xfrm>
                    <a:prstGeom prst="rect">
                      <a:avLst/>
                    </a:prstGeom>
                    <a:ln w="12700">
                      <a:solidFill>
                        <a:schemeClr val="bg1">
                          <a:lumMod val="85000"/>
                        </a:schemeClr>
                      </a:solidFill>
                    </a:ln>
                  </pic:spPr>
                </pic:pic>
              </a:graphicData>
            </a:graphic>
          </wp:inline>
        </w:drawing>
      </w:r>
    </w:p>
    <w:p w14:paraId="153B9FA6" w14:textId="27A9E42D" w:rsidR="005A2AAF" w:rsidRPr="005B6C51" w:rsidRDefault="005A2AAF" w:rsidP="00FB0076">
      <w:pPr>
        <w:pStyle w:val="1e"/>
      </w:pPr>
      <w:r w:rsidRPr="005B6C51">
        <w:lastRenderedPageBreak/>
        <w:t>在此页面，点击</w:t>
      </w:r>
      <w:r w:rsidR="00FF073E">
        <w:t>＂</w:t>
      </w:r>
      <w:r w:rsidRPr="005B6C51">
        <w:t>安装位置</w:t>
      </w:r>
      <w:r w:rsidR="00FF073E">
        <w:t>＂</w:t>
      </w:r>
      <w:r w:rsidRPr="005B6C51">
        <w:t>先进行分区，具体如下：</w:t>
      </w:r>
    </w:p>
    <w:p w14:paraId="42E748B8" w14:textId="5A048964" w:rsidR="001A3BB3" w:rsidRPr="005B6C51" w:rsidRDefault="00B52099" w:rsidP="00FB0076">
      <w:pPr>
        <w:pStyle w:val="1e"/>
      </w:pPr>
      <w:r>
        <w:rPr>
          <w:noProof/>
        </w:rPr>
        <w:drawing>
          <wp:inline distT="0" distB="0" distL="0" distR="0" wp14:anchorId="7B17B517" wp14:editId="74D39BEE">
            <wp:extent cx="5063490" cy="3652878"/>
            <wp:effectExtent l="19050" t="19050" r="22860" b="2413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7572" cy="3663037"/>
                    </a:xfrm>
                    <a:prstGeom prst="rect">
                      <a:avLst/>
                    </a:prstGeom>
                    <a:ln w="12700">
                      <a:solidFill>
                        <a:schemeClr val="bg1">
                          <a:lumMod val="85000"/>
                        </a:schemeClr>
                      </a:solidFill>
                    </a:ln>
                  </pic:spPr>
                </pic:pic>
              </a:graphicData>
            </a:graphic>
          </wp:inline>
        </w:drawing>
      </w:r>
    </w:p>
    <w:p w14:paraId="63FBE828" w14:textId="7300EDE0" w:rsidR="00352C9D" w:rsidRPr="005B6C51" w:rsidRDefault="005A2AAF" w:rsidP="00FB0076">
      <w:pPr>
        <w:pStyle w:val="1e"/>
      </w:pPr>
      <w:r w:rsidRPr="005B6C51">
        <w:t>选择</w:t>
      </w:r>
      <w:r w:rsidR="00FF073E">
        <w:t>＂</w:t>
      </w:r>
      <w:r w:rsidR="001A3BB3" w:rsidRPr="005B6C51">
        <w:t>自定义</w:t>
      </w:r>
      <w:r w:rsidR="00FF073E">
        <w:t>＂</w:t>
      </w:r>
      <w:r w:rsidRPr="005B6C51">
        <w:t>，然后点击</w:t>
      </w:r>
      <w:r w:rsidR="00FF073E">
        <w:t>＂</w:t>
      </w:r>
      <w:r w:rsidRPr="005B6C51">
        <w:t>完成</w:t>
      </w:r>
      <w:r w:rsidR="00FF073E">
        <w:t>＂</w:t>
      </w:r>
      <w:r w:rsidRPr="005B6C51">
        <w:t>。</w:t>
      </w:r>
    </w:p>
    <w:p w14:paraId="522B1153" w14:textId="50F96CBA" w:rsidR="005A2AAF" w:rsidRDefault="005A2AAF" w:rsidP="00FB0076">
      <w:pPr>
        <w:pStyle w:val="1e"/>
      </w:pPr>
      <w:r w:rsidRPr="005B6C51">
        <w:t>下拉选择</w:t>
      </w:r>
      <w:r w:rsidR="00FF073E">
        <w:t>＂</w:t>
      </w:r>
      <w:r w:rsidRPr="005B6C51">
        <w:t>标准分区</w:t>
      </w:r>
      <w:r w:rsidR="00FF073E">
        <w:t>＂</w:t>
      </w:r>
      <w:r w:rsidRPr="005B6C51">
        <w:t>，然后点击</w:t>
      </w:r>
      <w:r w:rsidR="00FF073E">
        <w:t>＂</w:t>
      </w:r>
      <w:r w:rsidRPr="005B6C51">
        <w:t>点击这里自动创建他们</w:t>
      </w:r>
      <w:r w:rsidR="00FF073E">
        <w:t>＂</w:t>
      </w:r>
      <w:r w:rsidRPr="005B6C51">
        <w:t>。</w:t>
      </w:r>
    </w:p>
    <w:p w14:paraId="0BCCFAA8" w14:textId="3E08F455" w:rsidR="00B52099" w:rsidRPr="005B6C51" w:rsidRDefault="00B52099" w:rsidP="00FB0076">
      <w:pPr>
        <w:pStyle w:val="1e"/>
      </w:pPr>
      <w:r>
        <w:rPr>
          <w:noProof/>
        </w:rPr>
        <w:drawing>
          <wp:inline distT="0" distB="0" distL="0" distR="0" wp14:anchorId="789242CF" wp14:editId="7DA5DC36">
            <wp:extent cx="4615815" cy="3612481"/>
            <wp:effectExtent l="19050" t="19050" r="13335" b="266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6578" cy="3620904"/>
                    </a:xfrm>
                    <a:prstGeom prst="rect">
                      <a:avLst/>
                    </a:prstGeom>
                    <a:ln w="12700">
                      <a:solidFill>
                        <a:schemeClr val="bg1">
                          <a:lumMod val="85000"/>
                        </a:schemeClr>
                      </a:solidFill>
                    </a:ln>
                  </pic:spPr>
                </pic:pic>
              </a:graphicData>
            </a:graphic>
          </wp:inline>
        </w:drawing>
      </w:r>
    </w:p>
    <w:p w14:paraId="74D0EFDA" w14:textId="401EE578" w:rsidR="00CE34D1" w:rsidRPr="005B6C51" w:rsidRDefault="00B52099" w:rsidP="00FB0076">
      <w:pPr>
        <w:pStyle w:val="1e"/>
      </w:pPr>
      <w:r>
        <w:rPr>
          <w:noProof/>
        </w:rPr>
        <w:lastRenderedPageBreak/>
        <w:drawing>
          <wp:inline distT="0" distB="0" distL="0" distR="0" wp14:anchorId="7C55FD5D" wp14:editId="2F7BFAA3">
            <wp:extent cx="5082540" cy="381058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98978" cy="3822911"/>
                    </a:xfrm>
                    <a:prstGeom prst="rect">
                      <a:avLst/>
                    </a:prstGeom>
                  </pic:spPr>
                </pic:pic>
              </a:graphicData>
            </a:graphic>
          </wp:inline>
        </w:drawing>
      </w:r>
    </w:p>
    <w:p w14:paraId="4151F542" w14:textId="37859B9C" w:rsidR="005A2AAF" w:rsidRPr="005B6C51" w:rsidRDefault="005A2AAF" w:rsidP="00FB0076">
      <w:pPr>
        <w:pStyle w:val="1e"/>
      </w:pPr>
      <w:r w:rsidRPr="005B6C51">
        <w:t>点击</w:t>
      </w:r>
      <w:r w:rsidR="00FF073E">
        <w:t>＂</w:t>
      </w:r>
      <w:r w:rsidRPr="005B6C51">
        <w:t>完成</w:t>
      </w:r>
      <w:r w:rsidR="00FF073E">
        <w:t>＂</w:t>
      </w:r>
      <w:r w:rsidRPr="005B6C51">
        <w:t>，</w:t>
      </w:r>
      <w:r w:rsidR="007E7F8A" w:rsidRPr="005B6C51">
        <w:t>进入下一步设置。</w:t>
      </w:r>
      <w:r w:rsidR="007E7F8A" w:rsidRPr="005B6C51">
        <w:t xml:space="preserve"> </w:t>
      </w:r>
    </w:p>
    <w:p w14:paraId="6FDDE303" w14:textId="6D04C00F" w:rsidR="00CE34D1" w:rsidRPr="005B6C51" w:rsidRDefault="000466B8" w:rsidP="00FB0076">
      <w:pPr>
        <w:pStyle w:val="1e"/>
      </w:pPr>
      <w:r w:rsidRPr="005B6C51">
        <w:rPr>
          <w:smallCaps/>
          <w:noProof/>
          <w:color w:val="0000FF"/>
        </w:rPr>
        <mc:AlternateContent>
          <mc:Choice Requires="wps">
            <w:drawing>
              <wp:anchor distT="0" distB="0" distL="114300" distR="114300" simplePos="0" relativeHeight="251831296" behindDoc="0" locked="0" layoutInCell="1" allowOverlap="1" wp14:anchorId="7CAEC767" wp14:editId="08074B5D">
                <wp:simplePos x="0" y="0"/>
                <wp:positionH relativeFrom="column">
                  <wp:posOffset>671195</wp:posOffset>
                </wp:positionH>
                <wp:positionV relativeFrom="paragraph">
                  <wp:posOffset>243205</wp:posOffset>
                </wp:positionV>
                <wp:extent cx="673198" cy="302895"/>
                <wp:effectExtent l="19050" t="19050" r="12700" b="20955"/>
                <wp:wrapNone/>
                <wp:docPr id="55" name="矩形 55"/>
                <wp:cNvGraphicFramePr/>
                <a:graphic xmlns:a="http://schemas.openxmlformats.org/drawingml/2006/main">
                  <a:graphicData uri="http://schemas.microsoft.com/office/word/2010/wordprocessingShape">
                    <wps:wsp>
                      <wps:cNvSpPr/>
                      <wps:spPr>
                        <a:xfrm>
                          <a:off x="0" y="0"/>
                          <a:ext cx="673198" cy="30289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1625F" id="矩形 55" o:spid="_x0000_s1026" style="position:absolute;left:0;text-align:left;margin-left:52.85pt;margin-top:19.15pt;width:53pt;height:23.8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" filled="f" strokecolor="#c7000b" strokeweight="2.25pt"/>
            </w:pict>
          </mc:Fallback>
        </mc:AlternateContent>
      </w:r>
      <w:r w:rsidR="00A3773D" w:rsidRPr="005B6C51">
        <w:rPr>
          <w:smallCaps/>
          <w:noProof/>
          <w:color w:val="0000FF"/>
        </w:rPr>
        <mc:AlternateContent>
          <mc:Choice Requires="wps">
            <w:drawing>
              <wp:anchor distT="0" distB="0" distL="114300" distR="114300" simplePos="0" relativeHeight="251732992" behindDoc="0" locked="0" layoutInCell="1" allowOverlap="1" wp14:anchorId="58633B41" wp14:editId="0C4ED6AB">
                <wp:simplePos x="0" y="0"/>
                <wp:positionH relativeFrom="column">
                  <wp:posOffset>3696782</wp:posOffset>
                </wp:positionH>
                <wp:positionV relativeFrom="paragraph">
                  <wp:posOffset>2771887</wp:posOffset>
                </wp:positionV>
                <wp:extent cx="673198" cy="203835"/>
                <wp:effectExtent l="19050" t="19050" r="12700" b="24765"/>
                <wp:wrapNone/>
                <wp:docPr id="88" name="矩形 88"/>
                <wp:cNvGraphicFramePr/>
                <a:graphic xmlns:a="http://schemas.openxmlformats.org/drawingml/2006/main">
                  <a:graphicData uri="http://schemas.microsoft.com/office/word/2010/wordprocessingShape">
                    <wps:wsp>
                      <wps:cNvSpPr/>
                      <wps:spPr>
                        <a:xfrm>
                          <a:off x="0" y="0"/>
                          <a:ext cx="673198" cy="20383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50BB9" id="矩形 88" o:spid="_x0000_s1026" style="position:absolute;left:0;text-align:left;margin-left:291.1pt;margin-top:218.25pt;width:53pt;height:16.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" filled="f" strokecolor="#c7000b" strokeweight="2.25pt"/>
            </w:pict>
          </mc:Fallback>
        </mc:AlternateContent>
      </w:r>
      <w:r w:rsidR="00CE34D1" w:rsidRPr="005B6C51">
        <w:rPr>
          <w:noProof/>
        </w:rPr>
        <w:drawing>
          <wp:inline distT="0" distB="0" distL="0" distR="0" wp14:anchorId="4A8468CD" wp14:editId="6A48DE9B">
            <wp:extent cx="4534067" cy="3678815"/>
            <wp:effectExtent l="19050" t="19050" r="19050" b="171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60342" cy="3700134"/>
                    </a:xfrm>
                    <a:prstGeom prst="rect">
                      <a:avLst/>
                    </a:prstGeom>
                    <a:ln w="12700">
                      <a:solidFill>
                        <a:schemeClr val="bg1">
                          <a:lumMod val="85000"/>
                        </a:schemeClr>
                      </a:solidFill>
                    </a:ln>
                  </pic:spPr>
                </pic:pic>
              </a:graphicData>
            </a:graphic>
          </wp:inline>
        </w:drawing>
      </w:r>
    </w:p>
    <w:p w14:paraId="193859C3" w14:textId="24E09689" w:rsidR="007E7F8A" w:rsidRDefault="007E7F8A" w:rsidP="00FB0076">
      <w:pPr>
        <w:pStyle w:val="1e"/>
      </w:pPr>
      <w:r w:rsidRPr="005B6C51">
        <w:t>点击</w:t>
      </w:r>
      <w:r w:rsidR="00FF073E">
        <w:t>＂</w:t>
      </w:r>
      <w:r w:rsidRPr="005B6C51">
        <w:t>接受更改</w:t>
      </w:r>
      <w:r w:rsidR="00FF073E">
        <w:t>＂</w:t>
      </w:r>
      <w:r w:rsidR="000466B8">
        <w:t>，</w:t>
      </w:r>
      <w:r w:rsidRPr="005B6C51">
        <w:t>完成分区设置</w:t>
      </w:r>
      <w:r w:rsidR="000466B8">
        <w:t>后会进入</w:t>
      </w:r>
      <w:r w:rsidR="000466B8" w:rsidRPr="005B6C51">
        <w:t>安装信息摘要</w:t>
      </w:r>
      <w:r w:rsidR="000466B8">
        <w:t>页面</w:t>
      </w:r>
      <w:r w:rsidR="006F7ADD">
        <w:t>，具体如下图：</w:t>
      </w:r>
    </w:p>
    <w:p w14:paraId="0BBB524B" w14:textId="085AF573" w:rsidR="006F7ADD" w:rsidRPr="005B6C51" w:rsidRDefault="00B52099" w:rsidP="00FB0076">
      <w:pPr>
        <w:pStyle w:val="1e"/>
      </w:pPr>
      <w:r>
        <w:rPr>
          <w:noProof/>
        </w:rPr>
        <w:lastRenderedPageBreak/>
        <w:drawing>
          <wp:inline distT="0" distB="0" distL="0" distR="0" wp14:anchorId="2486F02E" wp14:editId="2C9F583A">
            <wp:extent cx="5282565" cy="4126079"/>
            <wp:effectExtent l="0" t="0" r="0" b="825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4406" cy="4135328"/>
                    </a:xfrm>
                    <a:prstGeom prst="rect">
                      <a:avLst/>
                    </a:prstGeom>
                  </pic:spPr>
                </pic:pic>
              </a:graphicData>
            </a:graphic>
          </wp:inline>
        </w:drawing>
      </w:r>
    </w:p>
    <w:p w14:paraId="557FC2AC" w14:textId="5BF6EA25" w:rsidR="007E7F8A" w:rsidRPr="005B6C51" w:rsidRDefault="00525C24" w:rsidP="00FB0076">
      <w:pPr>
        <w:pStyle w:val="1e"/>
      </w:pPr>
      <w:r w:rsidRPr="005B6C51">
        <w:t>在安装信息摘要页面，点击</w:t>
      </w:r>
      <w:r w:rsidR="00FF073E">
        <w:t>＂</w:t>
      </w:r>
      <w:r w:rsidRPr="005B6C51">
        <w:t>网络和主机名</w:t>
      </w:r>
      <w:r w:rsidR="00FF073E">
        <w:t>＂</w:t>
      </w:r>
      <w:r w:rsidRPr="005B6C51">
        <w:t>进行网络和主机名设置，具体如下：</w:t>
      </w:r>
    </w:p>
    <w:p w14:paraId="6FE4C2DA" w14:textId="5B3BA939" w:rsidR="007E7F8A" w:rsidRPr="005B6C51" w:rsidRDefault="00B52099" w:rsidP="00FB0076">
      <w:pPr>
        <w:pStyle w:val="1e"/>
      </w:pPr>
      <w:r>
        <w:rPr>
          <w:noProof/>
        </w:rPr>
        <w:drawing>
          <wp:inline distT="0" distB="0" distL="0" distR="0" wp14:anchorId="1AD7D011" wp14:editId="3E55BD62">
            <wp:extent cx="5218430" cy="3786313"/>
            <wp:effectExtent l="0" t="0" r="1270" b="508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5968" cy="3791783"/>
                    </a:xfrm>
                    <a:prstGeom prst="rect">
                      <a:avLst/>
                    </a:prstGeom>
                  </pic:spPr>
                </pic:pic>
              </a:graphicData>
            </a:graphic>
          </wp:inline>
        </w:drawing>
      </w:r>
    </w:p>
    <w:p w14:paraId="79C9CD5D" w14:textId="66C3826B" w:rsidR="00D46C50" w:rsidRPr="005B6C51" w:rsidRDefault="00D46C50" w:rsidP="00FB0076">
      <w:pPr>
        <w:pStyle w:val="1e"/>
      </w:pPr>
      <w:r w:rsidRPr="005B6C51">
        <w:lastRenderedPageBreak/>
        <w:t>分别针对</w:t>
      </w:r>
      <w:r w:rsidR="00DA0D29">
        <w:t>两张</w:t>
      </w:r>
      <w:r w:rsidRPr="005B6C51">
        <w:t>网卡进行设置，如以太网（</w:t>
      </w:r>
      <w:r w:rsidRPr="005B6C51">
        <w:t>enpOs3</w:t>
      </w:r>
      <w:r w:rsidRPr="005B6C51">
        <w:t>）网卡，先点击</w:t>
      </w:r>
      <w:r w:rsidR="00FF073E">
        <w:t>＂</w:t>
      </w:r>
      <w:r w:rsidRPr="005B6C51">
        <w:t>关闭</w:t>
      </w:r>
      <w:r w:rsidR="00FF073E">
        <w:t>＂</w:t>
      </w:r>
      <w:r w:rsidRPr="005B6C51">
        <w:t>边上的按钮把网卡打开。</w:t>
      </w:r>
    </w:p>
    <w:p w14:paraId="774084B9" w14:textId="2F377A9C" w:rsidR="002876E8" w:rsidRPr="005B6C51" w:rsidRDefault="00B52099" w:rsidP="00FB0076">
      <w:pPr>
        <w:pStyle w:val="1e"/>
      </w:pPr>
      <w:r>
        <w:rPr>
          <w:noProof/>
        </w:rPr>
        <w:drawing>
          <wp:inline distT="0" distB="0" distL="0" distR="0" wp14:anchorId="7E6772CF" wp14:editId="64DE9B6C">
            <wp:extent cx="4749165" cy="2779134"/>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3366" cy="2793296"/>
                    </a:xfrm>
                    <a:prstGeom prst="rect">
                      <a:avLst/>
                    </a:prstGeom>
                  </pic:spPr>
                </pic:pic>
              </a:graphicData>
            </a:graphic>
          </wp:inline>
        </w:drawing>
      </w:r>
    </w:p>
    <w:p w14:paraId="5921D6BF" w14:textId="69264959" w:rsidR="00D46C50" w:rsidRPr="005B6C51" w:rsidRDefault="00D46C50" w:rsidP="00FB0076">
      <w:pPr>
        <w:pStyle w:val="1e"/>
      </w:pPr>
      <w:r w:rsidRPr="005B6C51">
        <w:t>接着设置主机名（如：</w:t>
      </w:r>
      <w:r w:rsidR="00FA51EF" w:rsidRPr="005B6C51">
        <w:t>db</w:t>
      </w:r>
      <w:r w:rsidRPr="005B6C51">
        <w:t>1</w:t>
      </w:r>
      <w:r w:rsidRPr="005B6C51">
        <w:t>），并</w:t>
      </w:r>
      <w:r w:rsidR="005B1788" w:rsidRPr="005B6C51">
        <w:t>点击</w:t>
      </w:r>
      <w:r w:rsidR="00FF073E">
        <w:t>＂</w:t>
      </w:r>
      <w:r w:rsidRPr="005B6C51">
        <w:t>应用</w:t>
      </w:r>
      <w:r w:rsidR="0043041F" w:rsidRPr="005B6C51">
        <w:t>（</w:t>
      </w:r>
      <w:r w:rsidR="0043041F" w:rsidRPr="005B6C51">
        <w:t>A</w:t>
      </w:r>
      <w:r w:rsidR="0043041F" w:rsidRPr="005B6C51">
        <w:t>）</w:t>
      </w:r>
      <w:r w:rsidR="00FF073E">
        <w:t>＂</w:t>
      </w:r>
      <w:r w:rsidRPr="005B6C51">
        <w:t>，然后点击</w:t>
      </w:r>
      <w:r w:rsidR="00FF073E">
        <w:t>＂</w:t>
      </w:r>
      <w:r w:rsidRPr="005B6C51">
        <w:t>配置</w:t>
      </w:r>
      <w:r w:rsidR="00FF073E">
        <w:t>＂</w:t>
      </w:r>
      <w:r w:rsidRPr="005B6C51">
        <w:t>。</w:t>
      </w:r>
    </w:p>
    <w:p w14:paraId="4B6309D1" w14:textId="6EC4107C" w:rsidR="00B52099" w:rsidRPr="005B6C51" w:rsidRDefault="00B52099" w:rsidP="00FB0076">
      <w:pPr>
        <w:pStyle w:val="1e"/>
      </w:pPr>
      <w:r w:rsidRPr="005B6C51">
        <w:rPr>
          <w:noProof/>
        </w:rPr>
        <mc:AlternateContent>
          <mc:Choice Requires="wps">
            <w:drawing>
              <wp:anchor distT="0" distB="0" distL="114300" distR="114300" simplePos="0" relativeHeight="251749376" behindDoc="0" locked="0" layoutInCell="1" allowOverlap="1" wp14:anchorId="687F49C2" wp14:editId="7FBBA860">
                <wp:simplePos x="0" y="0"/>
                <wp:positionH relativeFrom="column">
                  <wp:posOffset>3954780</wp:posOffset>
                </wp:positionH>
                <wp:positionV relativeFrom="paragraph">
                  <wp:posOffset>3872230</wp:posOffset>
                </wp:positionV>
                <wp:extent cx="666750" cy="291465"/>
                <wp:effectExtent l="19050" t="19050" r="19050" b="13335"/>
                <wp:wrapNone/>
                <wp:docPr id="96" name="矩形 96"/>
                <wp:cNvGraphicFramePr/>
                <a:graphic xmlns:a="http://schemas.openxmlformats.org/drawingml/2006/main">
                  <a:graphicData uri="http://schemas.microsoft.com/office/word/2010/wordprocessingShape">
                    <wps:wsp>
                      <wps:cNvSpPr/>
                      <wps:spPr>
                        <a:xfrm>
                          <a:off x="0" y="0"/>
                          <a:ext cx="666750" cy="2914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55C76" id="矩形 96" o:spid="_x0000_s1026" style="position:absolute;left:0;text-align:left;margin-left:311.4pt;margin-top:304.9pt;width:52.5pt;height:22.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" filled="f" strokecolor="#c7000b" strokeweight="2.25pt"/>
            </w:pict>
          </mc:Fallback>
        </mc:AlternateContent>
      </w:r>
      <w:r w:rsidRPr="005B6C51">
        <w:rPr>
          <w:noProof/>
        </w:rPr>
        <mc:AlternateContent>
          <mc:Choice Requires="wps">
            <w:drawing>
              <wp:anchor distT="0" distB="0" distL="114300" distR="114300" simplePos="0" relativeHeight="251747328" behindDoc="0" locked="0" layoutInCell="1" allowOverlap="1" wp14:anchorId="4237165E" wp14:editId="0C45314C">
                <wp:simplePos x="0" y="0"/>
                <wp:positionH relativeFrom="column">
                  <wp:posOffset>681355</wp:posOffset>
                </wp:positionH>
                <wp:positionV relativeFrom="paragraph">
                  <wp:posOffset>844550</wp:posOffset>
                </wp:positionV>
                <wp:extent cx="1600200" cy="295275"/>
                <wp:effectExtent l="19050" t="19050" r="19050" b="28575"/>
                <wp:wrapNone/>
                <wp:docPr id="95" name="矩形 95"/>
                <wp:cNvGraphicFramePr/>
                <a:graphic xmlns:a="http://schemas.openxmlformats.org/drawingml/2006/main">
                  <a:graphicData uri="http://schemas.microsoft.com/office/word/2010/wordprocessingShape">
                    <wps:wsp>
                      <wps:cNvSpPr/>
                      <wps:spPr>
                        <a:xfrm>
                          <a:off x="0" y="0"/>
                          <a:ext cx="1600200" cy="29527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6B91A" id="矩形 95" o:spid="_x0000_s1026" style="position:absolute;left:0;text-align:left;margin-left:53.65pt;margin-top:66.5pt;width:126pt;height:23.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" filled="f" strokecolor="#c7000b" strokeweight="2.25pt"/>
            </w:pict>
          </mc:Fallback>
        </mc:AlternateContent>
      </w:r>
      <w:r w:rsidRPr="005B6C51">
        <w:rPr>
          <w:noProof/>
        </w:rPr>
        <mc:AlternateContent>
          <mc:Choice Requires="wps">
            <w:drawing>
              <wp:anchor distT="0" distB="0" distL="114300" distR="114300" simplePos="0" relativeHeight="251745280" behindDoc="0" locked="0" layoutInCell="1" allowOverlap="1" wp14:anchorId="7F4C6B23" wp14:editId="72B95CDB">
                <wp:simplePos x="0" y="0"/>
                <wp:positionH relativeFrom="column">
                  <wp:posOffset>669925</wp:posOffset>
                </wp:positionH>
                <wp:positionV relativeFrom="paragraph">
                  <wp:posOffset>560070</wp:posOffset>
                </wp:positionV>
                <wp:extent cx="537210" cy="296545"/>
                <wp:effectExtent l="19050" t="19050" r="15240" b="27305"/>
                <wp:wrapNone/>
                <wp:docPr id="94" name="矩形 94"/>
                <wp:cNvGraphicFramePr/>
                <a:graphic xmlns:a="http://schemas.openxmlformats.org/drawingml/2006/main">
                  <a:graphicData uri="http://schemas.microsoft.com/office/word/2010/wordprocessingShape">
                    <wps:wsp>
                      <wps:cNvSpPr/>
                      <wps:spPr>
                        <a:xfrm>
                          <a:off x="0" y="0"/>
                          <a:ext cx="537210" cy="2965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047BA" id="矩形 94" o:spid="_x0000_s1026" style="position:absolute;left:0;text-align:left;margin-left:52.75pt;margin-top:44.1pt;width:42.3pt;height:23.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" filled="f" strokecolor="#c7000b" strokeweight="2.25pt"/>
            </w:pict>
          </mc:Fallback>
        </mc:AlternateContent>
      </w:r>
      <w:r>
        <w:rPr>
          <w:noProof/>
        </w:rPr>
        <w:drawing>
          <wp:inline distT="0" distB="0" distL="0" distR="0" wp14:anchorId="09DC522F" wp14:editId="0E260525">
            <wp:extent cx="3949065" cy="4183452"/>
            <wp:effectExtent l="19050" t="19050" r="13335" b="2667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52472" cy="4187061"/>
                    </a:xfrm>
                    <a:prstGeom prst="rect">
                      <a:avLst/>
                    </a:prstGeom>
                    <a:ln w="12700" cap="flat" cmpd="sng" algn="ctr">
                      <a:solidFill>
                        <a:sysClr val="window" lastClr="FFFFFF">
                          <a:lumMod val="85000"/>
                        </a:sysClr>
                      </a:solidFill>
                      <a:prstDash val="solid"/>
                      <a:round/>
                      <a:headEnd type="none" w="med" len="med"/>
                      <a:tailEnd type="none" w="med" len="med"/>
                    </a:ln>
                  </pic:spPr>
                </pic:pic>
              </a:graphicData>
            </a:graphic>
          </wp:inline>
        </w:drawing>
      </w:r>
    </w:p>
    <w:p w14:paraId="12D739DE" w14:textId="36217740" w:rsidR="00D46C50" w:rsidRPr="005B6C51" w:rsidRDefault="00D46C50" w:rsidP="00FB0076">
      <w:pPr>
        <w:pStyle w:val="1e"/>
      </w:pPr>
      <w:r w:rsidRPr="005B6C51">
        <w:t>在配置页中，选择</w:t>
      </w:r>
      <w:r w:rsidR="0074718E">
        <w:rPr>
          <w:rFonts w:hint="eastAsia"/>
        </w:rPr>
        <w:t>“</w:t>
      </w:r>
      <w:r w:rsidRPr="005B6C51">
        <w:t>常规</w:t>
      </w:r>
      <w:r w:rsidR="0074718E">
        <w:rPr>
          <w:rFonts w:hint="eastAsia"/>
        </w:rPr>
        <w:t>”</w:t>
      </w:r>
      <w:r w:rsidRPr="005B6C51">
        <w:t>，然后勾选</w:t>
      </w:r>
      <w:r w:rsidR="0074718E">
        <w:rPr>
          <w:rFonts w:hint="eastAsia"/>
        </w:rPr>
        <w:t>“</w:t>
      </w:r>
      <w:r w:rsidRPr="005B6C51">
        <w:t>可自动</w:t>
      </w:r>
      <w:r w:rsidR="0074718E">
        <w:rPr>
          <w:rFonts w:hint="eastAsia"/>
        </w:rPr>
        <w:t>以优先级连接”</w:t>
      </w:r>
      <w:r w:rsidRPr="005B6C51">
        <w:t>，接着点击</w:t>
      </w:r>
      <w:r w:rsidR="0074718E">
        <w:rPr>
          <w:rFonts w:hint="eastAsia"/>
        </w:rPr>
        <w:t>“</w:t>
      </w:r>
      <w:r w:rsidRPr="005B6C51">
        <w:t>保存</w:t>
      </w:r>
      <w:r w:rsidR="0074718E">
        <w:rPr>
          <w:rFonts w:hint="eastAsia"/>
        </w:rPr>
        <w:t>”</w:t>
      </w:r>
      <w:r w:rsidRPr="005B6C51">
        <w:t>。</w:t>
      </w:r>
    </w:p>
    <w:p w14:paraId="7D669E68" w14:textId="40804F87" w:rsidR="001A6BD0" w:rsidRPr="005B6C51" w:rsidRDefault="0074718E" w:rsidP="00FB0076">
      <w:pPr>
        <w:pStyle w:val="1e"/>
      </w:pPr>
      <w:r>
        <w:rPr>
          <w:noProof/>
        </w:rPr>
        <w:lastRenderedPageBreak/>
        <w:drawing>
          <wp:inline distT="0" distB="0" distL="0" distR="0" wp14:anchorId="1577CF01" wp14:editId="690556B8">
            <wp:extent cx="5282565" cy="2796394"/>
            <wp:effectExtent l="19050" t="19050" r="13335" b="2349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89905" cy="2800280"/>
                    </a:xfrm>
                    <a:prstGeom prst="rect">
                      <a:avLst/>
                    </a:prstGeom>
                    <a:ln w="12700" cap="flat" cmpd="sng" algn="ctr">
                      <a:solidFill>
                        <a:sysClr val="window" lastClr="FFFFFF">
                          <a:lumMod val="85000"/>
                        </a:sysClr>
                      </a:solidFill>
                      <a:prstDash val="solid"/>
                      <a:round/>
                      <a:headEnd type="none" w="med" len="med"/>
                      <a:tailEnd type="none" w="med" len="med"/>
                    </a:ln>
                  </pic:spPr>
                </pic:pic>
              </a:graphicData>
            </a:graphic>
          </wp:inline>
        </w:drawing>
      </w:r>
    </w:p>
    <w:p w14:paraId="47E0B072" w14:textId="5D4F3700" w:rsidR="00D46C50" w:rsidRPr="005B6C51" w:rsidRDefault="00FA46A2" w:rsidP="00FB0076">
      <w:pPr>
        <w:pStyle w:val="1e"/>
      </w:pPr>
      <w:r>
        <w:t>参考</w:t>
      </w:r>
      <w:r w:rsidR="00D46C50" w:rsidRPr="005B6C51">
        <w:t>第一张网卡的设置步骤对第</w:t>
      </w:r>
      <w:r w:rsidR="00DA0D29">
        <w:t>两张</w:t>
      </w:r>
      <w:r w:rsidR="00D46C50" w:rsidRPr="005B6C51">
        <w:t>网卡进行设置，先打开网卡，接着进行配置，具体如下：</w:t>
      </w:r>
    </w:p>
    <w:p w14:paraId="110D5867" w14:textId="54CDD0E6" w:rsidR="001A6BD0" w:rsidRPr="005B6C51" w:rsidRDefault="001A6BD0" w:rsidP="00FB0076">
      <w:pPr>
        <w:pStyle w:val="1e"/>
      </w:pPr>
      <w:r w:rsidRPr="005B6C51">
        <w:rPr>
          <w:noProof/>
        </w:rPr>
        <mc:AlternateContent>
          <mc:Choice Requires="wps">
            <w:drawing>
              <wp:anchor distT="0" distB="0" distL="114300" distR="114300" simplePos="0" relativeHeight="251755520" behindDoc="0" locked="0" layoutInCell="1" allowOverlap="1" wp14:anchorId="734095D9" wp14:editId="0BB6454C">
                <wp:simplePos x="0" y="0"/>
                <wp:positionH relativeFrom="column">
                  <wp:posOffset>4376420</wp:posOffset>
                </wp:positionH>
                <wp:positionV relativeFrom="paragraph">
                  <wp:posOffset>4340225</wp:posOffset>
                </wp:positionV>
                <wp:extent cx="543698" cy="223862"/>
                <wp:effectExtent l="19050" t="19050" r="27940" b="24130"/>
                <wp:wrapNone/>
                <wp:docPr id="99" name="矩形 99"/>
                <wp:cNvGraphicFramePr/>
                <a:graphic xmlns:a="http://schemas.openxmlformats.org/drawingml/2006/main">
                  <a:graphicData uri="http://schemas.microsoft.com/office/word/2010/wordprocessingShape">
                    <wps:wsp>
                      <wps:cNvSpPr/>
                      <wps:spPr>
                        <a:xfrm>
                          <a:off x="0" y="0"/>
                          <a:ext cx="543698" cy="22386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DDE12" id="矩形 99" o:spid="_x0000_s1026" style="position:absolute;left:0;text-align:left;margin-left:344.6pt;margin-top:341.75pt;width:42.8pt;height:17.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" filled="f" strokecolor="#c7000b" strokeweight="2.25pt"/>
            </w:pict>
          </mc:Fallback>
        </mc:AlternateContent>
      </w:r>
      <w:r w:rsidRPr="005B6C51">
        <w:rPr>
          <w:noProof/>
        </w:rPr>
        <mc:AlternateContent>
          <mc:Choice Requires="wps">
            <w:drawing>
              <wp:anchor distT="0" distB="0" distL="114300" distR="114300" simplePos="0" relativeHeight="251753472" behindDoc="0" locked="0" layoutInCell="1" allowOverlap="1" wp14:anchorId="1314DB6E" wp14:editId="67D1EEF0">
                <wp:simplePos x="0" y="0"/>
                <wp:positionH relativeFrom="column">
                  <wp:posOffset>666583</wp:posOffset>
                </wp:positionH>
                <wp:positionV relativeFrom="paragraph">
                  <wp:posOffset>1039265</wp:posOffset>
                </wp:positionV>
                <wp:extent cx="2267117" cy="202160"/>
                <wp:effectExtent l="19050" t="19050" r="19050" b="26670"/>
                <wp:wrapNone/>
                <wp:docPr id="98" name="矩形 98"/>
                <wp:cNvGraphicFramePr/>
                <a:graphic xmlns:a="http://schemas.openxmlformats.org/drawingml/2006/main">
                  <a:graphicData uri="http://schemas.microsoft.com/office/word/2010/wordprocessingShape">
                    <wps:wsp>
                      <wps:cNvSpPr/>
                      <wps:spPr>
                        <a:xfrm>
                          <a:off x="0" y="0"/>
                          <a:ext cx="2267117" cy="20216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4BD64" id="矩形 98" o:spid="_x0000_s1026" style="position:absolute;left:0;text-align:left;margin-left:52.5pt;margin-top:81.85pt;width:178.5pt;height:15.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" filled="f" strokecolor="#c7000b" strokeweight="2.25pt"/>
            </w:pict>
          </mc:Fallback>
        </mc:AlternateContent>
      </w:r>
      <w:r w:rsidR="0074718E">
        <w:rPr>
          <w:noProof/>
        </w:rPr>
        <w:drawing>
          <wp:inline distT="0" distB="0" distL="0" distR="0" wp14:anchorId="76D3E8A9" wp14:editId="05B85DBF">
            <wp:extent cx="4415790" cy="4644874"/>
            <wp:effectExtent l="19050" t="19050" r="22860" b="2286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33355" cy="4663350"/>
                    </a:xfrm>
                    <a:prstGeom prst="rect">
                      <a:avLst/>
                    </a:prstGeom>
                    <a:ln w="12700" cap="flat" cmpd="sng" algn="ctr">
                      <a:solidFill>
                        <a:sysClr val="window" lastClr="FFFFFF">
                          <a:lumMod val="85000"/>
                        </a:sysClr>
                      </a:solidFill>
                      <a:prstDash val="solid"/>
                      <a:round/>
                      <a:headEnd type="none" w="med" len="med"/>
                      <a:tailEnd type="none" w="med" len="med"/>
                    </a:ln>
                  </pic:spPr>
                </pic:pic>
              </a:graphicData>
            </a:graphic>
          </wp:inline>
        </w:drawing>
      </w:r>
    </w:p>
    <w:p w14:paraId="1242A68E" w14:textId="4F5B92C3" w:rsidR="00D46C50" w:rsidRPr="005B6C51" w:rsidRDefault="00D46C50" w:rsidP="00FB0076">
      <w:pPr>
        <w:pStyle w:val="1e"/>
      </w:pPr>
      <w:r w:rsidRPr="005B6C51">
        <w:t>点击</w:t>
      </w:r>
      <w:r w:rsidR="00FF073E">
        <w:t>＂</w:t>
      </w:r>
      <w:r w:rsidRPr="005B6C51">
        <w:t>保存</w:t>
      </w:r>
      <w:r w:rsidR="00FF073E">
        <w:t>＂</w:t>
      </w:r>
      <w:r w:rsidRPr="005B6C51">
        <w:t>。</w:t>
      </w:r>
    </w:p>
    <w:p w14:paraId="07F744BA" w14:textId="40C1CBCE" w:rsidR="001A6BD0" w:rsidRPr="005B6C51" w:rsidRDefault="0074718E" w:rsidP="00FB0076">
      <w:pPr>
        <w:pStyle w:val="1e"/>
      </w:pPr>
      <w:r>
        <w:rPr>
          <w:noProof/>
        </w:rPr>
        <w:lastRenderedPageBreak/>
        <w:drawing>
          <wp:inline distT="0" distB="0" distL="0" distR="0" wp14:anchorId="28003658" wp14:editId="65B47DBE">
            <wp:extent cx="5282565" cy="3240901"/>
            <wp:effectExtent l="19050" t="19050" r="13335" b="1714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95361" cy="3248751"/>
                    </a:xfrm>
                    <a:prstGeom prst="rect">
                      <a:avLst/>
                    </a:prstGeom>
                    <a:ln w="12700">
                      <a:solidFill>
                        <a:schemeClr val="bg1">
                          <a:lumMod val="85000"/>
                        </a:schemeClr>
                      </a:solidFill>
                    </a:ln>
                  </pic:spPr>
                </pic:pic>
              </a:graphicData>
            </a:graphic>
          </wp:inline>
        </w:drawing>
      </w:r>
    </w:p>
    <w:p w14:paraId="796B8E98" w14:textId="61D4C2E6" w:rsidR="00D46C50" w:rsidRDefault="00D46C50" w:rsidP="00FB0076">
      <w:pPr>
        <w:pStyle w:val="1e"/>
      </w:pPr>
      <w:r w:rsidRPr="005B6C51">
        <w:t>点击</w:t>
      </w:r>
      <w:r w:rsidR="0074718E">
        <w:rPr>
          <w:rFonts w:hint="eastAsia"/>
        </w:rPr>
        <w:t>“</w:t>
      </w:r>
      <w:r w:rsidRPr="005B6C51">
        <w:t>完成</w:t>
      </w:r>
      <w:r w:rsidR="0074718E">
        <w:rPr>
          <w:rFonts w:hint="eastAsia"/>
        </w:rPr>
        <w:t>”</w:t>
      </w:r>
      <w:r w:rsidRPr="005B6C51">
        <w:t>，结束网络和主机名的设置</w:t>
      </w:r>
      <w:r w:rsidR="00422B04">
        <w:t>，进入</w:t>
      </w:r>
      <w:r w:rsidR="00422B04" w:rsidRPr="005B6C51">
        <w:t>安装信息摘要页面</w:t>
      </w:r>
      <w:r w:rsidR="00422B04">
        <w:t>，具体如下图：</w:t>
      </w:r>
    </w:p>
    <w:p w14:paraId="7D4D8171" w14:textId="19E20748" w:rsidR="0074718E" w:rsidRPr="005B6C51" w:rsidRDefault="0074718E" w:rsidP="00FB0076">
      <w:pPr>
        <w:pStyle w:val="1e"/>
      </w:pPr>
      <w:r>
        <w:rPr>
          <w:noProof/>
        </w:rPr>
        <w:drawing>
          <wp:inline distT="0" distB="0" distL="0" distR="0" wp14:anchorId="0F3E1081" wp14:editId="22559281">
            <wp:extent cx="5294597" cy="4027805"/>
            <wp:effectExtent l="19050" t="19050" r="20955" b="1079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22178" cy="4048787"/>
                    </a:xfrm>
                    <a:prstGeom prst="rect">
                      <a:avLst/>
                    </a:prstGeom>
                    <a:ln w="12700">
                      <a:solidFill>
                        <a:schemeClr val="bg1">
                          <a:lumMod val="85000"/>
                        </a:schemeClr>
                      </a:solidFill>
                    </a:ln>
                  </pic:spPr>
                </pic:pic>
              </a:graphicData>
            </a:graphic>
          </wp:inline>
        </w:drawing>
      </w:r>
    </w:p>
    <w:p w14:paraId="25EB8DDF" w14:textId="73AE8D37" w:rsidR="00D46C50" w:rsidRPr="005B6C51" w:rsidRDefault="00D46C50" w:rsidP="00FB0076">
      <w:pPr>
        <w:pStyle w:val="1e"/>
      </w:pPr>
      <w:r w:rsidRPr="005B6C51">
        <w:t>在安装信息摘要页面，点击</w:t>
      </w:r>
      <w:r w:rsidR="0074718E">
        <w:rPr>
          <w:rFonts w:hint="eastAsia"/>
        </w:rPr>
        <w:t>“</w:t>
      </w:r>
      <w:r w:rsidRPr="005B6C51">
        <w:t>软件选择</w:t>
      </w:r>
      <w:r w:rsidR="0074718E">
        <w:rPr>
          <w:rFonts w:hint="eastAsia"/>
        </w:rPr>
        <w:t>”</w:t>
      </w:r>
      <w:r w:rsidRPr="005B6C51">
        <w:t>进行软件安装设置，具体如下：</w:t>
      </w:r>
    </w:p>
    <w:p w14:paraId="4FEE6E6D" w14:textId="4E196C0F" w:rsidR="00C16FA5" w:rsidRPr="005B6C51" w:rsidRDefault="006B7416" w:rsidP="00FB0076">
      <w:pPr>
        <w:pStyle w:val="1e"/>
      </w:pPr>
      <w:r>
        <w:rPr>
          <w:noProof/>
        </w:rPr>
        <w:lastRenderedPageBreak/>
        <w:drawing>
          <wp:inline distT="0" distB="0" distL="0" distR="0" wp14:anchorId="40534973" wp14:editId="61CD45EC">
            <wp:extent cx="5215890" cy="3634022"/>
            <wp:effectExtent l="19050" t="19050" r="22860" b="2413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20392" cy="3637158"/>
                    </a:xfrm>
                    <a:prstGeom prst="rect">
                      <a:avLst/>
                    </a:prstGeom>
                    <a:ln w="12700">
                      <a:solidFill>
                        <a:schemeClr val="bg1">
                          <a:lumMod val="85000"/>
                        </a:schemeClr>
                      </a:solidFill>
                    </a:ln>
                  </pic:spPr>
                </pic:pic>
              </a:graphicData>
            </a:graphic>
          </wp:inline>
        </w:drawing>
      </w:r>
    </w:p>
    <w:p w14:paraId="6914E8F6" w14:textId="0400BD1B" w:rsidR="00D46C50" w:rsidRDefault="00A775A2" w:rsidP="00FB0076">
      <w:pPr>
        <w:pStyle w:val="1e"/>
      </w:pPr>
      <w:r w:rsidRPr="005B6C51">
        <w:t>在此页面选择</w:t>
      </w:r>
      <w:r w:rsidR="00FF073E">
        <w:t>＂</w:t>
      </w:r>
      <w:r w:rsidRPr="005B6C51">
        <w:t>虚拟化主机</w:t>
      </w:r>
      <w:r w:rsidR="00FF073E">
        <w:t>＂</w:t>
      </w:r>
      <w:r w:rsidRPr="005B6C51">
        <w:t>，</w:t>
      </w:r>
      <w:r w:rsidR="00D222AF" w:rsidRPr="005B6C51">
        <w:t>并在右边勾选</w:t>
      </w:r>
      <w:r w:rsidR="00FF073E">
        <w:t>＂</w:t>
      </w:r>
      <w:r w:rsidRPr="005B6C51">
        <w:t>Linux</w:t>
      </w:r>
      <w:r w:rsidRPr="005B6C51">
        <w:t>的远程管理</w:t>
      </w:r>
      <w:r w:rsidR="00FF073E">
        <w:t>＂</w:t>
      </w:r>
      <w:r w:rsidRPr="005B6C51">
        <w:t>、</w:t>
      </w:r>
      <w:r w:rsidR="00FF073E">
        <w:t>＂</w:t>
      </w:r>
      <w:r w:rsidRPr="005B6C51">
        <w:t>开发工具</w:t>
      </w:r>
      <w:r w:rsidR="00FF073E">
        <w:t>＂</w:t>
      </w:r>
      <w:r w:rsidRPr="005B6C51">
        <w:t>、</w:t>
      </w:r>
      <w:r w:rsidR="00FF073E">
        <w:t>＂</w:t>
      </w:r>
      <w:r w:rsidRPr="005B6C51">
        <w:t>安全性</w:t>
      </w:r>
      <w:r w:rsidR="00D222AF" w:rsidRPr="005B6C51">
        <w:t>工具</w:t>
      </w:r>
      <w:r w:rsidR="00FF073E">
        <w:t>＂</w:t>
      </w:r>
      <w:r w:rsidR="00D222AF" w:rsidRPr="005B6C51">
        <w:t>、</w:t>
      </w:r>
      <w:r w:rsidR="00FF073E">
        <w:t>＂</w:t>
      </w:r>
      <w:r w:rsidR="001710BA">
        <w:t>系统</w:t>
      </w:r>
      <w:r w:rsidR="00D222AF" w:rsidRPr="005B6C51">
        <w:t>工具</w:t>
      </w:r>
      <w:r w:rsidR="00FF073E">
        <w:t>＂</w:t>
      </w:r>
      <w:r w:rsidR="00092742">
        <w:rPr>
          <w:rFonts w:hint="eastAsia"/>
        </w:rPr>
        <w:t>，</w:t>
      </w:r>
      <w:r w:rsidR="00D222AF" w:rsidRPr="005B6C51">
        <w:t>然后点击</w:t>
      </w:r>
      <w:r w:rsidR="00092742">
        <w:rPr>
          <w:rFonts w:hint="eastAsia"/>
        </w:rPr>
        <w:t>“</w:t>
      </w:r>
      <w:r w:rsidR="00D222AF" w:rsidRPr="005B6C51">
        <w:t>完成</w:t>
      </w:r>
      <w:r w:rsidR="00092742">
        <w:rPr>
          <w:rFonts w:hint="eastAsia"/>
        </w:rPr>
        <w:t>”</w:t>
      </w:r>
      <w:r w:rsidR="00092742">
        <w:t>，进入</w:t>
      </w:r>
      <w:r w:rsidR="00092742" w:rsidRPr="005B6C51">
        <w:t>安装信息摘要页面</w:t>
      </w:r>
      <w:r w:rsidR="00092742">
        <w:t>，具体如下图：</w:t>
      </w:r>
    </w:p>
    <w:p w14:paraId="4B1124B6" w14:textId="52D22380" w:rsidR="00940EC7" w:rsidRDefault="00940EC7" w:rsidP="00FB0076">
      <w:pPr>
        <w:pStyle w:val="1e"/>
      </w:pPr>
      <w:r w:rsidRPr="005B6C51">
        <w:rPr>
          <w:noProof/>
        </w:rPr>
        <mc:AlternateContent>
          <mc:Choice Requires="wps">
            <w:drawing>
              <wp:anchor distT="0" distB="0" distL="114300" distR="114300" simplePos="0" relativeHeight="251845632" behindDoc="0" locked="0" layoutInCell="1" allowOverlap="1" wp14:anchorId="7AA9E607" wp14:editId="1EA4F10E">
                <wp:simplePos x="0" y="0"/>
                <wp:positionH relativeFrom="column">
                  <wp:posOffset>1534160</wp:posOffset>
                </wp:positionH>
                <wp:positionV relativeFrom="paragraph">
                  <wp:posOffset>2856865</wp:posOffset>
                </wp:positionV>
                <wp:extent cx="1532890" cy="361950"/>
                <wp:effectExtent l="19050" t="19050" r="10160" b="19050"/>
                <wp:wrapNone/>
                <wp:docPr id="168" name="矩形 168"/>
                <wp:cNvGraphicFramePr/>
                <a:graphic xmlns:a="http://schemas.openxmlformats.org/drawingml/2006/main">
                  <a:graphicData uri="http://schemas.microsoft.com/office/word/2010/wordprocessingShape">
                    <wps:wsp>
                      <wps:cNvSpPr/>
                      <wps:spPr>
                        <a:xfrm>
                          <a:off x="0" y="0"/>
                          <a:ext cx="1532890" cy="36195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36097" id="矩形 168" o:spid="_x0000_s1026" style="position:absolute;left:0;text-align:left;margin-left:120.8pt;margin-top:224.95pt;width:120.7pt;height:2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" filled="f" strokecolor="#c7000b" strokeweight="2.25pt"/>
            </w:pict>
          </mc:Fallback>
        </mc:AlternateContent>
      </w:r>
      <w:r>
        <w:rPr>
          <w:noProof/>
        </w:rPr>
        <w:drawing>
          <wp:inline distT="0" distB="0" distL="0" distR="0" wp14:anchorId="4562D9F3" wp14:editId="0E93684A">
            <wp:extent cx="5234940" cy="3685858"/>
            <wp:effectExtent l="19050" t="19050" r="22860" b="1016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3001" cy="3691533"/>
                    </a:xfrm>
                    <a:prstGeom prst="rect">
                      <a:avLst/>
                    </a:prstGeom>
                    <a:ln w="12700">
                      <a:solidFill>
                        <a:schemeClr val="bg1">
                          <a:lumMod val="85000"/>
                        </a:schemeClr>
                      </a:solidFill>
                    </a:ln>
                  </pic:spPr>
                </pic:pic>
              </a:graphicData>
            </a:graphic>
          </wp:inline>
        </w:drawing>
      </w:r>
    </w:p>
    <w:p w14:paraId="3B32A345" w14:textId="037818AB" w:rsidR="00940EC7" w:rsidRPr="005B6C51" w:rsidRDefault="00940EC7" w:rsidP="00940EC7">
      <w:pPr>
        <w:pStyle w:val="1e"/>
      </w:pPr>
      <w:r w:rsidRPr="005B6C51">
        <w:t>点击</w:t>
      </w:r>
      <w:r>
        <w:t>＂</w:t>
      </w:r>
      <w:r w:rsidRPr="005B6C51">
        <w:t>R</w:t>
      </w:r>
      <w:r>
        <w:t>oot</w:t>
      </w:r>
      <w:r>
        <w:rPr>
          <w:rFonts w:hint="eastAsia"/>
        </w:rPr>
        <w:t>账户</w:t>
      </w:r>
      <w:r>
        <w:t>＂</w:t>
      </w:r>
      <w:r w:rsidRPr="005B6C51">
        <w:t>，</w:t>
      </w:r>
      <w:r>
        <w:rPr>
          <w:rFonts w:hint="eastAsia"/>
        </w:rPr>
        <w:t>进入账户密码设置。</w:t>
      </w:r>
    </w:p>
    <w:p w14:paraId="23E8C476" w14:textId="31488321" w:rsidR="00940EC7" w:rsidRDefault="00092742" w:rsidP="00FB0076">
      <w:pPr>
        <w:pStyle w:val="1e"/>
      </w:pPr>
      <w:r w:rsidRPr="005B6C51">
        <w:rPr>
          <w:noProof/>
        </w:rPr>
        <w:lastRenderedPageBreak/>
        <mc:AlternateContent>
          <mc:Choice Requires="wps">
            <w:drawing>
              <wp:anchor distT="0" distB="0" distL="114300" distR="114300" simplePos="0" relativeHeight="251851776" behindDoc="0" locked="0" layoutInCell="1" allowOverlap="1" wp14:anchorId="45DB63A7" wp14:editId="200AA66E">
                <wp:simplePos x="0" y="0"/>
                <wp:positionH relativeFrom="column">
                  <wp:posOffset>670560</wp:posOffset>
                </wp:positionH>
                <wp:positionV relativeFrom="paragraph">
                  <wp:posOffset>151765</wp:posOffset>
                </wp:positionV>
                <wp:extent cx="596265" cy="296545"/>
                <wp:effectExtent l="19050" t="19050" r="13335" b="27305"/>
                <wp:wrapNone/>
                <wp:docPr id="172" name="矩形 172"/>
                <wp:cNvGraphicFramePr/>
                <a:graphic xmlns:a="http://schemas.openxmlformats.org/drawingml/2006/main">
                  <a:graphicData uri="http://schemas.microsoft.com/office/word/2010/wordprocessingShape">
                    <wps:wsp>
                      <wps:cNvSpPr/>
                      <wps:spPr>
                        <a:xfrm>
                          <a:off x="0" y="0"/>
                          <a:ext cx="596265" cy="2965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2B37F" id="矩形 172" o:spid="_x0000_s1026" style="position:absolute;left:0;text-align:left;margin-left:52.8pt;margin-top:11.95pt;width:46.95pt;height:23.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" filled="f" strokecolor="#c7000b" strokeweight="2.25pt"/>
            </w:pict>
          </mc:Fallback>
        </mc:AlternateContent>
      </w:r>
      <w:r w:rsidR="00940EC7" w:rsidRPr="005B6C51">
        <w:rPr>
          <w:noProof/>
        </w:rPr>
        <mc:AlternateContent>
          <mc:Choice Requires="wps">
            <w:drawing>
              <wp:anchor distT="0" distB="0" distL="114300" distR="114300" simplePos="0" relativeHeight="251849728" behindDoc="0" locked="0" layoutInCell="1" allowOverlap="1" wp14:anchorId="0D109E3A" wp14:editId="783A040D">
                <wp:simplePos x="0" y="0"/>
                <wp:positionH relativeFrom="column">
                  <wp:posOffset>1731009</wp:posOffset>
                </wp:positionH>
                <wp:positionV relativeFrom="paragraph">
                  <wp:posOffset>2380615</wp:posOffset>
                </wp:positionV>
                <wp:extent cx="2869565" cy="888365"/>
                <wp:effectExtent l="19050" t="19050" r="26035" b="26035"/>
                <wp:wrapNone/>
                <wp:docPr id="171" name="矩形 171"/>
                <wp:cNvGraphicFramePr/>
                <a:graphic xmlns:a="http://schemas.openxmlformats.org/drawingml/2006/main">
                  <a:graphicData uri="http://schemas.microsoft.com/office/word/2010/wordprocessingShape">
                    <wps:wsp>
                      <wps:cNvSpPr/>
                      <wps:spPr>
                        <a:xfrm>
                          <a:off x="0" y="0"/>
                          <a:ext cx="2869565" cy="8883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872E3" id="矩形 171" o:spid="_x0000_s1026" style="position:absolute;left:0;text-align:left;margin-left:136.3pt;margin-top:187.45pt;width:225.95pt;height:69.9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" filled="f" strokecolor="#c7000b" strokeweight="2.25pt"/>
            </w:pict>
          </mc:Fallback>
        </mc:AlternateContent>
      </w:r>
      <w:r w:rsidR="00940EC7" w:rsidRPr="005B6C51">
        <w:rPr>
          <w:noProof/>
        </w:rPr>
        <mc:AlternateContent>
          <mc:Choice Requires="wps">
            <w:drawing>
              <wp:anchor distT="0" distB="0" distL="114300" distR="114300" simplePos="0" relativeHeight="251847680" behindDoc="0" locked="0" layoutInCell="1" allowOverlap="1" wp14:anchorId="02BE087F" wp14:editId="7FF573DD">
                <wp:simplePos x="0" y="0"/>
                <wp:positionH relativeFrom="column">
                  <wp:posOffset>1534160</wp:posOffset>
                </wp:positionH>
                <wp:positionV relativeFrom="paragraph">
                  <wp:posOffset>1783714</wp:posOffset>
                </wp:positionV>
                <wp:extent cx="1553210" cy="296545"/>
                <wp:effectExtent l="19050" t="19050" r="27940" b="27305"/>
                <wp:wrapNone/>
                <wp:docPr id="169" name="矩形 169"/>
                <wp:cNvGraphicFramePr/>
                <a:graphic xmlns:a="http://schemas.openxmlformats.org/drawingml/2006/main">
                  <a:graphicData uri="http://schemas.microsoft.com/office/word/2010/wordprocessingShape">
                    <wps:wsp>
                      <wps:cNvSpPr/>
                      <wps:spPr>
                        <a:xfrm>
                          <a:off x="0" y="0"/>
                          <a:ext cx="1553210" cy="29654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BF545" id="矩形 169" o:spid="_x0000_s1026" style="position:absolute;left:0;text-align:left;margin-left:120.8pt;margin-top:140.45pt;width:122.3pt;height:23.3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" filled="f" strokecolor="#c7000b" strokeweight="2.25pt"/>
            </w:pict>
          </mc:Fallback>
        </mc:AlternateContent>
      </w:r>
      <w:r w:rsidR="00940EC7">
        <w:rPr>
          <w:noProof/>
        </w:rPr>
        <w:drawing>
          <wp:inline distT="0" distB="0" distL="0" distR="0" wp14:anchorId="065D2884" wp14:editId="100E9AB6">
            <wp:extent cx="5149215" cy="3676255"/>
            <wp:effectExtent l="19050" t="19050" r="13335" b="1968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59582" cy="3683656"/>
                    </a:xfrm>
                    <a:prstGeom prst="rect">
                      <a:avLst/>
                    </a:prstGeom>
                    <a:ln w="12700">
                      <a:solidFill>
                        <a:schemeClr val="bg1">
                          <a:lumMod val="85000"/>
                        </a:schemeClr>
                      </a:solidFill>
                    </a:ln>
                  </pic:spPr>
                </pic:pic>
              </a:graphicData>
            </a:graphic>
          </wp:inline>
        </w:drawing>
      </w:r>
    </w:p>
    <w:p w14:paraId="6D9E3082" w14:textId="77777777" w:rsidR="00092742" w:rsidRDefault="00940EC7" w:rsidP="00092742">
      <w:pPr>
        <w:pStyle w:val="1e"/>
      </w:pPr>
      <w:r>
        <w:rPr>
          <w:rFonts w:hint="eastAsia"/>
        </w:rPr>
        <w:t>勾选“启用</w:t>
      </w:r>
      <w:r>
        <w:t>root</w:t>
      </w:r>
      <w:r>
        <w:rPr>
          <w:rFonts w:hint="eastAsia"/>
        </w:rPr>
        <w:t>账户”，然后</w:t>
      </w:r>
      <w:r w:rsidRPr="005B6C51">
        <w:t>给</w:t>
      </w:r>
      <w:r>
        <w:t>root</w:t>
      </w:r>
      <w:r w:rsidRPr="005B6C51">
        <w:t>用户设置密码（如：</w:t>
      </w:r>
      <w:r w:rsidRPr="005B6C51">
        <w:t>openGauss@123</w:t>
      </w:r>
      <w:r>
        <w:rPr>
          <w:rFonts w:hint="eastAsia"/>
        </w:rPr>
        <w:t>，</w:t>
      </w:r>
      <w:r>
        <w:t>请设置为自己的密码</w:t>
      </w:r>
      <w:r w:rsidRPr="005B6C51">
        <w:t>）</w:t>
      </w:r>
      <w:r w:rsidR="00092742">
        <w:rPr>
          <w:rFonts w:hint="eastAsia"/>
        </w:rPr>
        <w:t>。</w:t>
      </w:r>
    </w:p>
    <w:p w14:paraId="145E856C" w14:textId="1709CA2F" w:rsidR="00092742" w:rsidRDefault="00092742" w:rsidP="00092742">
      <w:pPr>
        <w:pStyle w:val="1e"/>
      </w:pPr>
      <w:r>
        <w:rPr>
          <w:rFonts w:hint="eastAsia"/>
        </w:rPr>
        <w:t>密码设置完后</w:t>
      </w:r>
      <w:r w:rsidRPr="005B6C51">
        <w:t>点击</w:t>
      </w:r>
      <w:r>
        <w:rPr>
          <w:rFonts w:hint="eastAsia"/>
        </w:rPr>
        <w:t>“</w:t>
      </w:r>
      <w:r w:rsidRPr="005B6C51">
        <w:t>完成</w:t>
      </w:r>
      <w:r>
        <w:rPr>
          <w:rFonts w:hint="eastAsia"/>
        </w:rPr>
        <w:t>”</w:t>
      </w:r>
      <w:r w:rsidRPr="005B6C51">
        <w:t>，结束</w:t>
      </w:r>
      <w:r>
        <w:t>root</w:t>
      </w:r>
      <w:r w:rsidRPr="005B6C51">
        <w:t>用户的设置</w:t>
      </w:r>
      <w:r>
        <w:t>，进入</w:t>
      </w:r>
      <w:r w:rsidRPr="005B6C51">
        <w:t>安装信息摘要页面</w:t>
      </w:r>
      <w:r>
        <w:t>，具体如下图：</w:t>
      </w:r>
    </w:p>
    <w:p w14:paraId="1F56A723" w14:textId="4A6F88DD" w:rsidR="00092742" w:rsidRDefault="00092742" w:rsidP="00FB0076">
      <w:pPr>
        <w:pStyle w:val="1e"/>
      </w:pPr>
      <w:r w:rsidRPr="005B6C51">
        <w:rPr>
          <w:noProof/>
        </w:rPr>
        <mc:AlternateContent>
          <mc:Choice Requires="wps">
            <w:drawing>
              <wp:anchor distT="0" distB="0" distL="114300" distR="114300" simplePos="0" relativeHeight="251853824" behindDoc="0" locked="0" layoutInCell="1" allowOverlap="1" wp14:anchorId="3476465F" wp14:editId="48111090">
                <wp:simplePos x="0" y="0"/>
                <wp:positionH relativeFrom="column">
                  <wp:posOffset>4674870</wp:posOffset>
                </wp:positionH>
                <wp:positionV relativeFrom="paragraph">
                  <wp:posOffset>3202305</wp:posOffset>
                </wp:positionV>
                <wp:extent cx="803275" cy="200660"/>
                <wp:effectExtent l="19050" t="19050" r="15875" b="27940"/>
                <wp:wrapNone/>
                <wp:docPr id="174" name="矩形 174"/>
                <wp:cNvGraphicFramePr/>
                <a:graphic xmlns:a="http://schemas.openxmlformats.org/drawingml/2006/main">
                  <a:graphicData uri="http://schemas.microsoft.com/office/word/2010/wordprocessingShape">
                    <wps:wsp>
                      <wps:cNvSpPr/>
                      <wps:spPr>
                        <a:xfrm flipH="1">
                          <a:off x="0" y="0"/>
                          <a:ext cx="803275" cy="20066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4E2D4" id="矩形 174" o:spid="_x0000_s1026" style="position:absolute;left:0;text-align:left;margin-left:368.1pt;margin-top:252.15pt;width:63.25pt;height:15.8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" filled="f" strokecolor="#c7000b" strokeweight="2.25pt"/>
            </w:pict>
          </mc:Fallback>
        </mc:AlternateContent>
      </w:r>
      <w:r>
        <w:rPr>
          <w:noProof/>
        </w:rPr>
        <w:drawing>
          <wp:inline distT="0" distB="0" distL="0" distR="0" wp14:anchorId="4B4EE855" wp14:editId="7A25EF4E">
            <wp:extent cx="4796790" cy="3577934"/>
            <wp:effectExtent l="19050" t="19050" r="22860" b="2286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6514" cy="3600105"/>
                    </a:xfrm>
                    <a:prstGeom prst="rect">
                      <a:avLst/>
                    </a:prstGeom>
                    <a:ln w="12700">
                      <a:solidFill>
                        <a:schemeClr val="bg1">
                          <a:lumMod val="85000"/>
                        </a:schemeClr>
                      </a:solidFill>
                    </a:ln>
                  </pic:spPr>
                </pic:pic>
              </a:graphicData>
            </a:graphic>
          </wp:inline>
        </w:drawing>
      </w:r>
    </w:p>
    <w:p w14:paraId="674A7F0F" w14:textId="5AFF4196" w:rsidR="00940EC7" w:rsidRDefault="00092742" w:rsidP="00FB0076">
      <w:pPr>
        <w:pStyle w:val="1e"/>
      </w:pPr>
      <w:r>
        <w:rPr>
          <w:rFonts w:hint="eastAsia"/>
        </w:rPr>
        <w:t>点击“开始安装”，进入安装界面</w:t>
      </w:r>
      <w:r w:rsidR="00631D8B">
        <w:t>，具体如下图：</w:t>
      </w:r>
    </w:p>
    <w:p w14:paraId="4557841A" w14:textId="73FCC3B7" w:rsidR="00092742" w:rsidRDefault="00092742" w:rsidP="00FB0076">
      <w:pPr>
        <w:pStyle w:val="1e"/>
      </w:pPr>
      <w:r>
        <w:rPr>
          <w:noProof/>
        </w:rPr>
        <w:lastRenderedPageBreak/>
        <w:drawing>
          <wp:inline distT="0" distB="0" distL="0" distR="0" wp14:anchorId="42ED4B53" wp14:editId="191EC371">
            <wp:extent cx="5181600" cy="3888082"/>
            <wp:effectExtent l="19050" t="19050" r="19050" b="1778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87890" cy="3892802"/>
                    </a:xfrm>
                    <a:prstGeom prst="rect">
                      <a:avLst/>
                    </a:prstGeom>
                    <a:ln w="12700">
                      <a:solidFill>
                        <a:schemeClr val="bg1">
                          <a:lumMod val="85000"/>
                        </a:schemeClr>
                      </a:solidFill>
                    </a:ln>
                  </pic:spPr>
                </pic:pic>
              </a:graphicData>
            </a:graphic>
          </wp:inline>
        </w:drawing>
      </w:r>
    </w:p>
    <w:p w14:paraId="77630DE9" w14:textId="17B8EF35" w:rsidR="00B16376" w:rsidRPr="005B6C51" w:rsidRDefault="001B2C8E" w:rsidP="00FB0076">
      <w:pPr>
        <w:pStyle w:val="1e"/>
      </w:pPr>
      <w:r w:rsidRPr="005B6C51">
        <w:t>系统安装中，等待数分钟后会出现如下界面：</w:t>
      </w:r>
    </w:p>
    <w:p w14:paraId="3DCF6315" w14:textId="43A9E2B0" w:rsidR="001D69E9" w:rsidRPr="005B6C51" w:rsidRDefault="001D69E9" w:rsidP="00FB0076">
      <w:pPr>
        <w:pStyle w:val="1e"/>
      </w:pPr>
      <w:r w:rsidRPr="005B6C51">
        <w:rPr>
          <w:smallCaps/>
          <w:noProof/>
          <w:color w:val="0000FF"/>
        </w:rPr>
        <mc:AlternateContent>
          <mc:Choice Requires="wps">
            <w:drawing>
              <wp:anchor distT="0" distB="0" distL="114300" distR="114300" simplePos="0" relativeHeight="251773952" behindDoc="0" locked="0" layoutInCell="1" allowOverlap="1" wp14:anchorId="587E84C8" wp14:editId="1EF04638">
                <wp:simplePos x="0" y="0"/>
                <wp:positionH relativeFrom="column">
                  <wp:posOffset>5153025</wp:posOffset>
                </wp:positionH>
                <wp:positionV relativeFrom="paragraph">
                  <wp:posOffset>3395345</wp:posOffset>
                </wp:positionV>
                <wp:extent cx="735965" cy="294005"/>
                <wp:effectExtent l="19050" t="19050" r="26035" b="10795"/>
                <wp:wrapNone/>
                <wp:docPr id="108" name="矩形 108"/>
                <wp:cNvGraphicFramePr/>
                <a:graphic xmlns:a="http://schemas.openxmlformats.org/drawingml/2006/main">
                  <a:graphicData uri="http://schemas.microsoft.com/office/word/2010/wordprocessingShape">
                    <wps:wsp>
                      <wps:cNvSpPr/>
                      <wps:spPr>
                        <a:xfrm>
                          <a:off x="0" y="0"/>
                          <a:ext cx="735965" cy="2940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5B75B" id="矩形 108" o:spid="_x0000_s1026" style="position:absolute;left:0;text-align:left;margin-left:405.75pt;margin-top:267.35pt;width:57.95pt;height:23.1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" filled="f" strokecolor="#c7000b" strokeweight="2.25pt"/>
            </w:pict>
          </mc:Fallback>
        </mc:AlternateContent>
      </w:r>
      <w:r>
        <w:rPr>
          <w:noProof/>
        </w:rPr>
        <w:drawing>
          <wp:inline distT="0" distB="0" distL="0" distR="0" wp14:anchorId="3434F718" wp14:editId="71D4996E">
            <wp:extent cx="5282565" cy="3751728"/>
            <wp:effectExtent l="19050" t="19050" r="13335" b="2032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86196" cy="3754307"/>
                    </a:xfrm>
                    <a:prstGeom prst="rect">
                      <a:avLst/>
                    </a:prstGeom>
                    <a:ln w="12700">
                      <a:solidFill>
                        <a:schemeClr val="bg1">
                          <a:lumMod val="85000"/>
                        </a:schemeClr>
                      </a:solidFill>
                    </a:ln>
                  </pic:spPr>
                </pic:pic>
              </a:graphicData>
            </a:graphic>
          </wp:inline>
        </w:drawing>
      </w:r>
    </w:p>
    <w:p w14:paraId="14F0D893" w14:textId="7D5226E9" w:rsidR="001B2C8E" w:rsidRDefault="001B2C8E" w:rsidP="00FB0076">
      <w:pPr>
        <w:pStyle w:val="1e"/>
      </w:pPr>
      <w:r w:rsidRPr="005B6C51">
        <w:t>出现此界面表示系统安装完成，然后点击</w:t>
      </w:r>
      <w:r w:rsidR="00FF073E">
        <w:t>＂</w:t>
      </w:r>
      <w:r w:rsidRPr="005B6C51">
        <w:t>重启</w:t>
      </w:r>
      <w:r w:rsidR="001D69E9">
        <w:rPr>
          <w:rFonts w:hint="eastAsia"/>
        </w:rPr>
        <w:t>系统</w:t>
      </w:r>
      <w:r w:rsidR="00FF073E">
        <w:t>＂</w:t>
      </w:r>
      <w:r w:rsidR="00CF4054" w:rsidRPr="005B6C51">
        <w:t>，但此时要调整系统从硬盘启动</w:t>
      </w:r>
      <w:r w:rsidRPr="005B6C51">
        <w:t>。</w:t>
      </w:r>
    </w:p>
    <w:p w14:paraId="0B409083" w14:textId="7D8DB110" w:rsidR="007422C0" w:rsidRDefault="007422C0" w:rsidP="00FB0076">
      <w:pPr>
        <w:pStyle w:val="1e"/>
      </w:pPr>
      <w:r>
        <w:rPr>
          <w:rFonts w:hint="eastAsia"/>
        </w:rPr>
        <w:t>先关闭</w:t>
      </w:r>
      <w:r>
        <w:rPr>
          <w:rFonts w:hint="eastAsia"/>
        </w:rPr>
        <w:t>V</w:t>
      </w:r>
      <w:r>
        <w:t>M</w:t>
      </w:r>
      <w:r>
        <w:rPr>
          <w:rFonts w:hint="eastAsia"/>
        </w:rPr>
        <w:t>运行窗口，</w:t>
      </w:r>
      <w:r w:rsidR="00DD3BEE">
        <w:rPr>
          <w:rFonts w:hint="eastAsia"/>
        </w:rPr>
        <w:t>出现</w:t>
      </w:r>
      <w:r>
        <w:rPr>
          <w:rFonts w:hint="eastAsia"/>
        </w:rPr>
        <w:t>如下</w:t>
      </w:r>
      <w:r w:rsidR="00DD3BEE">
        <w:rPr>
          <w:rFonts w:hint="eastAsia"/>
        </w:rPr>
        <w:t>界面</w:t>
      </w:r>
      <w:r>
        <w:rPr>
          <w:rFonts w:hint="eastAsia"/>
        </w:rPr>
        <w:t>：</w:t>
      </w:r>
    </w:p>
    <w:p w14:paraId="3278CE55" w14:textId="0DE6143C" w:rsidR="007422C0" w:rsidRDefault="007422C0" w:rsidP="00BE4A8E">
      <w:pPr>
        <w:pStyle w:val="1e"/>
      </w:pPr>
    </w:p>
    <w:p w14:paraId="54F05D78" w14:textId="1166F920" w:rsidR="00DD3BEE" w:rsidRPr="005B6C51" w:rsidRDefault="00DD3BEE" w:rsidP="00BE4A8E">
      <w:pPr>
        <w:pStyle w:val="1e"/>
      </w:pPr>
      <w:r w:rsidRPr="005B6C51">
        <w:rPr>
          <w:noProof/>
        </w:rPr>
        <mc:AlternateContent>
          <mc:Choice Requires="wps">
            <w:drawing>
              <wp:anchor distT="0" distB="0" distL="114300" distR="114300" simplePos="0" relativeHeight="251800576" behindDoc="0" locked="0" layoutInCell="1" allowOverlap="1" wp14:anchorId="47DA4FEC" wp14:editId="4E94F133">
                <wp:simplePos x="0" y="0"/>
                <wp:positionH relativeFrom="column">
                  <wp:posOffset>2226310</wp:posOffset>
                </wp:positionH>
                <wp:positionV relativeFrom="paragraph">
                  <wp:posOffset>2655570</wp:posOffset>
                </wp:positionV>
                <wp:extent cx="681990" cy="135890"/>
                <wp:effectExtent l="19050" t="19050" r="22860" b="16510"/>
                <wp:wrapNone/>
                <wp:docPr id="25" name="矩形 25"/>
                <wp:cNvGraphicFramePr/>
                <a:graphic xmlns:a="http://schemas.openxmlformats.org/drawingml/2006/main">
                  <a:graphicData uri="http://schemas.microsoft.com/office/word/2010/wordprocessingShape">
                    <wps:wsp>
                      <wps:cNvSpPr/>
                      <wps:spPr>
                        <a:xfrm>
                          <a:off x="0" y="0"/>
                          <a:ext cx="681990" cy="13589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91EE3" id="矩形 25" o:spid="_x0000_s1026" style="position:absolute;left:0;text-align:left;margin-left:175.3pt;margin-top:209.1pt;width:53.7pt;height:10.7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" filled="f" strokecolor="#c7000b" strokeweight="2.25pt"/>
            </w:pict>
          </mc:Fallback>
        </mc:AlternateContent>
      </w:r>
      <w:r w:rsidRPr="005B6C51">
        <w:rPr>
          <w:noProof/>
        </w:rPr>
        <mc:AlternateContent>
          <mc:Choice Requires="wps">
            <w:drawing>
              <wp:anchor distT="0" distB="0" distL="114300" distR="114300" simplePos="0" relativeHeight="251798528" behindDoc="0" locked="0" layoutInCell="1" allowOverlap="1" wp14:anchorId="023174B7" wp14:editId="366FF12E">
                <wp:simplePos x="0" y="0"/>
                <wp:positionH relativeFrom="column">
                  <wp:posOffset>2798445</wp:posOffset>
                </wp:positionH>
                <wp:positionV relativeFrom="paragraph">
                  <wp:posOffset>2284095</wp:posOffset>
                </wp:positionV>
                <wp:extent cx="856034" cy="240665"/>
                <wp:effectExtent l="19050" t="19050" r="20320" b="26035"/>
                <wp:wrapNone/>
                <wp:docPr id="21" name="矩形 21"/>
                <wp:cNvGraphicFramePr/>
                <a:graphic xmlns:a="http://schemas.openxmlformats.org/drawingml/2006/main">
                  <a:graphicData uri="http://schemas.microsoft.com/office/word/2010/wordprocessingShape">
                    <wps:wsp>
                      <wps:cNvSpPr/>
                      <wps:spPr>
                        <a:xfrm>
                          <a:off x="0" y="0"/>
                          <a:ext cx="856034" cy="2406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302A1" id="矩形 21" o:spid="_x0000_s1026" style="position:absolute;left:0;text-align:left;margin-left:220.35pt;margin-top:179.85pt;width:67.4pt;height:18.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" filled="f" strokecolor="#c7000b" strokeweight="2.25pt"/>
            </w:pict>
          </mc:Fallback>
        </mc:AlternateContent>
      </w:r>
      <w:r>
        <w:rPr>
          <w:noProof/>
        </w:rPr>
        <w:drawing>
          <wp:inline distT="0" distB="0" distL="0" distR="0" wp14:anchorId="1B5E2FD2" wp14:editId="7A728F05">
            <wp:extent cx="5370830" cy="3894103"/>
            <wp:effectExtent l="19050" t="19050" r="20320" b="1143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80728" cy="3901280"/>
                    </a:xfrm>
                    <a:prstGeom prst="rect">
                      <a:avLst/>
                    </a:prstGeom>
                    <a:ln w="12700">
                      <a:solidFill>
                        <a:schemeClr val="bg1">
                          <a:lumMod val="85000"/>
                        </a:schemeClr>
                      </a:solidFill>
                    </a:ln>
                  </pic:spPr>
                </pic:pic>
              </a:graphicData>
            </a:graphic>
          </wp:inline>
        </w:drawing>
      </w:r>
    </w:p>
    <w:p w14:paraId="7474D7B4" w14:textId="754847BA" w:rsidR="00DD3BEE" w:rsidRDefault="00DD3BEE" w:rsidP="00FB0076">
      <w:pPr>
        <w:pStyle w:val="1e"/>
      </w:pPr>
      <w:r>
        <w:rPr>
          <w:rFonts w:hint="eastAsia"/>
        </w:rPr>
        <w:t>然后选择“强制退出”，点击“确定”，此时</w:t>
      </w:r>
      <w:r>
        <w:rPr>
          <w:rFonts w:hint="eastAsia"/>
        </w:rPr>
        <w:t>V</w:t>
      </w:r>
      <w:r>
        <w:t>M</w:t>
      </w:r>
      <w:r>
        <w:rPr>
          <w:rFonts w:hint="eastAsia"/>
        </w:rPr>
        <w:t>运行窗口已关闭。</w:t>
      </w:r>
    </w:p>
    <w:p w14:paraId="700EF8A0" w14:textId="33B460E7" w:rsidR="00CF4054" w:rsidRPr="005B6C51" w:rsidRDefault="004F6ADA" w:rsidP="004F6ADA">
      <w:pPr>
        <w:pStyle w:val="1e"/>
      </w:pPr>
      <w:r>
        <w:rPr>
          <w:rFonts w:hint="eastAsia"/>
        </w:rPr>
        <w:t>打开</w:t>
      </w:r>
      <w:r w:rsidR="00E554AF" w:rsidRPr="00332B2D">
        <w:rPr>
          <w:noProof/>
        </w:rPr>
        <w:t>虚拟机</w:t>
      </w:r>
      <w:r>
        <w:rPr>
          <w:rFonts w:hint="eastAsia"/>
        </w:rPr>
        <w:t>的设置窗口，在窗口中选择“系统”，在系统设置界面</w:t>
      </w:r>
      <w:r w:rsidR="00F1155D">
        <w:rPr>
          <w:rFonts w:hint="eastAsia"/>
        </w:rPr>
        <w:t>设置从</w:t>
      </w:r>
      <w:r w:rsidR="00F1155D" w:rsidRPr="005B6C51">
        <w:t>硬盘启动</w:t>
      </w:r>
      <w:r w:rsidR="00F1155D">
        <w:rPr>
          <w:rFonts w:hint="eastAsia"/>
        </w:rPr>
        <w:t>，</w:t>
      </w:r>
      <w:r w:rsidR="00CF4054" w:rsidRPr="005B6C51">
        <w:t>具体如下：</w:t>
      </w:r>
    </w:p>
    <w:p w14:paraId="1C087E6B" w14:textId="4629963D" w:rsidR="00E554AF" w:rsidRDefault="00E554AF" w:rsidP="00FB0076">
      <w:pPr>
        <w:pStyle w:val="1e"/>
      </w:pPr>
      <w:r w:rsidRPr="005B6C51">
        <w:rPr>
          <w:noProof/>
        </w:rPr>
        <mc:AlternateContent>
          <mc:Choice Requires="wps">
            <w:drawing>
              <wp:anchor distT="0" distB="0" distL="114300" distR="114300" simplePos="0" relativeHeight="251855872" behindDoc="0" locked="0" layoutInCell="1" allowOverlap="1" wp14:anchorId="10D7AB47" wp14:editId="6A30CD16">
                <wp:simplePos x="0" y="0"/>
                <wp:positionH relativeFrom="column">
                  <wp:posOffset>4133850</wp:posOffset>
                </wp:positionH>
                <wp:positionV relativeFrom="paragraph">
                  <wp:posOffset>3223895</wp:posOffset>
                </wp:positionV>
                <wp:extent cx="593090" cy="239395"/>
                <wp:effectExtent l="19050" t="19050" r="16510" b="27305"/>
                <wp:wrapNone/>
                <wp:docPr id="180" name="矩形 180"/>
                <wp:cNvGraphicFramePr/>
                <a:graphic xmlns:a="http://schemas.openxmlformats.org/drawingml/2006/main">
                  <a:graphicData uri="http://schemas.microsoft.com/office/word/2010/wordprocessingShape">
                    <wps:wsp>
                      <wps:cNvSpPr/>
                      <wps:spPr>
                        <a:xfrm>
                          <a:off x="0" y="0"/>
                          <a:ext cx="593090" cy="23939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DBB71" id="矩形 180" o:spid="_x0000_s1026" style="position:absolute;left:0;text-align:left;margin-left:325.5pt;margin-top:253.85pt;width:46.7pt;height:18.8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" filled="f" strokecolor="#c7000b" strokeweight="2.25pt"/>
            </w:pict>
          </mc:Fallback>
        </mc:AlternateContent>
      </w:r>
      <w:r w:rsidR="00CF4054" w:rsidRPr="005B6C51">
        <w:rPr>
          <w:smallCaps/>
          <w:noProof/>
          <w:color w:val="0000FF"/>
        </w:rPr>
        <mc:AlternateContent>
          <mc:Choice Requires="wps">
            <w:drawing>
              <wp:anchor distT="0" distB="0" distL="114300" distR="114300" simplePos="0" relativeHeight="251794432" behindDoc="0" locked="0" layoutInCell="1" allowOverlap="1" wp14:anchorId="51D2926C" wp14:editId="4602E70D">
                <wp:simplePos x="0" y="0"/>
                <wp:positionH relativeFrom="column">
                  <wp:posOffset>2226310</wp:posOffset>
                </wp:positionH>
                <wp:positionV relativeFrom="paragraph">
                  <wp:posOffset>1039495</wp:posOffset>
                </wp:positionV>
                <wp:extent cx="574675" cy="591366"/>
                <wp:effectExtent l="19050" t="19050" r="15875" b="18415"/>
                <wp:wrapNone/>
                <wp:docPr id="143" name="矩形 143"/>
                <wp:cNvGraphicFramePr/>
                <a:graphic xmlns:a="http://schemas.openxmlformats.org/drawingml/2006/main">
                  <a:graphicData uri="http://schemas.microsoft.com/office/word/2010/wordprocessingShape">
                    <wps:wsp>
                      <wps:cNvSpPr/>
                      <wps:spPr>
                        <a:xfrm>
                          <a:off x="0" y="0"/>
                          <a:ext cx="574675" cy="591366"/>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4B439" id="矩形 143" o:spid="_x0000_s1026" style="position:absolute;left:0;text-align:left;margin-left:175.3pt;margin-top:81.85pt;width:45.25pt;height:46.5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" filled="f" strokecolor="#c7000b" strokeweight="2.25pt"/>
            </w:pict>
          </mc:Fallback>
        </mc:AlternateContent>
      </w:r>
      <w:r>
        <w:rPr>
          <w:noProof/>
        </w:rPr>
        <w:drawing>
          <wp:inline distT="0" distB="0" distL="0" distR="0" wp14:anchorId="496B303F" wp14:editId="40696B41">
            <wp:extent cx="5282565" cy="3446438"/>
            <wp:effectExtent l="19050" t="19050" r="13335" b="209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02940" cy="3459731"/>
                    </a:xfrm>
                    <a:prstGeom prst="rect">
                      <a:avLst/>
                    </a:prstGeom>
                    <a:ln w="12700">
                      <a:solidFill>
                        <a:schemeClr val="bg1">
                          <a:lumMod val="85000"/>
                        </a:schemeClr>
                      </a:solidFill>
                    </a:ln>
                  </pic:spPr>
                </pic:pic>
              </a:graphicData>
            </a:graphic>
          </wp:inline>
        </w:drawing>
      </w:r>
    </w:p>
    <w:p w14:paraId="2C4DF97D" w14:textId="7A40B6E9" w:rsidR="00E554AF" w:rsidRDefault="00E554AF" w:rsidP="00FB0076">
      <w:pPr>
        <w:pStyle w:val="1e"/>
      </w:pPr>
      <w:r>
        <w:rPr>
          <w:rFonts w:hint="eastAsia"/>
        </w:rPr>
        <w:lastRenderedPageBreak/>
        <w:t>设置完成后，请点击“确定”，进入如下界面。</w:t>
      </w:r>
    </w:p>
    <w:p w14:paraId="67510942" w14:textId="48A27E29" w:rsidR="00E554AF" w:rsidRDefault="00E554AF" w:rsidP="00FB0076">
      <w:pPr>
        <w:pStyle w:val="1e"/>
      </w:pPr>
      <w:r w:rsidRPr="005B6C51">
        <w:rPr>
          <w:noProof/>
        </w:rPr>
        <mc:AlternateContent>
          <mc:Choice Requires="wps">
            <w:drawing>
              <wp:anchor distT="0" distB="0" distL="114300" distR="114300" simplePos="0" relativeHeight="251857920" behindDoc="0" locked="0" layoutInCell="1" allowOverlap="1" wp14:anchorId="77F84D2E" wp14:editId="15448DB2">
                <wp:simplePos x="0" y="0"/>
                <wp:positionH relativeFrom="column">
                  <wp:posOffset>4271010</wp:posOffset>
                </wp:positionH>
                <wp:positionV relativeFrom="paragraph">
                  <wp:posOffset>145416</wp:posOffset>
                </wp:positionV>
                <wp:extent cx="729615" cy="495300"/>
                <wp:effectExtent l="19050" t="19050" r="13335" b="19050"/>
                <wp:wrapNone/>
                <wp:docPr id="181" name="矩形 181"/>
                <wp:cNvGraphicFramePr/>
                <a:graphic xmlns:a="http://schemas.openxmlformats.org/drawingml/2006/main">
                  <a:graphicData uri="http://schemas.microsoft.com/office/word/2010/wordprocessingShape">
                    <wps:wsp>
                      <wps:cNvSpPr/>
                      <wps:spPr>
                        <a:xfrm>
                          <a:off x="0" y="0"/>
                          <a:ext cx="729615" cy="49530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DD60D" id="矩形 181" o:spid="_x0000_s1026" style="position:absolute;left:0;text-align:left;margin-left:336.3pt;margin-top:11.45pt;width:57.45pt;height:39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" filled="f" strokecolor="#c7000b" strokeweight="2.25pt"/>
            </w:pict>
          </mc:Fallback>
        </mc:AlternateContent>
      </w:r>
      <w:r>
        <w:rPr>
          <w:noProof/>
        </w:rPr>
        <w:drawing>
          <wp:inline distT="0" distB="0" distL="0" distR="0" wp14:anchorId="54771F85" wp14:editId="201E7750">
            <wp:extent cx="5282565" cy="2166630"/>
            <wp:effectExtent l="19050" t="19050" r="13335" b="2413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9504" cy="2169476"/>
                    </a:xfrm>
                    <a:prstGeom prst="rect">
                      <a:avLst/>
                    </a:prstGeom>
                    <a:ln w="12700">
                      <a:solidFill>
                        <a:schemeClr val="bg1">
                          <a:lumMod val="85000"/>
                        </a:schemeClr>
                      </a:solidFill>
                    </a:ln>
                  </pic:spPr>
                </pic:pic>
              </a:graphicData>
            </a:graphic>
          </wp:inline>
        </w:drawing>
      </w:r>
    </w:p>
    <w:p w14:paraId="1CCED1D9" w14:textId="3D73A856" w:rsidR="00E554AF" w:rsidRPr="005B6C51" w:rsidRDefault="00E554AF" w:rsidP="00FB0076">
      <w:pPr>
        <w:pStyle w:val="1e"/>
      </w:pPr>
      <w:r>
        <w:rPr>
          <w:rFonts w:hint="eastAsia"/>
        </w:rPr>
        <w:t>点击“启动”，</w:t>
      </w:r>
      <w:r w:rsidRPr="00332B2D">
        <w:rPr>
          <w:noProof/>
        </w:rPr>
        <w:t>虚拟机</w:t>
      </w:r>
      <w:r>
        <w:rPr>
          <w:rFonts w:hint="eastAsia"/>
          <w:noProof/>
        </w:rPr>
        <w:t>进行重启。</w:t>
      </w:r>
    </w:p>
    <w:p w14:paraId="4BDFD788" w14:textId="684574C0" w:rsidR="00B20583" w:rsidRPr="005B6C51" w:rsidRDefault="00B20583" w:rsidP="00FB0076">
      <w:pPr>
        <w:pStyle w:val="1e"/>
      </w:pPr>
      <w:r w:rsidRPr="005B6C51">
        <w:t>重</w:t>
      </w:r>
      <w:proofErr w:type="gramStart"/>
      <w:r w:rsidRPr="005B6C51">
        <w:t>启</w:t>
      </w:r>
      <w:r w:rsidR="00DD11D0">
        <w:rPr>
          <w:rFonts w:hint="eastAsia"/>
        </w:rPr>
        <w:t>完成</w:t>
      </w:r>
      <w:proofErr w:type="gramEnd"/>
      <w:r w:rsidRPr="005B6C51">
        <w:t>后，</w:t>
      </w:r>
      <w:r w:rsidR="00FF1FE1">
        <w:rPr>
          <w:rFonts w:hint="eastAsia"/>
        </w:rPr>
        <w:t>按下</w:t>
      </w:r>
      <w:r w:rsidR="00AA7020">
        <w:rPr>
          <w:rFonts w:hint="eastAsia"/>
        </w:rPr>
        <w:t>“</w:t>
      </w:r>
      <w:r w:rsidR="00AA7020">
        <w:rPr>
          <w:rFonts w:hint="eastAsia"/>
        </w:rPr>
        <w:t>E</w:t>
      </w:r>
      <w:r w:rsidR="00AA7020">
        <w:t>nter</w:t>
      </w:r>
      <w:r w:rsidR="00AA7020">
        <w:rPr>
          <w:rFonts w:hint="eastAsia"/>
        </w:rPr>
        <w:t>”</w:t>
      </w:r>
      <w:r w:rsidR="00DD11D0">
        <w:rPr>
          <w:rFonts w:hint="eastAsia"/>
        </w:rPr>
        <w:t>键，此时会</w:t>
      </w:r>
      <w:r w:rsidRPr="005B6C51">
        <w:t>要求输入用户名及密码，这里用</w:t>
      </w:r>
      <w:r w:rsidRPr="005B6C51">
        <w:t>root</w:t>
      </w:r>
      <w:r w:rsidRPr="005B6C51">
        <w:t>用户登录，密码比如：</w:t>
      </w:r>
      <w:r w:rsidRPr="005B6C51">
        <w:t>openGauss@123</w:t>
      </w:r>
      <w:r w:rsidRPr="005B6C51">
        <w:t>，具体如下：</w:t>
      </w:r>
    </w:p>
    <w:p w14:paraId="1EEBF49E" w14:textId="37367AAF" w:rsidR="00E3288D" w:rsidRPr="005B6C51" w:rsidRDefault="00853922" w:rsidP="00FB0076">
      <w:pPr>
        <w:pStyle w:val="1e"/>
      </w:pPr>
      <w:r w:rsidRPr="005B6C51">
        <w:rPr>
          <w:smallCaps/>
          <w:noProof/>
          <w:color w:val="0000FF"/>
        </w:rPr>
        <mc:AlternateContent>
          <mc:Choice Requires="wps">
            <w:drawing>
              <wp:anchor distT="0" distB="0" distL="114300" distR="114300" simplePos="0" relativeHeight="251788288" behindDoc="0" locked="0" layoutInCell="1" allowOverlap="1" wp14:anchorId="5D05CE2A" wp14:editId="4E49149B">
                <wp:simplePos x="0" y="0"/>
                <wp:positionH relativeFrom="column">
                  <wp:posOffset>666583</wp:posOffset>
                </wp:positionH>
                <wp:positionV relativeFrom="paragraph">
                  <wp:posOffset>1582678</wp:posOffset>
                </wp:positionV>
                <wp:extent cx="1266992" cy="479697"/>
                <wp:effectExtent l="19050" t="19050" r="28575" b="15875"/>
                <wp:wrapNone/>
                <wp:docPr id="28" name="矩形 28"/>
                <wp:cNvGraphicFramePr/>
                <a:graphic xmlns:a="http://schemas.openxmlformats.org/drawingml/2006/main">
                  <a:graphicData uri="http://schemas.microsoft.com/office/word/2010/wordprocessingShape">
                    <wps:wsp>
                      <wps:cNvSpPr/>
                      <wps:spPr>
                        <a:xfrm>
                          <a:off x="0" y="0"/>
                          <a:ext cx="1266992" cy="47969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93009" id="矩形 28" o:spid="_x0000_s1026" style="position:absolute;left:0;text-align:left;margin-left:52.5pt;margin-top:124.6pt;width:99.75pt;height:37.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" filled="f" strokecolor="#c7000b" strokeweight="2.25pt"/>
            </w:pict>
          </mc:Fallback>
        </mc:AlternateContent>
      </w:r>
      <w:r w:rsidR="00E3288D" w:rsidRPr="005B6C51">
        <w:rPr>
          <w:noProof/>
        </w:rPr>
        <w:drawing>
          <wp:inline distT="0" distB="0" distL="0" distR="0" wp14:anchorId="4906528E" wp14:editId="7899139B">
            <wp:extent cx="5206777" cy="2047488"/>
            <wp:effectExtent l="19050" t="19050" r="13335" b="1016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9672" cy="2052559"/>
                    </a:xfrm>
                    <a:prstGeom prst="rect">
                      <a:avLst/>
                    </a:prstGeom>
                    <a:ln w="12700">
                      <a:solidFill>
                        <a:schemeClr val="bg1">
                          <a:lumMod val="85000"/>
                        </a:schemeClr>
                      </a:solidFill>
                    </a:ln>
                  </pic:spPr>
                </pic:pic>
              </a:graphicData>
            </a:graphic>
          </wp:inline>
        </w:drawing>
      </w:r>
    </w:p>
    <w:p w14:paraId="6CFC47B1" w14:textId="17E1A454" w:rsidR="002A416A" w:rsidRPr="005B6C51" w:rsidRDefault="00242469" w:rsidP="0005267F">
      <w:pPr>
        <w:pStyle w:val="3"/>
      </w:pPr>
      <w:r w:rsidRPr="005B6C51">
        <w:t>确认网络</w:t>
      </w:r>
      <w:r w:rsidR="00373060" w:rsidRPr="005B6C51">
        <w:t>。</w:t>
      </w:r>
    </w:p>
    <w:p w14:paraId="02A6D030" w14:textId="201CFF4C" w:rsidR="00F35BFB" w:rsidRPr="005B6C51" w:rsidRDefault="00242469" w:rsidP="00FB0076">
      <w:pPr>
        <w:pStyle w:val="1e"/>
      </w:pPr>
      <w:r w:rsidRPr="005B6C51">
        <w:t>在</w:t>
      </w:r>
      <w:r w:rsidRPr="005B6C51">
        <w:t>Linux</w:t>
      </w:r>
      <w:r w:rsidRPr="005B6C51">
        <w:t>操作系统上，通过</w:t>
      </w:r>
      <w:r w:rsidRPr="005B6C51">
        <w:t>ifconfig</w:t>
      </w:r>
      <w:r w:rsidRPr="005B6C51">
        <w:t>来查看</w:t>
      </w:r>
      <w:r w:rsidR="00DA0D29">
        <w:t>两张</w:t>
      </w:r>
      <w:r w:rsidRPr="005B6C51">
        <w:t>网卡是否都正常启动，具体如下：</w:t>
      </w:r>
    </w:p>
    <w:p w14:paraId="610EE1D0" w14:textId="77777777" w:rsidR="00242469" w:rsidRPr="005B6C51" w:rsidRDefault="00242469" w:rsidP="00FB0076">
      <w:pPr>
        <w:pStyle w:val="afffff2"/>
      </w:pPr>
      <w:r w:rsidRPr="005B6C51">
        <w:t xml:space="preserve">[root@db1 </w:t>
      </w:r>
      <w:proofErr w:type="gramStart"/>
      <w:r w:rsidRPr="005B6C51">
        <w:t>~]#</w:t>
      </w:r>
      <w:proofErr w:type="gramEnd"/>
      <w:r w:rsidRPr="005B6C51">
        <w:t xml:space="preserve"> </w:t>
      </w:r>
      <w:r w:rsidRPr="005B6C51">
        <w:rPr>
          <w:b/>
          <w:color w:val="C7000B"/>
        </w:rPr>
        <w:t>ifconfig</w:t>
      </w:r>
    </w:p>
    <w:p w14:paraId="12F9DDFB" w14:textId="77777777" w:rsidR="00242469" w:rsidRPr="005B6C51" w:rsidRDefault="00242469" w:rsidP="00FB0076">
      <w:pPr>
        <w:pStyle w:val="afffff2"/>
      </w:pPr>
      <w:r w:rsidRPr="005B6C51">
        <w:rPr>
          <w:b/>
          <w:color w:val="C7000B"/>
        </w:rPr>
        <w:t xml:space="preserve">enp0s3: </w:t>
      </w:r>
      <w:r w:rsidRPr="005B6C51">
        <w:t>flags=4163&lt;</w:t>
      </w:r>
      <w:proofErr w:type="gramStart"/>
      <w:r w:rsidRPr="005B6C51">
        <w:t>UP,BROADCAST</w:t>
      </w:r>
      <w:proofErr w:type="gramEnd"/>
      <w:r w:rsidRPr="005B6C51">
        <w:t>,RUNNING,MULTICAST&gt;  mtu 1500</w:t>
      </w:r>
    </w:p>
    <w:p w14:paraId="16C5A281" w14:textId="7AE94C6E" w:rsidR="00242469" w:rsidRPr="005B6C51" w:rsidRDefault="00242469" w:rsidP="00FB0076">
      <w:pPr>
        <w:pStyle w:val="afffff2"/>
      </w:pPr>
      <w:r w:rsidRPr="005B6C51">
        <w:t xml:space="preserve">        inet </w:t>
      </w:r>
      <w:proofErr w:type="gramStart"/>
      <w:r w:rsidR="00580CA0">
        <w:rPr>
          <w:b/>
          <w:color w:val="C7000B"/>
        </w:rPr>
        <w:t>192.168.56.56</w:t>
      </w:r>
      <w:r w:rsidRPr="005B6C51">
        <w:rPr>
          <w:b/>
          <w:color w:val="C7000B"/>
        </w:rPr>
        <w:t xml:space="preserve"> </w:t>
      </w:r>
      <w:r w:rsidRPr="005B6C51">
        <w:t xml:space="preserve"> netmask</w:t>
      </w:r>
      <w:proofErr w:type="gramEnd"/>
      <w:r w:rsidRPr="005B6C51">
        <w:t xml:space="preserve"> 255.255.255.0  broadcast 192.168.56.255</w:t>
      </w:r>
    </w:p>
    <w:p w14:paraId="36F7EACF" w14:textId="77777777" w:rsidR="00242469" w:rsidRPr="005B6C51" w:rsidRDefault="00242469" w:rsidP="00FB0076">
      <w:pPr>
        <w:pStyle w:val="afffff2"/>
      </w:pPr>
      <w:r w:rsidRPr="005B6C51">
        <w:t xml:space="preserve">        inet6 fe</w:t>
      </w:r>
      <w:proofErr w:type="gramStart"/>
      <w:r w:rsidRPr="005B6C51">
        <w:t>80::</w:t>
      </w:r>
      <w:proofErr w:type="gramEnd"/>
      <w:r w:rsidRPr="005B6C51">
        <w:t>ac2f:dc4f:edfe:1d57  prefixlen 64  scopeid 0x20&lt;link&gt;</w:t>
      </w:r>
    </w:p>
    <w:p w14:paraId="5FF7C6A9" w14:textId="77777777" w:rsidR="00242469" w:rsidRPr="005B6C51" w:rsidRDefault="00242469" w:rsidP="00FB0076">
      <w:pPr>
        <w:pStyle w:val="afffff2"/>
      </w:pPr>
      <w:r w:rsidRPr="005B6C51">
        <w:t xml:space="preserve">        ether 08:00:27:0f:</w:t>
      </w:r>
      <w:proofErr w:type="gramStart"/>
      <w:r w:rsidRPr="005B6C51">
        <w:t>78:e</w:t>
      </w:r>
      <w:proofErr w:type="gramEnd"/>
      <w:r w:rsidRPr="005B6C51">
        <w:t>3  txqueuelen 1000  (Ethernet)</w:t>
      </w:r>
    </w:p>
    <w:p w14:paraId="3F8D3BD4" w14:textId="77777777" w:rsidR="00242469" w:rsidRPr="005B6C51" w:rsidRDefault="00242469" w:rsidP="00FB0076">
      <w:pPr>
        <w:pStyle w:val="afffff2"/>
      </w:pPr>
      <w:r w:rsidRPr="005B6C51">
        <w:t xml:space="preserve">        RX packets </w:t>
      </w:r>
      <w:proofErr w:type="gramStart"/>
      <w:r w:rsidRPr="005B6C51">
        <w:t>519  bytes</w:t>
      </w:r>
      <w:proofErr w:type="gramEnd"/>
      <w:r w:rsidRPr="005B6C51">
        <w:t xml:space="preserve"> 48509 (47.3 KiB)</w:t>
      </w:r>
    </w:p>
    <w:p w14:paraId="283D0637" w14:textId="77777777" w:rsidR="00242469" w:rsidRPr="005B6C51" w:rsidRDefault="00242469" w:rsidP="00FB0076">
      <w:pPr>
        <w:pStyle w:val="afffff2"/>
      </w:pPr>
      <w:r w:rsidRPr="005B6C51">
        <w:t xml:space="preserve">        RX errors </w:t>
      </w:r>
      <w:proofErr w:type="gramStart"/>
      <w:r w:rsidRPr="005B6C51">
        <w:t>0  dropped</w:t>
      </w:r>
      <w:proofErr w:type="gramEnd"/>
      <w:r w:rsidRPr="005B6C51">
        <w:t xml:space="preserve"> 0  overruns 0  frame 0</w:t>
      </w:r>
    </w:p>
    <w:p w14:paraId="4824296C" w14:textId="77777777" w:rsidR="00242469" w:rsidRPr="005B6C51" w:rsidRDefault="00242469" w:rsidP="00FB0076">
      <w:pPr>
        <w:pStyle w:val="afffff2"/>
      </w:pPr>
      <w:r w:rsidRPr="005B6C51">
        <w:t xml:space="preserve">        TX packets </w:t>
      </w:r>
      <w:proofErr w:type="gramStart"/>
      <w:r w:rsidRPr="005B6C51">
        <w:t>178  bytes</w:t>
      </w:r>
      <w:proofErr w:type="gramEnd"/>
      <w:r w:rsidRPr="005B6C51">
        <w:t xml:space="preserve"> 52937 (51.6 KiB)</w:t>
      </w:r>
    </w:p>
    <w:p w14:paraId="2E55EBFA" w14:textId="77777777" w:rsidR="00242469" w:rsidRPr="005B6C51" w:rsidRDefault="00242469" w:rsidP="00FB0076">
      <w:pPr>
        <w:pStyle w:val="afffff2"/>
      </w:pPr>
      <w:r w:rsidRPr="005B6C51">
        <w:t xml:space="preserve">        TX errors </w:t>
      </w:r>
      <w:proofErr w:type="gramStart"/>
      <w:r w:rsidRPr="005B6C51">
        <w:t>0  dropped</w:t>
      </w:r>
      <w:proofErr w:type="gramEnd"/>
      <w:r w:rsidRPr="005B6C51">
        <w:t xml:space="preserve"> 0 overruns 0  carrier 0  collisions 0</w:t>
      </w:r>
    </w:p>
    <w:p w14:paraId="314AA432" w14:textId="77777777" w:rsidR="00242469" w:rsidRPr="005B6C51" w:rsidRDefault="00242469" w:rsidP="00FB0076">
      <w:pPr>
        <w:pStyle w:val="afffff2"/>
      </w:pPr>
    </w:p>
    <w:p w14:paraId="1789EBDB" w14:textId="77777777" w:rsidR="00242469" w:rsidRPr="005B6C51" w:rsidRDefault="00242469" w:rsidP="00FB0076">
      <w:pPr>
        <w:pStyle w:val="afffff2"/>
      </w:pPr>
      <w:r w:rsidRPr="005B6C51">
        <w:rPr>
          <w:b/>
          <w:color w:val="C7000B"/>
        </w:rPr>
        <w:t xml:space="preserve">enp0s8: </w:t>
      </w:r>
      <w:r w:rsidRPr="005B6C51">
        <w:t>flags=4163&lt;</w:t>
      </w:r>
      <w:proofErr w:type="gramStart"/>
      <w:r w:rsidRPr="005B6C51">
        <w:t>UP,BROADCAST</w:t>
      </w:r>
      <w:proofErr w:type="gramEnd"/>
      <w:r w:rsidRPr="005B6C51">
        <w:t>,RUNNING,MULTICAST&gt;  mtu 1500</w:t>
      </w:r>
    </w:p>
    <w:p w14:paraId="2129F44C" w14:textId="77777777" w:rsidR="00242469" w:rsidRPr="005B6C51" w:rsidRDefault="00242469" w:rsidP="00FB0076">
      <w:pPr>
        <w:pStyle w:val="afffff2"/>
      </w:pPr>
      <w:r w:rsidRPr="005B6C51">
        <w:t xml:space="preserve">        inet </w:t>
      </w:r>
      <w:proofErr w:type="gramStart"/>
      <w:r w:rsidRPr="005B6C51">
        <w:rPr>
          <w:b/>
          <w:color w:val="C7000B"/>
        </w:rPr>
        <w:t xml:space="preserve">10.0.3.15 </w:t>
      </w:r>
      <w:r w:rsidRPr="005B6C51">
        <w:t xml:space="preserve"> netmask</w:t>
      </w:r>
      <w:proofErr w:type="gramEnd"/>
      <w:r w:rsidRPr="005B6C51">
        <w:t xml:space="preserve"> 255.255.255.0  broadcast 10.0.3.255</w:t>
      </w:r>
    </w:p>
    <w:p w14:paraId="618DC2E0" w14:textId="77777777" w:rsidR="00242469" w:rsidRPr="005B6C51" w:rsidRDefault="00242469" w:rsidP="00FB0076">
      <w:pPr>
        <w:pStyle w:val="afffff2"/>
      </w:pPr>
      <w:r w:rsidRPr="005B6C51">
        <w:t xml:space="preserve">        inet6 fe</w:t>
      </w:r>
      <w:proofErr w:type="gramStart"/>
      <w:r w:rsidRPr="005B6C51">
        <w:t>80::</w:t>
      </w:r>
      <w:proofErr w:type="gramEnd"/>
      <w:r w:rsidRPr="005B6C51">
        <w:t>bedc:2040:4b9:23ed  prefixlen 64  scopeid 0x20&lt;link&gt;</w:t>
      </w:r>
    </w:p>
    <w:p w14:paraId="1679FF38" w14:textId="77777777" w:rsidR="00242469" w:rsidRPr="005B6C51" w:rsidRDefault="00242469" w:rsidP="00FB0076">
      <w:pPr>
        <w:pStyle w:val="afffff2"/>
      </w:pPr>
      <w:r w:rsidRPr="005B6C51">
        <w:t xml:space="preserve">        ether </w:t>
      </w:r>
      <w:proofErr w:type="gramStart"/>
      <w:r w:rsidRPr="005B6C51">
        <w:t>08:00:27:45:8</w:t>
      </w:r>
      <w:proofErr w:type="gramEnd"/>
      <w:r w:rsidRPr="005B6C51">
        <w:t>d:f0  txqueuelen 1000  (Ethernet)</w:t>
      </w:r>
    </w:p>
    <w:p w14:paraId="6140B3C6" w14:textId="77777777" w:rsidR="00242469" w:rsidRPr="005B6C51" w:rsidRDefault="00242469" w:rsidP="00FB0076">
      <w:pPr>
        <w:pStyle w:val="afffff2"/>
      </w:pPr>
      <w:r w:rsidRPr="005B6C51">
        <w:lastRenderedPageBreak/>
        <w:t xml:space="preserve">        RX packets </w:t>
      </w:r>
      <w:proofErr w:type="gramStart"/>
      <w:r w:rsidRPr="005B6C51">
        <w:t>72  bytes</w:t>
      </w:r>
      <w:proofErr w:type="gramEnd"/>
      <w:r w:rsidRPr="005B6C51">
        <w:t xml:space="preserve"> 10702 (10.4 KiB)</w:t>
      </w:r>
    </w:p>
    <w:p w14:paraId="0A3DA81F" w14:textId="77777777" w:rsidR="00242469" w:rsidRPr="005B6C51" w:rsidRDefault="00242469" w:rsidP="00FB0076">
      <w:pPr>
        <w:pStyle w:val="afffff2"/>
      </w:pPr>
      <w:r w:rsidRPr="005B6C51">
        <w:t xml:space="preserve">        RX errors </w:t>
      </w:r>
      <w:proofErr w:type="gramStart"/>
      <w:r w:rsidRPr="005B6C51">
        <w:t>0  dropped</w:t>
      </w:r>
      <w:proofErr w:type="gramEnd"/>
      <w:r w:rsidRPr="005B6C51">
        <w:t xml:space="preserve"> 0  overruns 0  frame 0</w:t>
      </w:r>
    </w:p>
    <w:p w14:paraId="7A676408" w14:textId="77777777" w:rsidR="00242469" w:rsidRPr="005B6C51" w:rsidRDefault="00242469" w:rsidP="00FB0076">
      <w:pPr>
        <w:pStyle w:val="afffff2"/>
      </w:pPr>
      <w:r w:rsidRPr="005B6C51">
        <w:t xml:space="preserve">        TX packets </w:t>
      </w:r>
      <w:proofErr w:type="gramStart"/>
      <w:r w:rsidRPr="005B6C51">
        <w:t>124  bytes</w:t>
      </w:r>
      <w:proofErr w:type="gramEnd"/>
      <w:r w:rsidRPr="005B6C51">
        <w:t xml:space="preserve"> 11664 (11.3 KiB)</w:t>
      </w:r>
    </w:p>
    <w:p w14:paraId="6B757EA4" w14:textId="77777777" w:rsidR="00242469" w:rsidRPr="005B6C51" w:rsidRDefault="00242469" w:rsidP="00FB0076">
      <w:pPr>
        <w:pStyle w:val="afffff2"/>
      </w:pPr>
      <w:r w:rsidRPr="005B6C51">
        <w:t xml:space="preserve">        TX errors </w:t>
      </w:r>
      <w:proofErr w:type="gramStart"/>
      <w:r w:rsidRPr="005B6C51">
        <w:t>0  dropped</w:t>
      </w:r>
      <w:proofErr w:type="gramEnd"/>
      <w:r w:rsidRPr="005B6C51">
        <w:t xml:space="preserve"> 0 overruns 0  carrier 0  collisions 0</w:t>
      </w:r>
    </w:p>
    <w:p w14:paraId="15883D9C" w14:textId="04245DD5" w:rsidR="00242469" w:rsidRPr="005B6C51" w:rsidRDefault="00ED2E70" w:rsidP="00FB0076">
      <w:pPr>
        <w:pStyle w:val="afffff2"/>
      </w:pPr>
      <w:r w:rsidRPr="005B6C51">
        <w:t>……………………………..</w:t>
      </w:r>
    </w:p>
    <w:p w14:paraId="7C92A883" w14:textId="77777777" w:rsidR="00242469" w:rsidRPr="005B6C51" w:rsidRDefault="00242469" w:rsidP="00FB0076">
      <w:pPr>
        <w:pStyle w:val="afffff2"/>
      </w:pPr>
      <w:r w:rsidRPr="005B6C51">
        <w:t>virbr0: flags=4099&lt;</w:t>
      </w:r>
      <w:proofErr w:type="gramStart"/>
      <w:r w:rsidRPr="005B6C51">
        <w:t>UP,BROADCAST</w:t>
      </w:r>
      <w:proofErr w:type="gramEnd"/>
      <w:r w:rsidRPr="005B6C51">
        <w:t>,MULTICAST&gt;  mtu 1500</w:t>
      </w:r>
    </w:p>
    <w:p w14:paraId="21579D95" w14:textId="77777777" w:rsidR="00242469" w:rsidRPr="005B6C51" w:rsidRDefault="00242469" w:rsidP="00FB0076">
      <w:pPr>
        <w:pStyle w:val="afffff2"/>
      </w:pPr>
      <w:r w:rsidRPr="005B6C51">
        <w:t xml:space="preserve">        inet </w:t>
      </w:r>
      <w:proofErr w:type="gramStart"/>
      <w:r w:rsidRPr="005B6C51">
        <w:t>192.168.122.1  netmask</w:t>
      </w:r>
      <w:proofErr w:type="gramEnd"/>
      <w:r w:rsidRPr="005B6C51">
        <w:t xml:space="preserve"> 255.255.255.0  broadcast 192.168.122.255</w:t>
      </w:r>
    </w:p>
    <w:p w14:paraId="39451780" w14:textId="77777777" w:rsidR="00242469" w:rsidRPr="005B6C51" w:rsidRDefault="00242469" w:rsidP="00FB0076">
      <w:pPr>
        <w:pStyle w:val="afffff2"/>
      </w:pPr>
      <w:r w:rsidRPr="005B6C51">
        <w:t xml:space="preserve">        ether </w:t>
      </w:r>
      <w:proofErr w:type="gramStart"/>
      <w:r w:rsidRPr="005B6C51">
        <w:t>52:54:00:05:11:90</w:t>
      </w:r>
      <w:proofErr w:type="gramEnd"/>
      <w:r w:rsidRPr="005B6C51">
        <w:t xml:space="preserve">  txqueuelen 1000  (Ethernet)</w:t>
      </w:r>
    </w:p>
    <w:p w14:paraId="2AA35016" w14:textId="77777777" w:rsidR="00242469" w:rsidRPr="005B6C51" w:rsidRDefault="00242469" w:rsidP="00FB0076">
      <w:pPr>
        <w:pStyle w:val="afffff2"/>
      </w:pPr>
      <w:r w:rsidRPr="005B6C51">
        <w:t xml:space="preserve">        RX packets </w:t>
      </w:r>
      <w:proofErr w:type="gramStart"/>
      <w:r w:rsidRPr="005B6C51">
        <w:t>0  bytes</w:t>
      </w:r>
      <w:proofErr w:type="gramEnd"/>
      <w:r w:rsidRPr="005B6C51">
        <w:t xml:space="preserve"> 0 (0.0 B)</w:t>
      </w:r>
    </w:p>
    <w:p w14:paraId="56441383" w14:textId="77777777" w:rsidR="00242469" w:rsidRPr="005B6C51" w:rsidRDefault="00242469" w:rsidP="00FB0076">
      <w:pPr>
        <w:pStyle w:val="afffff2"/>
      </w:pPr>
      <w:r w:rsidRPr="005B6C51">
        <w:t xml:space="preserve">        RX errors </w:t>
      </w:r>
      <w:proofErr w:type="gramStart"/>
      <w:r w:rsidRPr="005B6C51">
        <w:t>0  dropped</w:t>
      </w:r>
      <w:proofErr w:type="gramEnd"/>
      <w:r w:rsidRPr="005B6C51">
        <w:t xml:space="preserve"> 0  overruns 0  frame 0</w:t>
      </w:r>
    </w:p>
    <w:p w14:paraId="0CAD7949" w14:textId="77777777" w:rsidR="00242469" w:rsidRPr="005B6C51" w:rsidRDefault="00242469" w:rsidP="00FB0076">
      <w:pPr>
        <w:pStyle w:val="afffff2"/>
      </w:pPr>
      <w:r w:rsidRPr="005B6C51">
        <w:t xml:space="preserve">        TX packets </w:t>
      </w:r>
      <w:proofErr w:type="gramStart"/>
      <w:r w:rsidRPr="005B6C51">
        <w:t>0  bytes</w:t>
      </w:r>
      <w:proofErr w:type="gramEnd"/>
      <w:r w:rsidRPr="005B6C51">
        <w:t xml:space="preserve"> 0 (0.0 B)</w:t>
      </w:r>
    </w:p>
    <w:p w14:paraId="07C2AEF2" w14:textId="7612A02F" w:rsidR="00242469" w:rsidRPr="005B6C51" w:rsidRDefault="00242469" w:rsidP="00FB0076">
      <w:pPr>
        <w:pStyle w:val="afffff2"/>
      </w:pPr>
      <w:r w:rsidRPr="005B6C51">
        <w:t xml:space="preserve">        TX errors </w:t>
      </w:r>
      <w:proofErr w:type="gramStart"/>
      <w:r w:rsidRPr="005B6C51">
        <w:t>0  dropped</w:t>
      </w:r>
      <w:proofErr w:type="gramEnd"/>
      <w:r w:rsidRPr="005B6C51">
        <w:t xml:space="preserve"> 0 overruns 0  carrier 0  collisions 0</w:t>
      </w:r>
    </w:p>
    <w:p w14:paraId="165879C3" w14:textId="7B7F3195" w:rsidR="00F35BFB" w:rsidRPr="005B6C51" w:rsidRDefault="00D86BB3" w:rsidP="00FB0076">
      <w:pPr>
        <w:pStyle w:val="1e"/>
      </w:pPr>
      <w:r>
        <w:rPr>
          <w:rFonts w:hint="eastAsia"/>
        </w:rPr>
        <w:t>执行命令</w:t>
      </w:r>
      <w:r w:rsidR="00242469" w:rsidRPr="005B6C51">
        <w:t>ping baidu.com</w:t>
      </w:r>
      <w:r w:rsidR="00242469" w:rsidRPr="005B6C51">
        <w:t>确认是否能上网，具体如下：</w:t>
      </w:r>
    </w:p>
    <w:p w14:paraId="77B292E3" w14:textId="77777777" w:rsidR="00242469" w:rsidRPr="005B6C51" w:rsidRDefault="00242469" w:rsidP="00FB0076">
      <w:pPr>
        <w:pStyle w:val="afffff2"/>
      </w:pPr>
      <w:r w:rsidRPr="005B6C51">
        <w:t xml:space="preserve">[root@db1 </w:t>
      </w:r>
      <w:proofErr w:type="gramStart"/>
      <w:r w:rsidRPr="005B6C51">
        <w:t>~]#</w:t>
      </w:r>
      <w:proofErr w:type="gramEnd"/>
      <w:r w:rsidRPr="005B6C51">
        <w:t xml:space="preserve"> </w:t>
      </w:r>
      <w:r w:rsidRPr="005B6C51">
        <w:rPr>
          <w:b/>
          <w:color w:val="C7000B"/>
        </w:rPr>
        <w:t>ping baidu.com</w:t>
      </w:r>
    </w:p>
    <w:p w14:paraId="18B9F3D8" w14:textId="77777777" w:rsidR="00242469" w:rsidRPr="005B6C51" w:rsidRDefault="00242469" w:rsidP="00FB0076">
      <w:pPr>
        <w:pStyle w:val="afffff2"/>
      </w:pPr>
      <w:r w:rsidRPr="005B6C51">
        <w:t>PING baidu.com (39.156.69.79) 56(84) bytes of data.</w:t>
      </w:r>
    </w:p>
    <w:p w14:paraId="30CC762B" w14:textId="77777777" w:rsidR="00242469" w:rsidRPr="005B6C51" w:rsidRDefault="00242469" w:rsidP="00FB0076">
      <w:pPr>
        <w:pStyle w:val="afffff2"/>
      </w:pPr>
      <w:r w:rsidRPr="005B6C51">
        <w:t>64 bytes from 39.156.69.79 (39.156.69.79): icmp_seq=1 ttl=47 time=48.1 ms</w:t>
      </w:r>
    </w:p>
    <w:p w14:paraId="2EDE1B26" w14:textId="77777777" w:rsidR="00242469" w:rsidRPr="005B6C51" w:rsidRDefault="00242469" w:rsidP="00FB0076">
      <w:pPr>
        <w:pStyle w:val="afffff2"/>
      </w:pPr>
      <w:r w:rsidRPr="005B6C51">
        <w:t>64 bytes from 39.156.69.79 (39.156.69.79): icmp_seq=2 ttl=47 time=46.5 ms</w:t>
      </w:r>
    </w:p>
    <w:p w14:paraId="19C45E3E" w14:textId="77777777" w:rsidR="00242469" w:rsidRPr="005B6C51" w:rsidRDefault="00242469" w:rsidP="00FB0076">
      <w:pPr>
        <w:pStyle w:val="afffff2"/>
      </w:pPr>
      <w:r w:rsidRPr="005B6C51">
        <w:t>64 bytes from 39.156.69.79 (39.156.69.79): icmp_seq=3 ttl=47 time=49.2 ms</w:t>
      </w:r>
    </w:p>
    <w:p w14:paraId="5A60F829" w14:textId="60FE1006" w:rsidR="003A1F58" w:rsidRPr="005B6C51" w:rsidRDefault="003A1F58" w:rsidP="00FB0076">
      <w:pPr>
        <w:pStyle w:val="1e"/>
      </w:pPr>
      <w:r w:rsidRPr="005B6C51">
        <w:t>使用</w:t>
      </w:r>
      <w:r w:rsidRPr="005B6C51">
        <w:t xml:space="preserve"> ctrl+c</w:t>
      </w:r>
      <w:r w:rsidR="00F950F1" w:rsidRPr="005B6C51">
        <w:t>组合键</w:t>
      </w:r>
      <w:r w:rsidRPr="005B6C51">
        <w:t>可以结束输出。</w:t>
      </w:r>
    </w:p>
    <w:p w14:paraId="1307B6A8" w14:textId="1571B352" w:rsidR="00D267B4" w:rsidRPr="005B6C51" w:rsidRDefault="00863875" w:rsidP="00612E48">
      <w:pPr>
        <w:pStyle w:val="2"/>
      </w:pPr>
      <w:bookmarkStart w:id="58" w:name="_Toc160546455"/>
      <w:r w:rsidRPr="005B6C51">
        <w:t>操作系统环境准备</w:t>
      </w:r>
      <w:bookmarkEnd w:id="58"/>
    </w:p>
    <w:p w14:paraId="03BAEC30" w14:textId="7E113229" w:rsidR="002104BA" w:rsidRPr="005B6C51" w:rsidRDefault="002104BA" w:rsidP="00FB0076">
      <w:pPr>
        <w:pStyle w:val="1e"/>
      </w:pPr>
      <w:r w:rsidRPr="005B6C51">
        <w:t>为了操作方便，可以使用</w:t>
      </w:r>
      <w:r w:rsidRPr="005B6C51">
        <w:t>SSH</w:t>
      </w:r>
      <w:r w:rsidRPr="005B6C51">
        <w:t>工具（比如：</w:t>
      </w:r>
      <w:r w:rsidR="00F85674" w:rsidRPr="005B6C51">
        <w:t>PuTTY</w:t>
      </w:r>
      <w:r w:rsidRPr="005B6C51">
        <w:t>等）从本地电脑通过配置</w:t>
      </w:r>
      <w:r w:rsidRPr="005B6C51">
        <w:t>enp0s3</w:t>
      </w:r>
      <w:r w:rsidRPr="005B6C51">
        <w:t>网卡的</w:t>
      </w:r>
      <w:r w:rsidRPr="005B6C51">
        <w:t>IP</w:t>
      </w:r>
      <w:r w:rsidRPr="005B6C51">
        <w:t>地址</w:t>
      </w:r>
      <w:r w:rsidR="00C32D4A" w:rsidRPr="005B6C51">
        <w:t>（</w:t>
      </w:r>
      <w:r w:rsidRPr="005B6C51">
        <w:t>如：</w:t>
      </w:r>
      <w:r w:rsidRPr="005B6C51">
        <w:rPr>
          <w:b/>
          <w:color w:val="C7000B"/>
          <w:spacing w:val="-4"/>
          <w:kern w:val="2"/>
          <w:szCs w:val="21"/>
          <w:shd w:val="pct15" w:color="auto" w:fill="FFFFFF"/>
        </w:rPr>
        <w:t>192.168.56.</w:t>
      </w:r>
      <w:r w:rsidR="00580CA0">
        <w:rPr>
          <w:b/>
          <w:color w:val="C7000B"/>
          <w:spacing w:val="-4"/>
          <w:kern w:val="2"/>
          <w:szCs w:val="21"/>
          <w:shd w:val="pct15" w:color="auto" w:fill="FFFFFF"/>
        </w:rPr>
        <w:t>56</w:t>
      </w:r>
      <w:r w:rsidR="00C32D4A" w:rsidRPr="005B6C51">
        <w:t>）</w:t>
      </w:r>
      <w:r w:rsidRPr="005B6C51">
        <w:t>来连接虚拟机</w:t>
      </w:r>
      <w:r w:rsidR="005177E6" w:rsidRPr="005B6C51">
        <w:t>，并使用</w:t>
      </w:r>
      <w:r w:rsidR="00D86BB3">
        <w:t>root</w:t>
      </w:r>
      <w:r w:rsidR="005177E6" w:rsidRPr="005B6C51">
        <w:t>用户来登录</w:t>
      </w:r>
      <w:r w:rsidRPr="005B6C51">
        <w:t>。</w:t>
      </w:r>
    </w:p>
    <w:p w14:paraId="52BAE340" w14:textId="62531D47" w:rsidR="00307C7B" w:rsidRPr="005B6C51" w:rsidRDefault="00580CA0" w:rsidP="00FB0076">
      <w:pPr>
        <w:pStyle w:val="1e"/>
      </w:pPr>
      <w:r>
        <w:rPr>
          <w:noProof/>
        </w:rPr>
        <w:drawing>
          <wp:inline distT="0" distB="0" distL="0" distR="0" wp14:anchorId="29970EF3" wp14:editId="7341AC8C">
            <wp:extent cx="3724275" cy="3399339"/>
            <wp:effectExtent l="19050" t="19050" r="9525"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2659" cy="3416119"/>
                    </a:xfrm>
                    <a:prstGeom prst="rect">
                      <a:avLst/>
                    </a:prstGeom>
                    <a:ln w="12700">
                      <a:solidFill>
                        <a:schemeClr val="bg1">
                          <a:lumMod val="85000"/>
                        </a:schemeClr>
                      </a:solidFill>
                    </a:ln>
                  </pic:spPr>
                </pic:pic>
              </a:graphicData>
            </a:graphic>
          </wp:inline>
        </w:drawing>
      </w:r>
    </w:p>
    <w:p w14:paraId="1BD644FC" w14:textId="2A2A86B8" w:rsidR="00863875" w:rsidRPr="005B6C51" w:rsidRDefault="00863875" w:rsidP="0005267F">
      <w:pPr>
        <w:pStyle w:val="3"/>
      </w:pPr>
      <w:r w:rsidRPr="005B6C51">
        <w:lastRenderedPageBreak/>
        <w:t>关闭防火墙</w:t>
      </w:r>
      <w:r w:rsidR="00373060" w:rsidRPr="005B6C51">
        <w:t>。</w:t>
      </w:r>
    </w:p>
    <w:p w14:paraId="25DECCDE" w14:textId="34752439" w:rsidR="00045D69" w:rsidRPr="005B6C51" w:rsidRDefault="00D86BB3" w:rsidP="00FB0076">
      <w:pPr>
        <w:pStyle w:val="1e"/>
      </w:pPr>
      <w:r>
        <w:t>执行以下二个命令将防火墙关闭</w:t>
      </w:r>
      <w:r>
        <w:rPr>
          <w:rFonts w:hint="eastAsia"/>
        </w:rPr>
        <w:t>。</w:t>
      </w:r>
    </w:p>
    <w:p w14:paraId="06213238" w14:textId="6F662F8C" w:rsidR="00863875" w:rsidRPr="005B6C51" w:rsidRDefault="00863875" w:rsidP="00FB0076">
      <w:pPr>
        <w:pStyle w:val="1e"/>
      </w:pPr>
      <w:r w:rsidRPr="005B6C51">
        <w:t xml:space="preserve">systemctl stop </w:t>
      </w:r>
      <w:proofErr w:type="gramStart"/>
      <w:r w:rsidRPr="005B6C51">
        <w:t>firewalld.service</w:t>
      </w:r>
      <w:proofErr w:type="gramEnd"/>
    </w:p>
    <w:p w14:paraId="42904A70" w14:textId="459D7E21" w:rsidR="00863875" w:rsidRPr="005B6C51" w:rsidRDefault="00863875" w:rsidP="00FB0076">
      <w:pPr>
        <w:pStyle w:val="1e"/>
      </w:pPr>
      <w:r w:rsidRPr="005B6C51">
        <w:t>systemctl disable firewalld.service</w:t>
      </w:r>
      <w:r w:rsidR="00045D69" w:rsidRPr="005B6C51">
        <w:t>，具体如下：</w:t>
      </w:r>
    </w:p>
    <w:p w14:paraId="325A590A" w14:textId="77777777" w:rsidR="00045D69" w:rsidRPr="005B6C51" w:rsidRDefault="00045D69" w:rsidP="00FB0076">
      <w:pPr>
        <w:pStyle w:val="afffff2"/>
      </w:pPr>
      <w:r w:rsidRPr="005B6C51">
        <w:t xml:space="preserve">[root@db1 </w:t>
      </w:r>
      <w:proofErr w:type="gramStart"/>
      <w:r w:rsidRPr="005B6C51">
        <w:t>~]#</w:t>
      </w:r>
      <w:proofErr w:type="gramEnd"/>
      <w:r w:rsidRPr="005B6C51">
        <w:t xml:space="preserve"> </w:t>
      </w:r>
      <w:r w:rsidRPr="00092D9B">
        <w:rPr>
          <w:b/>
          <w:color w:val="C00000"/>
        </w:rPr>
        <w:t>systemctl stop firewalld.service</w:t>
      </w:r>
    </w:p>
    <w:p w14:paraId="4F169E96" w14:textId="77777777" w:rsidR="00045D69" w:rsidRPr="005B6C51" w:rsidRDefault="00045D69" w:rsidP="00FB0076">
      <w:pPr>
        <w:pStyle w:val="afffff2"/>
      </w:pPr>
      <w:r w:rsidRPr="005B6C51">
        <w:t xml:space="preserve">[root@db1 </w:t>
      </w:r>
      <w:proofErr w:type="gramStart"/>
      <w:r w:rsidRPr="005B6C51">
        <w:t>~]#</w:t>
      </w:r>
      <w:proofErr w:type="gramEnd"/>
      <w:r w:rsidRPr="00092D9B">
        <w:rPr>
          <w:b/>
          <w:color w:val="C00000"/>
        </w:rPr>
        <w:t xml:space="preserve"> systemctl disable firewalld.service</w:t>
      </w:r>
    </w:p>
    <w:p w14:paraId="31CEC50C" w14:textId="77777777" w:rsidR="00045D69" w:rsidRPr="005B6C51" w:rsidRDefault="00045D69" w:rsidP="00FB0076">
      <w:pPr>
        <w:pStyle w:val="afffff2"/>
      </w:pPr>
      <w:r w:rsidRPr="005B6C51">
        <w:t>Removed symlink /etc/systemd/system/multi-user.target.wants/firewalld.service.</w:t>
      </w:r>
    </w:p>
    <w:p w14:paraId="646A2E0E" w14:textId="77777777" w:rsidR="00045D69" w:rsidRPr="005B6C51" w:rsidRDefault="00045D69" w:rsidP="00FB0076">
      <w:pPr>
        <w:pStyle w:val="afffff2"/>
      </w:pPr>
      <w:r w:rsidRPr="005B6C51">
        <w:t>Removed symlink /etc/systemd/system/dbus-org.fedoraproject.FirewallD1.service.</w:t>
      </w:r>
    </w:p>
    <w:p w14:paraId="46F68984" w14:textId="1421AD90" w:rsidR="00863875" w:rsidRDefault="00045D69" w:rsidP="00FB0076">
      <w:pPr>
        <w:pStyle w:val="afffff2"/>
      </w:pPr>
      <w:r w:rsidRPr="005B6C51">
        <w:t xml:space="preserve">[root@db1 </w:t>
      </w:r>
      <w:proofErr w:type="gramStart"/>
      <w:r w:rsidRPr="005B6C51">
        <w:t>~]#</w:t>
      </w:r>
      <w:proofErr w:type="gramEnd"/>
    </w:p>
    <w:p w14:paraId="75DEC8EA" w14:textId="4271FE03" w:rsidR="0094105A" w:rsidRPr="005B6C51" w:rsidRDefault="00140BD0" w:rsidP="0005267F">
      <w:pPr>
        <w:pStyle w:val="3"/>
      </w:pPr>
      <w:r w:rsidRPr="005B6C51">
        <w:t>设置</w:t>
      </w:r>
      <w:r w:rsidR="00373060" w:rsidRPr="005B6C51">
        <w:t>字符集</w:t>
      </w:r>
      <w:r w:rsidRPr="005B6C51">
        <w:t>及</w:t>
      </w:r>
      <w:r w:rsidR="00373060" w:rsidRPr="005B6C51">
        <w:t>环境变量。</w:t>
      </w:r>
    </w:p>
    <w:p w14:paraId="27060843" w14:textId="77777777" w:rsidR="00140BD0" w:rsidRPr="00092D9B" w:rsidRDefault="00140BD0" w:rsidP="00FB0076">
      <w:pPr>
        <w:pStyle w:val="afffff2"/>
        <w:rPr>
          <w:b/>
          <w:color w:val="C00000"/>
        </w:rPr>
      </w:pPr>
      <w:r w:rsidRPr="005B6C51">
        <w:t xml:space="preserve">[root@db1 </w:t>
      </w:r>
      <w:proofErr w:type="gramStart"/>
      <w:r w:rsidRPr="005B6C51">
        <w:t>~]#</w:t>
      </w:r>
      <w:proofErr w:type="gramEnd"/>
      <w:r w:rsidRPr="005B6C51">
        <w:t xml:space="preserve"> </w:t>
      </w:r>
      <w:r w:rsidRPr="00092D9B">
        <w:rPr>
          <w:b/>
          <w:color w:val="C00000"/>
        </w:rPr>
        <w:t>cat &gt;&gt;/etc/profile&lt;&lt;EOF</w:t>
      </w:r>
    </w:p>
    <w:p w14:paraId="2D77B10E" w14:textId="43E83351" w:rsidR="00140BD0" w:rsidRPr="00092D9B" w:rsidRDefault="00140BD0" w:rsidP="00FB0076">
      <w:pPr>
        <w:pStyle w:val="afffff2"/>
        <w:rPr>
          <w:b/>
          <w:color w:val="C00000"/>
        </w:rPr>
      </w:pPr>
      <w:r w:rsidRPr="00092D9B">
        <w:rPr>
          <w:b/>
          <w:color w:val="C00000"/>
        </w:rPr>
        <w:t>export LANG=en_US.UTF</w:t>
      </w:r>
      <w:r w:rsidRPr="00092D9B">
        <w:rPr>
          <w:rFonts w:ascii="宋体" w:eastAsia="宋体" w:hAnsi="宋体" w:cs="宋体" w:hint="eastAsia"/>
          <w:b/>
          <w:color w:val="C00000"/>
        </w:rPr>
        <w:t>‐</w:t>
      </w:r>
      <w:r w:rsidRPr="00092D9B">
        <w:rPr>
          <w:b/>
          <w:color w:val="C00000"/>
        </w:rPr>
        <w:t>8</w:t>
      </w:r>
    </w:p>
    <w:p w14:paraId="63D04132" w14:textId="3E0580BE" w:rsidR="00140BD0" w:rsidRPr="00092D9B" w:rsidRDefault="00140BD0" w:rsidP="00FB0076">
      <w:pPr>
        <w:pStyle w:val="afffff2"/>
        <w:rPr>
          <w:b/>
          <w:color w:val="C00000"/>
        </w:rPr>
      </w:pPr>
      <w:r w:rsidRPr="00092D9B">
        <w:rPr>
          <w:b/>
          <w:color w:val="C00000"/>
        </w:rPr>
        <w:t>EOF</w:t>
      </w:r>
    </w:p>
    <w:p w14:paraId="47621692" w14:textId="77777777" w:rsidR="00140BD0" w:rsidRPr="005B6C51" w:rsidRDefault="00140BD0" w:rsidP="00FB0076">
      <w:pPr>
        <w:pStyle w:val="afffff2"/>
      </w:pPr>
      <w:r w:rsidRPr="005B6C51">
        <w:t xml:space="preserve">[root@db1 </w:t>
      </w:r>
      <w:proofErr w:type="gramStart"/>
      <w:r w:rsidRPr="005B6C51">
        <w:t>~]#</w:t>
      </w:r>
      <w:proofErr w:type="gramEnd"/>
      <w:r w:rsidRPr="005B6C51">
        <w:t xml:space="preserve"> </w:t>
      </w:r>
    </w:p>
    <w:p w14:paraId="1908BF1A" w14:textId="77777777" w:rsidR="00140BD0" w:rsidRPr="00092D9B" w:rsidRDefault="00140BD0" w:rsidP="00FB0076">
      <w:pPr>
        <w:pStyle w:val="afffff2"/>
        <w:rPr>
          <w:b/>
          <w:color w:val="C00000"/>
        </w:rPr>
      </w:pPr>
      <w:r w:rsidRPr="005B6C51">
        <w:t xml:space="preserve">[root@db1 </w:t>
      </w:r>
      <w:proofErr w:type="gramStart"/>
      <w:r w:rsidRPr="005B6C51">
        <w:t>~]#</w:t>
      </w:r>
      <w:proofErr w:type="gramEnd"/>
      <w:r w:rsidRPr="005B6C51">
        <w:t xml:space="preserve"> </w:t>
      </w:r>
      <w:r w:rsidRPr="00092D9B">
        <w:rPr>
          <w:b/>
          <w:color w:val="C00000"/>
        </w:rPr>
        <w:t>cat &gt;&gt;/etc/profile&lt;&lt;EOF</w:t>
      </w:r>
    </w:p>
    <w:p w14:paraId="7F97F6AC" w14:textId="553CF926" w:rsidR="00140BD0" w:rsidRPr="00EA5E55" w:rsidRDefault="00140BD0" w:rsidP="00FB0076">
      <w:pPr>
        <w:pStyle w:val="afffff2"/>
        <w:rPr>
          <w:b/>
          <w:color w:val="C00000"/>
        </w:rPr>
      </w:pPr>
      <w:r w:rsidRPr="00EA5E55">
        <w:rPr>
          <w:b/>
          <w:color w:val="C00000"/>
        </w:rPr>
        <w:t>export packagePath=/opt/software/openGauss</w:t>
      </w:r>
    </w:p>
    <w:p w14:paraId="03DF2777" w14:textId="33A82916" w:rsidR="00140BD0" w:rsidRPr="00EA5E55" w:rsidRDefault="00140BD0" w:rsidP="00FB0076">
      <w:pPr>
        <w:pStyle w:val="afffff2"/>
        <w:rPr>
          <w:b/>
          <w:color w:val="C00000"/>
        </w:rPr>
      </w:pPr>
      <w:r w:rsidRPr="00EA5E55">
        <w:rPr>
          <w:b/>
          <w:color w:val="C00000"/>
        </w:rPr>
        <w:t>EOF</w:t>
      </w:r>
    </w:p>
    <w:p w14:paraId="22F9A0D4" w14:textId="01E050E0" w:rsidR="00140BD0" w:rsidRPr="00EA5E55" w:rsidRDefault="00140BD0" w:rsidP="00FB0076">
      <w:pPr>
        <w:pStyle w:val="afffff2"/>
        <w:rPr>
          <w:b/>
          <w:color w:val="C00000"/>
        </w:rPr>
      </w:pPr>
      <w:r w:rsidRPr="005B6C51">
        <w:t xml:space="preserve">[root@db1 </w:t>
      </w:r>
      <w:proofErr w:type="gramStart"/>
      <w:r w:rsidRPr="005B6C51">
        <w:t>~]#</w:t>
      </w:r>
      <w:proofErr w:type="gramEnd"/>
      <w:r w:rsidRPr="005B6C51">
        <w:t xml:space="preserve"> </w:t>
      </w:r>
      <w:r w:rsidR="006C1552" w:rsidRPr="00EA5E55">
        <w:rPr>
          <w:b/>
          <w:color w:val="C00000"/>
        </w:rPr>
        <w:t>source /etc/profile</w:t>
      </w:r>
    </w:p>
    <w:p w14:paraId="5D9B9904" w14:textId="77777777" w:rsidR="00140BD0" w:rsidRPr="00EA5E55" w:rsidRDefault="00140BD0" w:rsidP="00FB0076">
      <w:pPr>
        <w:pStyle w:val="afffff2"/>
        <w:rPr>
          <w:b/>
          <w:color w:val="C00000"/>
        </w:rPr>
      </w:pPr>
      <w:r w:rsidRPr="005B6C51">
        <w:t xml:space="preserve">[root@db1 </w:t>
      </w:r>
      <w:proofErr w:type="gramStart"/>
      <w:r w:rsidRPr="005B6C51">
        <w:t>~]#</w:t>
      </w:r>
      <w:proofErr w:type="gramEnd"/>
      <w:r w:rsidRPr="005B6C51">
        <w:t xml:space="preserve"> </w:t>
      </w:r>
      <w:r w:rsidRPr="00EA5E55">
        <w:rPr>
          <w:b/>
          <w:color w:val="C00000"/>
        </w:rPr>
        <w:t>cat &gt;&gt;/etc/profile&lt;&lt;EOF</w:t>
      </w:r>
    </w:p>
    <w:p w14:paraId="354A0A8A" w14:textId="03566208" w:rsidR="00140BD0" w:rsidRPr="00EA5E55" w:rsidRDefault="00140BD0" w:rsidP="00FB0076">
      <w:pPr>
        <w:pStyle w:val="afffff2"/>
        <w:rPr>
          <w:b/>
          <w:color w:val="C00000"/>
        </w:rPr>
      </w:pPr>
      <w:r w:rsidRPr="00EA5E55">
        <w:rPr>
          <w:b/>
          <w:color w:val="C00000"/>
        </w:rPr>
        <w:t>export LD_LIBRARY_PATH=$packagePath/script/gspylib/</w:t>
      </w:r>
      <w:proofErr w:type="gramStart"/>
      <w:r w:rsidRPr="00EA5E55">
        <w:rPr>
          <w:b/>
          <w:color w:val="C00000"/>
        </w:rPr>
        <w:t>clib:$</w:t>
      </w:r>
      <w:proofErr w:type="gramEnd"/>
      <w:r w:rsidRPr="00EA5E55">
        <w:rPr>
          <w:b/>
          <w:color w:val="C00000"/>
        </w:rPr>
        <w:t>LD_LIBRARY_PATH</w:t>
      </w:r>
    </w:p>
    <w:p w14:paraId="74833309" w14:textId="761E2F56" w:rsidR="00140BD0" w:rsidRPr="00EA5E55" w:rsidRDefault="00140BD0" w:rsidP="00FB0076">
      <w:pPr>
        <w:pStyle w:val="afffff2"/>
        <w:rPr>
          <w:b/>
          <w:color w:val="C00000"/>
        </w:rPr>
      </w:pPr>
      <w:r w:rsidRPr="00EA5E55">
        <w:rPr>
          <w:b/>
          <w:color w:val="C00000"/>
        </w:rPr>
        <w:t>EOF</w:t>
      </w:r>
    </w:p>
    <w:p w14:paraId="6849D77A" w14:textId="3D124C5C" w:rsidR="00140BD0" w:rsidRPr="005B6C51" w:rsidRDefault="00140BD0" w:rsidP="00FB0076">
      <w:pPr>
        <w:pStyle w:val="afffff2"/>
      </w:pPr>
      <w:r w:rsidRPr="005B6C51">
        <w:t xml:space="preserve">[root@db1 </w:t>
      </w:r>
      <w:proofErr w:type="gramStart"/>
      <w:r w:rsidRPr="005B6C51">
        <w:t>~]#</w:t>
      </w:r>
      <w:proofErr w:type="gramEnd"/>
      <w:r w:rsidRPr="005B6C51">
        <w:t xml:space="preserve"> </w:t>
      </w:r>
    </w:p>
    <w:p w14:paraId="7F3B402C" w14:textId="73DC6338" w:rsidR="0094105A" w:rsidRPr="00EA5E55" w:rsidRDefault="00140BD0" w:rsidP="00FB0076">
      <w:pPr>
        <w:pStyle w:val="afffff2"/>
        <w:rPr>
          <w:b/>
          <w:color w:val="C00000"/>
        </w:rPr>
      </w:pPr>
      <w:r w:rsidRPr="005B6C51">
        <w:t xml:space="preserve">[root@db1 </w:t>
      </w:r>
      <w:proofErr w:type="gramStart"/>
      <w:r w:rsidRPr="005B6C51">
        <w:t>~]#</w:t>
      </w:r>
      <w:proofErr w:type="gramEnd"/>
      <w:r w:rsidRPr="00EA5E55">
        <w:rPr>
          <w:b/>
          <w:color w:val="C00000"/>
        </w:rPr>
        <w:t xml:space="preserve"> source /etc/profile</w:t>
      </w:r>
    </w:p>
    <w:p w14:paraId="6EB7778E" w14:textId="35584ACE" w:rsidR="00147477" w:rsidRPr="005B6C51" w:rsidRDefault="00147477" w:rsidP="00FB0076">
      <w:pPr>
        <w:pStyle w:val="1e"/>
      </w:pPr>
      <w:r w:rsidRPr="005B6C51">
        <w:t>验证变量是否生效</w:t>
      </w:r>
      <w:r w:rsidR="002302C0" w:rsidRPr="005B6C51">
        <w:t>。</w:t>
      </w:r>
    </w:p>
    <w:p w14:paraId="70F46263" w14:textId="6910C2B9" w:rsidR="00147477" w:rsidRDefault="008D5BA5" w:rsidP="00FB0076">
      <w:pPr>
        <w:pStyle w:val="afffff2"/>
        <w:rPr>
          <w:b/>
          <w:color w:val="C00000"/>
        </w:rPr>
      </w:pPr>
      <w:r w:rsidRPr="005B6C51">
        <w:t>[root@db1</w:t>
      </w:r>
      <w:r w:rsidR="00147477" w:rsidRPr="005B6C51">
        <w:t xml:space="preserve"> </w:t>
      </w:r>
      <w:proofErr w:type="gramStart"/>
      <w:r w:rsidR="00147477" w:rsidRPr="005B6C51">
        <w:t>~]#</w:t>
      </w:r>
      <w:proofErr w:type="gramEnd"/>
      <w:r w:rsidR="00147477" w:rsidRPr="005B6C51">
        <w:t xml:space="preserve"> </w:t>
      </w:r>
      <w:r w:rsidR="00147477" w:rsidRPr="00EA5E55">
        <w:rPr>
          <w:b/>
          <w:color w:val="C00000"/>
        </w:rPr>
        <w:t>echo $LD_LIBRARY_PATH</w:t>
      </w:r>
    </w:p>
    <w:p w14:paraId="34422F94" w14:textId="0740D058" w:rsidR="00EA5E55" w:rsidRPr="00EA5E55" w:rsidRDefault="00EA5E55" w:rsidP="00EA5E55">
      <w:pPr>
        <w:pStyle w:val="1e"/>
      </w:pPr>
      <w:r>
        <w:t>结果为</w:t>
      </w:r>
      <w:r>
        <w:rPr>
          <w:rFonts w:hint="eastAsia"/>
        </w:rPr>
        <w:t>：</w:t>
      </w:r>
    </w:p>
    <w:p w14:paraId="03FA040A" w14:textId="6F5495B2" w:rsidR="00147477" w:rsidRPr="00EA5E55" w:rsidRDefault="00147477" w:rsidP="00FB0076">
      <w:pPr>
        <w:pStyle w:val="afffff2"/>
      </w:pPr>
      <w:r w:rsidRPr="00EA5E55">
        <w:t>/opt/software/openGauss/script/gspylib/clib:</w:t>
      </w:r>
    </w:p>
    <w:p w14:paraId="6CA50ECC" w14:textId="753306B8" w:rsidR="007843CC" w:rsidRPr="005B6C51" w:rsidRDefault="007843CC" w:rsidP="0005267F">
      <w:pPr>
        <w:pStyle w:val="3"/>
      </w:pPr>
      <w:r w:rsidRPr="005B6C51">
        <w:t>关闭</w:t>
      </w:r>
      <w:r w:rsidRPr="005B6C51">
        <w:t>swap</w:t>
      </w:r>
      <w:r w:rsidRPr="005B6C51">
        <w:t>交换内存。</w:t>
      </w:r>
    </w:p>
    <w:p w14:paraId="4944C926" w14:textId="32627BA7" w:rsidR="007843CC" w:rsidRPr="005B6C51" w:rsidRDefault="007843CC" w:rsidP="00FB0076">
      <w:pPr>
        <w:pStyle w:val="afffff2"/>
      </w:pPr>
      <w:r w:rsidRPr="005B6C51">
        <w:t xml:space="preserve"> [root@db1 </w:t>
      </w:r>
      <w:proofErr w:type="gramStart"/>
      <w:r w:rsidRPr="005B6C51">
        <w:t>~]#</w:t>
      </w:r>
      <w:proofErr w:type="gramEnd"/>
      <w:r w:rsidRPr="005B6C51">
        <w:t xml:space="preserve"> </w:t>
      </w:r>
      <w:r w:rsidR="00D84E2D" w:rsidRPr="008C4781">
        <w:rPr>
          <w:b/>
          <w:color w:val="C7000B"/>
        </w:rPr>
        <w:t>swapoff -a</w:t>
      </w:r>
    </w:p>
    <w:p w14:paraId="2EA01E95" w14:textId="6A3AB9D6" w:rsidR="007843CC" w:rsidRPr="005B6C51" w:rsidRDefault="007843CC" w:rsidP="0005267F">
      <w:pPr>
        <w:pStyle w:val="3"/>
      </w:pPr>
      <w:r w:rsidRPr="005B6C51">
        <w:t>yum</w:t>
      </w:r>
      <w:r w:rsidRPr="005B6C51">
        <w:t>安装相关包。</w:t>
      </w:r>
    </w:p>
    <w:p w14:paraId="4FC20DE6" w14:textId="0CFB7EEB" w:rsidR="007843CC" w:rsidRPr="005B6C51" w:rsidRDefault="00AE263D" w:rsidP="00FB0076">
      <w:pPr>
        <w:pStyle w:val="1e"/>
      </w:pPr>
      <w:r w:rsidRPr="005B6C51">
        <w:t>执行以下命令，</w:t>
      </w:r>
      <w:r w:rsidR="007843CC" w:rsidRPr="005B6C51">
        <w:t>安装所需的包</w:t>
      </w:r>
      <w:r w:rsidR="00D86BB3">
        <w:t>。</w:t>
      </w:r>
    </w:p>
    <w:p w14:paraId="629C0D3D" w14:textId="36EC17F6" w:rsidR="007843CC" w:rsidRDefault="00AB73D3" w:rsidP="00FB0076">
      <w:pPr>
        <w:pStyle w:val="1e"/>
      </w:pPr>
      <w:r w:rsidRPr="005B6C51">
        <w:t>yum install libaio* -y</w:t>
      </w:r>
    </w:p>
    <w:p w14:paraId="048D372F" w14:textId="3EC91334" w:rsidR="00406DF4" w:rsidRPr="005B6C51" w:rsidRDefault="00406DF4" w:rsidP="00FB0076">
      <w:pPr>
        <w:pStyle w:val="1e"/>
      </w:pPr>
      <w:r w:rsidRPr="00406DF4">
        <w:t>yum install libnsl* -y</w:t>
      </w:r>
    </w:p>
    <w:p w14:paraId="55ACB07C" w14:textId="5907A85D" w:rsidR="006F7B06" w:rsidRPr="005B6C51" w:rsidRDefault="006F7B06" w:rsidP="006F7B06">
      <w:pPr>
        <w:pStyle w:val="2f2"/>
      </w:pPr>
      <w:r w:rsidRPr="005B6C51">
        <w:t>如下：</w:t>
      </w:r>
    </w:p>
    <w:p w14:paraId="52D02019" w14:textId="77777777" w:rsidR="00AB73D3" w:rsidRPr="00EA5E55" w:rsidRDefault="00AB73D3" w:rsidP="00FB0076">
      <w:pPr>
        <w:pStyle w:val="afffff2"/>
        <w:rPr>
          <w:b/>
          <w:color w:val="C00000"/>
        </w:rPr>
      </w:pPr>
      <w:r w:rsidRPr="005B6C51">
        <w:t xml:space="preserve">[root@db1 </w:t>
      </w:r>
      <w:proofErr w:type="gramStart"/>
      <w:r w:rsidRPr="005B6C51">
        <w:t>~]#</w:t>
      </w:r>
      <w:proofErr w:type="gramEnd"/>
      <w:r w:rsidRPr="005B6C51">
        <w:t xml:space="preserve"> </w:t>
      </w:r>
      <w:r w:rsidRPr="00EA5E55">
        <w:rPr>
          <w:b/>
          <w:color w:val="C00000"/>
        </w:rPr>
        <w:t>yum install libaio* -y</w:t>
      </w:r>
    </w:p>
    <w:p w14:paraId="156C503A" w14:textId="702A11CA" w:rsidR="00AB73D3" w:rsidRPr="005B6C51" w:rsidRDefault="00AB73D3" w:rsidP="00FB0076">
      <w:pPr>
        <w:pStyle w:val="afffff2"/>
      </w:pPr>
      <w:r w:rsidRPr="005B6C51">
        <w:t>Last metadata expiration check: 0:00:44 ago on Thu 15 Oct 202</w:t>
      </w:r>
      <w:r w:rsidR="00670FED">
        <w:t>1</w:t>
      </w:r>
      <w:r w:rsidRPr="005B6C51">
        <w:t xml:space="preserve"> 10:38:26 AM CST.</w:t>
      </w:r>
    </w:p>
    <w:p w14:paraId="774E7F2F" w14:textId="77777777" w:rsidR="00AB73D3" w:rsidRPr="005B6C51" w:rsidRDefault="00AB73D3" w:rsidP="00FB0076">
      <w:pPr>
        <w:pStyle w:val="afffff2"/>
      </w:pPr>
      <w:r w:rsidRPr="005B6C51">
        <w:t>Package libaio-0.3.111-5.oe1.x86_64 is already installed.</w:t>
      </w:r>
    </w:p>
    <w:p w14:paraId="19721E2B" w14:textId="77777777" w:rsidR="00AB73D3" w:rsidRPr="005B6C51" w:rsidRDefault="00AB73D3" w:rsidP="00FB0076">
      <w:pPr>
        <w:pStyle w:val="afffff2"/>
      </w:pPr>
      <w:r w:rsidRPr="005B6C51">
        <w:t>Dependencies resolved.</w:t>
      </w:r>
    </w:p>
    <w:p w14:paraId="5CFB622E" w14:textId="2F25574C" w:rsidR="006F7B06" w:rsidRDefault="000300ED" w:rsidP="00FB0076">
      <w:pPr>
        <w:pStyle w:val="afffff2"/>
      </w:pPr>
      <w:r w:rsidRPr="005B6C51">
        <w:lastRenderedPageBreak/>
        <w:t>………………….</w:t>
      </w:r>
    </w:p>
    <w:p w14:paraId="0922B35E" w14:textId="77777777" w:rsidR="006D66A2" w:rsidRPr="00EA5E55" w:rsidRDefault="006D66A2" w:rsidP="00FB0076">
      <w:pPr>
        <w:pStyle w:val="afffff2"/>
        <w:rPr>
          <w:b/>
          <w:color w:val="C00000"/>
        </w:rPr>
      </w:pPr>
      <w:r>
        <w:t xml:space="preserve">[root@db1 </w:t>
      </w:r>
      <w:proofErr w:type="gramStart"/>
      <w:r>
        <w:t>~]#</w:t>
      </w:r>
      <w:proofErr w:type="gramEnd"/>
      <w:r w:rsidRPr="006D66A2">
        <w:t xml:space="preserve"> </w:t>
      </w:r>
      <w:r w:rsidRPr="00EA5E55">
        <w:rPr>
          <w:b/>
          <w:color w:val="C00000"/>
        </w:rPr>
        <w:t>yum install libnsl* -y</w:t>
      </w:r>
    </w:p>
    <w:p w14:paraId="1347C0F8" w14:textId="77777777" w:rsidR="006D66A2" w:rsidRDefault="006D66A2" w:rsidP="00FB0076">
      <w:pPr>
        <w:pStyle w:val="afffff2"/>
      </w:pPr>
      <w:r>
        <w:t>Last metadata expiration check: 0:00:24 ago on Thu 07 Jan 2021 10:17:38 AM CST.</w:t>
      </w:r>
    </w:p>
    <w:p w14:paraId="42C296D3" w14:textId="77777777" w:rsidR="006D66A2" w:rsidRDefault="006D66A2" w:rsidP="00FB0076">
      <w:pPr>
        <w:pStyle w:val="afffff2"/>
      </w:pPr>
      <w:r>
        <w:t>Package libnsl2-1.2.0-4.oe1.x86_64 is already installed.</w:t>
      </w:r>
    </w:p>
    <w:p w14:paraId="20C46106" w14:textId="3E21075A" w:rsidR="006D66A2" w:rsidRDefault="006D66A2" w:rsidP="00FB0076">
      <w:pPr>
        <w:pStyle w:val="afffff2"/>
      </w:pPr>
      <w:r>
        <w:t>Dependencies resolved.</w:t>
      </w:r>
    </w:p>
    <w:p w14:paraId="40697D9A" w14:textId="2A045D4E" w:rsidR="006D66A2" w:rsidRPr="005B6C51" w:rsidRDefault="006D66A2" w:rsidP="00FB0076">
      <w:pPr>
        <w:pStyle w:val="afffff2"/>
      </w:pPr>
      <w:r w:rsidRPr="005B6C51">
        <w:t>………………….</w:t>
      </w:r>
    </w:p>
    <w:p w14:paraId="17B4D174" w14:textId="12E805FF" w:rsidR="007843CC" w:rsidRPr="005B6C51" w:rsidRDefault="007843CC" w:rsidP="0005267F">
      <w:pPr>
        <w:pStyle w:val="3"/>
      </w:pPr>
      <w:r w:rsidRPr="005B6C51">
        <w:t>设置默认</w:t>
      </w:r>
      <w:r w:rsidRPr="005B6C51">
        <w:t>Python</w:t>
      </w:r>
      <w:r w:rsidRPr="005B6C51">
        <w:t>版本为</w:t>
      </w:r>
      <w:r w:rsidRPr="005B6C51">
        <w:t>3.x</w:t>
      </w:r>
      <w:r w:rsidRPr="005B6C51">
        <w:t>。</w:t>
      </w:r>
    </w:p>
    <w:p w14:paraId="79E40D27" w14:textId="77777777" w:rsidR="00777DFD" w:rsidRPr="005B6C51" w:rsidRDefault="00777DFD" w:rsidP="00FB0076">
      <w:pPr>
        <w:pStyle w:val="afffff2"/>
      </w:pPr>
      <w:r w:rsidRPr="005B6C51">
        <w:t xml:space="preserve">[root@db1 </w:t>
      </w:r>
      <w:proofErr w:type="gramStart"/>
      <w:r w:rsidRPr="005B6C51">
        <w:t>~]#</w:t>
      </w:r>
      <w:proofErr w:type="gramEnd"/>
      <w:r w:rsidRPr="005B6C51">
        <w:t xml:space="preserve"> </w:t>
      </w:r>
      <w:r w:rsidRPr="005B6C51">
        <w:rPr>
          <w:b/>
          <w:color w:val="C7000B"/>
        </w:rPr>
        <w:t>cd /usr/bin</w:t>
      </w:r>
    </w:p>
    <w:p w14:paraId="394FA471" w14:textId="1AA8866D" w:rsidR="00777DFD" w:rsidRPr="00A80EA4" w:rsidRDefault="00777DFD" w:rsidP="00FB0076">
      <w:pPr>
        <w:pStyle w:val="afffff2"/>
        <w:rPr>
          <w:b/>
          <w:color w:val="C00000"/>
        </w:rPr>
      </w:pPr>
      <w:r w:rsidRPr="005B6C51">
        <w:t xml:space="preserve">[root@db1 </w:t>
      </w:r>
      <w:proofErr w:type="gramStart"/>
      <w:r w:rsidRPr="005B6C51">
        <w:t>bin]#</w:t>
      </w:r>
      <w:proofErr w:type="gramEnd"/>
      <w:r w:rsidRPr="00A80EA4">
        <w:rPr>
          <w:b/>
          <w:color w:val="C00000"/>
        </w:rPr>
        <w:t xml:space="preserve"> ln -s python3 /usr/bin/python</w:t>
      </w:r>
    </w:p>
    <w:p w14:paraId="5D628CC1" w14:textId="77777777" w:rsidR="00777DFD" w:rsidRPr="005B6C51" w:rsidRDefault="00777DFD" w:rsidP="00FB0076">
      <w:pPr>
        <w:pStyle w:val="afffff2"/>
        <w:rPr>
          <w:b/>
          <w:color w:val="C7000B"/>
        </w:rPr>
      </w:pPr>
      <w:r w:rsidRPr="005B6C51">
        <w:t xml:space="preserve">[root@db1 </w:t>
      </w:r>
      <w:proofErr w:type="gramStart"/>
      <w:r w:rsidRPr="005B6C51">
        <w:t>bin]#</w:t>
      </w:r>
      <w:proofErr w:type="gramEnd"/>
      <w:r w:rsidRPr="005B6C51">
        <w:t xml:space="preserve"> </w:t>
      </w:r>
      <w:r w:rsidRPr="005B6C51">
        <w:rPr>
          <w:b/>
          <w:color w:val="C7000B"/>
        </w:rPr>
        <w:t>python -V</w:t>
      </w:r>
    </w:p>
    <w:p w14:paraId="3F6447E9" w14:textId="72CB0033" w:rsidR="00777DFD" w:rsidRPr="005B6C51" w:rsidRDefault="00670FED" w:rsidP="00FB0076">
      <w:pPr>
        <w:pStyle w:val="afffff2"/>
      </w:pPr>
      <w:r>
        <w:t>Python 3.</w:t>
      </w:r>
      <w:r w:rsidR="0037239A">
        <w:rPr>
          <w:rFonts w:hint="eastAsia"/>
        </w:rPr>
        <w:t>9</w:t>
      </w:r>
      <w:r>
        <w:t>.</w:t>
      </w:r>
      <w:r w:rsidR="0037239A">
        <w:rPr>
          <w:rFonts w:hint="eastAsia"/>
        </w:rPr>
        <w:t>9</w:t>
      </w:r>
    </w:p>
    <w:p w14:paraId="21535446" w14:textId="13D07589" w:rsidR="007843CC" w:rsidRPr="005B6C51" w:rsidRDefault="007843CC" w:rsidP="0005267F">
      <w:pPr>
        <w:pStyle w:val="3"/>
      </w:pPr>
      <w:r w:rsidRPr="005B6C51">
        <w:t>创建存放数据库</w:t>
      </w:r>
      <w:r w:rsidR="00D86BB3">
        <w:t>的</w:t>
      </w:r>
      <w:r w:rsidRPr="005B6C51">
        <w:t>安装目录。</w:t>
      </w:r>
    </w:p>
    <w:p w14:paraId="421ECD55" w14:textId="77777777" w:rsidR="00486FC1" w:rsidRPr="00A80EA4" w:rsidRDefault="00486FC1" w:rsidP="00FB0076">
      <w:pPr>
        <w:pStyle w:val="afffff2"/>
        <w:rPr>
          <w:b/>
          <w:color w:val="C00000"/>
        </w:rPr>
      </w:pPr>
      <w:r w:rsidRPr="005B6C51">
        <w:t xml:space="preserve">[root@db1 </w:t>
      </w:r>
      <w:proofErr w:type="gramStart"/>
      <w:r w:rsidRPr="005B6C51">
        <w:t>~]#</w:t>
      </w:r>
      <w:proofErr w:type="gramEnd"/>
      <w:r w:rsidRPr="005B6C51">
        <w:t xml:space="preserve"> </w:t>
      </w:r>
      <w:r w:rsidRPr="00A80EA4">
        <w:rPr>
          <w:b/>
          <w:color w:val="C00000"/>
        </w:rPr>
        <w:t>mkdir -p /opt/software/openGauss</w:t>
      </w:r>
    </w:p>
    <w:p w14:paraId="32B81C4F" w14:textId="77777777" w:rsidR="00486FC1" w:rsidRPr="00A80EA4" w:rsidRDefault="00486FC1" w:rsidP="00FB0076">
      <w:pPr>
        <w:pStyle w:val="afffff2"/>
        <w:rPr>
          <w:b/>
          <w:color w:val="C00000"/>
        </w:rPr>
      </w:pPr>
      <w:r w:rsidRPr="005B6C51">
        <w:t xml:space="preserve">[root@db1 </w:t>
      </w:r>
      <w:proofErr w:type="gramStart"/>
      <w:r w:rsidRPr="005B6C51">
        <w:t>~]#</w:t>
      </w:r>
      <w:proofErr w:type="gramEnd"/>
      <w:r w:rsidRPr="00A80EA4">
        <w:rPr>
          <w:b/>
          <w:color w:val="C00000"/>
        </w:rPr>
        <w:t xml:space="preserve"> cd /opt/software/openGauss</w:t>
      </w:r>
    </w:p>
    <w:p w14:paraId="5C22C1CA" w14:textId="77777777" w:rsidR="00486FC1" w:rsidRPr="005B6C51" w:rsidRDefault="00486FC1" w:rsidP="00FB0076">
      <w:pPr>
        <w:pStyle w:val="afffff2"/>
      </w:pPr>
      <w:r w:rsidRPr="005B6C51">
        <w:t xml:space="preserve">[root@db1 </w:t>
      </w:r>
      <w:proofErr w:type="gramStart"/>
      <w:r w:rsidRPr="005B6C51">
        <w:t>openGauss]#</w:t>
      </w:r>
      <w:proofErr w:type="gramEnd"/>
      <w:r w:rsidRPr="005B6C51">
        <w:t xml:space="preserve"> </w:t>
      </w:r>
    </w:p>
    <w:p w14:paraId="57E3AABC" w14:textId="2437821A" w:rsidR="00DC6966" w:rsidRPr="005B6C51" w:rsidRDefault="00343B56" w:rsidP="00612E48">
      <w:pPr>
        <w:pStyle w:val="2"/>
      </w:pPr>
      <w:bookmarkStart w:id="59" w:name="_Toc160546456"/>
      <w:r w:rsidRPr="005B6C51">
        <w:t>安装</w:t>
      </w:r>
      <w:r w:rsidRPr="005B6C51">
        <w:t>openGauss</w:t>
      </w:r>
      <w:r w:rsidRPr="005B6C51">
        <w:t>数据库</w:t>
      </w:r>
      <w:bookmarkEnd w:id="59"/>
    </w:p>
    <w:p w14:paraId="3A07D8B0" w14:textId="713B0B8A" w:rsidR="007C61B7" w:rsidRPr="005B6C51" w:rsidRDefault="007C61B7" w:rsidP="0005267F">
      <w:pPr>
        <w:pStyle w:val="3"/>
        <w:numPr>
          <w:ilvl w:val="5"/>
          <w:numId w:val="19"/>
        </w:numPr>
      </w:pPr>
      <w:r w:rsidRPr="005B6C51">
        <w:t>创建</w:t>
      </w:r>
      <w:r w:rsidRPr="005B6C51">
        <w:t>XML</w:t>
      </w:r>
      <w:r w:rsidRPr="005B6C51">
        <w:t>配置文件，用于数据库安装。</w:t>
      </w:r>
    </w:p>
    <w:p w14:paraId="1E4FB181" w14:textId="594FFBBC" w:rsidR="00611C2B" w:rsidRPr="008C4781" w:rsidRDefault="0003589C" w:rsidP="00FB0076">
      <w:pPr>
        <w:pStyle w:val="afffff2"/>
        <w:rPr>
          <w:b/>
          <w:color w:val="C7000B"/>
        </w:rPr>
      </w:pPr>
      <w:r w:rsidRPr="003B5A0E">
        <w:t xml:space="preserve">[root@db1 </w:t>
      </w:r>
      <w:proofErr w:type="gramStart"/>
      <w:r w:rsidRPr="003B5A0E">
        <w:t>openGauss]#</w:t>
      </w:r>
      <w:proofErr w:type="gramEnd"/>
      <w:r>
        <w:t xml:space="preserve"> </w:t>
      </w:r>
      <w:r w:rsidR="00611C2B" w:rsidRPr="008C4781">
        <w:rPr>
          <w:b/>
          <w:color w:val="C7000B"/>
        </w:rPr>
        <w:t>vi clusterconfig.xml</w:t>
      </w:r>
    </w:p>
    <w:p w14:paraId="75C79176" w14:textId="43606FEA" w:rsidR="00B43AC9" w:rsidRPr="005B6C51" w:rsidRDefault="00611C2B" w:rsidP="00FB0076">
      <w:pPr>
        <w:pStyle w:val="1e"/>
      </w:pPr>
      <w:r w:rsidRPr="005B6C51">
        <w:t>将以下内容添加进</w:t>
      </w:r>
      <w:r w:rsidRPr="005B6C51">
        <w:t>clusterconfig.xml</w:t>
      </w:r>
      <w:r w:rsidRPr="005B6C51">
        <w:t>文件中。</w:t>
      </w:r>
    </w:p>
    <w:p w14:paraId="6E030F7A" w14:textId="77777777" w:rsidR="00611C2B" w:rsidRPr="005B6C51" w:rsidRDefault="00611C2B" w:rsidP="00FB0076">
      <w:pPr>
        <w:pStyle w:val="afffff2"/>
      </w:pPr>
      <w:r w:rsidRPr="005B6C51">
        <w:t xml:space="preserve">&lt;?xml version="1.0" encoding="UTF-8"?&gt; </w:t>
      </w:r>
    </w:p>
    <w:p w14:paraId="0675BCF3" w14:textId="77777777" w:rsidR="00611C2B" w:rsidRPr="005B6C51" w:rsidRDefault="00611C2B" w:rsidP="00FB0076">
      <w:pPr>
        <w:pStyle w:val="afffff2"/>
      </w:pPr>
      <w:r w:rsidRPr="005B6C51">
        <w:t xml:space="preserve">&lt;ROOT&gt; </w:t>
      </w:r>
    </w:p>
    <w:p w14:paraId="6DDE730B" w14:textId="77777777" w:rsidR="00611C2B" w:rsidRPr="005B6C51" w:rsidRDefault="00611C2B" w:rsidP="00FB0076">
      <w:pPr>
        <w:pStyle w:val="afffff2"/>
      </w:pPr>
      <w:r w:rsidRPr="005B6C51">
        <w:t xml:space="preserve">    </w:t>
      </w:r>
      <w:proofErr w:type="gramStart"/>
      <w:r w:rsidRPr="005B6C51">
        <w:t>&lt;!--</w:t>
      </w:r>
      <w:proofErr w:type="gramEnd"/>
      <w:r w:rsidRPr="005B6C51">
        <w:t xml:space="preserve"> openGauss</w:t>
      </w:r>
      <w:r w:rsidRPr="005B6C51">
        <w:t>整体信息</w:t>
      </w:r>
      <w:r w:rsidRPr="005B6C51">
        <w:t xml:space="preserve"> --&gt; </w:t>
      </w:r>
    </w:p>
    <w:p w14:paraId="09F052C1" w14:textId="77777777" w:rsidR="00611C2B" w:rsidRPr="005B6C51" w:rsidRDefault="00611C2B" w:rsidP="00FB0076">
      <w:pPr>
        <w:pStyle w:val="afffff2"/>
      </w:pPr>
      <w:r w:rsidRPr="005B6C51">
        <w:t xml:space="preserve">    &lt;CLUSTER&gt; </w:t>
      </w:r>
    </w:p>
    <w:p w14:paraId="63A35D00" w14:textId="77777777" w:rsidR="00611C2B" w:rsidRPr="005B6C51" w:rsidRDefault="00611C2B" w:rsidP="00FB0076">
      <w:pPr>
        <w:pStyle w:val="afffff2"/>
      </w:pPr>
      <w:r w:rsidRPr="005B6C51">
        <w:t xml:space="preserve">        &lt;PARAM name="clusterName" value="dbCluster" /&gt; </w:t>
      </w:r>
    </w:p>
    <w:p w14:paraId="0D33AD42" w14:textId="77777777" w:rsidR="00611C2B" w:rsidRPr="005B6C51" w:rsidRDefault="00611C2B" w:rsidP="00FB0076">
      <w:pPr>
        <w:pStyle w:val="afffff2"/>
      </w:pPr>
      <w:r w:rsidRPr="005B6C51">
        <w:t xml:space="preserve">        &lt;PARAM name="nodeNames" value="</w:t>
      </w:r>
      <w:r w:rsidRPr="005B6C51">
        <w:rPr>
          <w:b/>
          <w:color w:val="C7000B"/>
        </w:rPr>
        <w:t>db1</w:t>
      </w:r>
      <w:r w:rsidRPr="005B6C51">
        <w:t xml:space="preserve">" /&gt; </w:t>
      </w:r>
    </w:p>
    <w:p w14:paraId="128A71CE" w14:textId="77777777" w:rsidR="00611C2B" w:rsidRPr="005B6C51" w:rsidRDefault="00611C2B" w:rsidP="00FB0076">
      <w:pPr>
        <w:pStyle w:val="afffff2"/>
      </w:pPr>
      <w:r w:rsidRPr="005B6C51">
        <w:t xml:space="preserve">        &lt;PARAM name="backIp1s" value="</w:t>
      </w:r>
      <w:r w:rsidRPr="005B6C51">
        <w:rPr>
          <w:b/>
          <w:color w:val="C7000B"/>
        </w:rPr>
        <w:t>10.0.3.15</w:t>
      </w:r>
      <w:r w:rsidRPr="005B6C51">
        <w:t xml:space="preserve">"/&gt; </w:t>
      </w:r>
    </w:p>
    <w:p w14:paraId="643CA17C" w14:textId="77777777" w:rsidR="00611C2B" w:rsidRPr="005B6C51" w:rsidRDefault="00611C2B" w:rsidP="00FB0076">
      <w:pPr>
        <w:pStyle w:val="afffff2"/>
      </w:pPr>
      <w:r w:rsidRPr="005B6C51">
        <w:t xml:space="preserve">        &lt;PARAM name="gaussdbAppPath" value="/opt/gaussdb/app" /&gt; </w:t>
      </w:r>
    </w:p>
    <w:p w14:paraId="050BEDFD" w14:textId="77777777" w:rsidR="00611C2B" w:rsidRPr="005B6C51" w:rsidRDefault="00611C2B" w:rsidP="00FB0076">
      <w:pPr>
        <w:pStyle w:val="afffff2"/>
      </w:pPr>
      <w:r w:rsidRPr="005B6C51">
        <w:t xml:space="preserve">        &lt;PARAM name="gaussdbLogPath" value="/var/log/gaussdb" /&gt; </w:t>
      </w:r>
    </w:p>
    <w:p w14:paraId="35B5B184" w14:textId="77777777" w:rsidR="00611C2B" w:rsidRPr="005B6C51" w:rsidRDefault="00611C2B" w:rsidP="00FB0076">
      <w:pPr>
        <w:pStyle w:val="afffff2"/>
      </w:pPr>
      <w:r w:rsidRPr="005B6C51">
        <w:t xml:space="preserve">        &lt;PARAM name="gaussdbToolPath" value="/opt/huawei/wisequery" /&gt; </w:t>
      </w:r>
    </w:p>
    <w:p w14:paraId="1667EE0C" w14:textId="77777777" w:rsidR="00611C2B" w:rsidRPr="005B6C51" w:rsidRDefault="00611C2B" w:rsidP="00FB0076">
      <w:pPr>
        <w:pStyle w:val="afffff2"/>
      </w:pPr>
      <w:r w:rsidRPr="005B6C51">
        <w:t xml:space="preserve">        &lt;PARAM name="corePath" value="/opt/opengauss/corefile"/&gt; </w:t>
      </w:r>
    </w:p>
    <w:p w14:paraId="2C23F4B6" w14:textId="77777777" w:rsidR="00611C2B" w:rsidRPr="005B6C51" w:rsidRDefault="00611C2B" w:rsidP="00FB0076">
      <w:pPr>
        <w:pStyle w:val="afffff2"/>
      </w:pPr>
      <w:r w:rsidRPr="005B6C51">
        <w:t xml:space="preserve">        &lt;PARAM name="clusterType" value="single-inst"/&gt; </w:t>
      </w:r>
    </w:p>
    <w:p w14:paraId="7A6FC65A" w14:textId="77777777" w:rsidR="00611C2B" w:rsidRPr="005B6C51" w:rsidRDefault="00611C2B" w:rsidP="00FB0076">
      <w:pPr>
        <w:pStyle w:val="afffff2"/>
      </w:pPr>
      <w:r w:rsidRPr="005B6C51">
        <w:t xml:space="preserve">    &lt;/CLUSTER&gt; </w:t>
      </w:r>
    </w:p>
    <w:p w14:paraId="2D195B8A" w14:textId="77777777" w:rsidR="00611C2B" w:rsidRPr="005B6C51" w:rsidRDefault="00611C2B" w:rsidP="00FB0076">
      <w:pPr>
        <w:pStyle w:val="afffff2"/>
      </w:pPr>
      <w:r w:rsidRPr="005B6C51">
        <w:t xml:space="preserve">    </w:t>
      </w:r>
      <w:proofErr w:type="gramStart"/>
      <w:r w:rsidRPr="005B6C51">
        <w:t>&lt;!--</w:t>
      </w:r>
      <w:proofErr w:type="gramEnd"/>
      <w:r w:rsidRPr="005B6C51">
        <w:t xml:space="preserve"> </w:t>
      </w:r>
      <w:r w:rsidRPr="005B6C51">
        <w:t>每台服务器上的节点部署信息</w:t>
      </w:r>
      <w:r w:rsidRPr="005B6C51">
        <w:t xml:space="preserve"> --&gt; </w:t>
      </w:r>
    </w:p>
    <w:p w14:paraId="40D985E3" w14:textId="77777777" w:rsidR="00611C2B" w:rsidRPr="005B6C51" w:rsidRDefault="00611C2B" w:rsidP="00FB0076">
      <w:pPr>
        <w:pStyle w:val="afffff2"/>
      </w:pPr>
      <w:r w:rsidRPr="005B6C51">
        <w:t xml:space="preserve">    &lt;DEVICELIST&gt; </w:t>
      </w:r>
    </w:p>
    <w:p w14:paraId="73F23D9D" w14:textId="77777777" w:rsidR="00611C2B" w:rsidRPr="005B6C51" w:rsidRDefault="00611C2B" w:rsidP="00FB0076">
      <w:pPr>
        <w:pStyle w:val="afffff2"/>
      </w:pPr>
      <w:r w:rsidRPr="005B6C51">
        <w:t xml:space="preserve">        </w:t>
      </w:r>
      <w:proofErr w:type="gramStart"/>
      <w:r w:rsidRPr="005B6C51">
        <w:t>&lt;!--</w:t>
      </w:r>
      <w:proofErr w:type="gramEnd"/>
      <w:r w:rsidRPr="005B6C51">
        <w:t xml:space="preserve"> node1</w:t>
      </w:r>
      <w:r w:rsidRPr="005B6C51">
        <w:t>上的节点部署信息</w:t>
      </w:r>
      <w:r w:rsidRPr="005B6C51">
        <w:t xml:space="preserve"> --&gt; </w:t>
      </w:r>
    </w:p>
    <w:p w14:paraId="2F329C4F" w14:textId="77777777" w:rsidR="00611C2B" w:rsidRPr="005B6C51" w:rsidRDefault="00611C2B" w:rsidP="00FB0076">
      <w:pPr>
        <w:pStyle w:val="afffff2"/>
      </w:pPr>
      <w:r w:rsidRPr="005B6C51">
        <w:t xml:space="preserve">        &lt;DEVICE sn="1000001"&gt; </w:t>
      </w:r>
    </w:p>
    <w:p w14:paraId="43A3484F" w14:textId="77777777" w:rsidR="00611C2B" w:rsidRPr="005B6C51" w:rsidRDefault="00611C2B" w:rsidP="00FB0076">
      <w:pPr>
        <w:pStyle w:val="afffff2"/>
      </w:pPr>
      <w:r w:rsidRPr="005B6C51">
        <w:t xml:space="preserve">            &lt;PARAM name="name" value="</w:t>
      </w:r>
      <w:r w:rsidRPr="005B6C51">
        <w:rPr>
          <w:b/>
          <w:color w:val="C7000B"/>
        </w:rPr>
        <w:t>db1</w:t>
      </w:r>
      <w:r w:rsidRPr="005B6C51">
        <w:t xml:space="preserve">"/&gt; </w:t>
      </w:r>
    </w:p>
    <w:p w14:paraId="6A19CEB8" w14:textId="77777777" w:rsidR="00611C2B" w:rsidRPr="005B6C51" w:rsidRDefault="00611C2B" w:rsidP="00FB0076">
      <w:pPr>
        <w:pStyle w:val="afffff2"/>
      </w:pPr>
      <w:r w:rsidRPr="005B6C51">
        <w:t xml:space="preserve">            &lt;PARAM name="azName" value="AZ1"/&gt; </w:t>
      </w:r>
    </w:p>
    <w:p w14:paraId="7B1C68BE" w14:textId="77777777" w:rsidR="00611C2B" w:rsidRPr="005B6C51" w:rsidRDefault="00611C2B" w:rsidP="00FB0076">
      <w:pPr>
        <w:pStyle w:val="afffff2"/>
      </w:pPr>
      <w:r w:rsidRPr="005B6C51">
        <w:t xml:space="preserve">            &lt;PARAM name="azPriority" value="1"/&gt; </w:t>
      </w:r>
    </w:p>
    <w:p w14:paraId="0BEB438D" w14:textId="77777777" w:rsidR="00611C2B" w:rsidRPr="005B6C51" w:rsidRDefault="00611C2B" w:rsidP="00FB0076">
      <w:pPr>
        <w:pStyle w:val="afffff2"/>
      </w:pPr>
      <w:r w:rsidRPr="005B6C51">
        <w:lastRenderedPageBreak/>
        <w:t xml:space="preserve">            </w:t>
      </w:r>
      <w:proofErr w:type="gramStart"/>
      <w:r w:rsidRPr="005B6C51">
        <w:t>&lt;!--</w:t>
      </w:r>
      <w:proofErr w:type="gramEnd"/>
      <w:r w:rsidRPr="005B6C51">
        <w:t xml:space="preserve"> </w:t>
      </w:r>
      <w:r w:rsidRPr="005B6C51">
        <w:t>如果服务器只有一个网卡可用，将</w:t>
      </w:r>
      <w:r w:rsidRPr="005B6C51">
        <w:t>backIP1</w:t>
      </w:r>
      <w:r w:rsidRPr="005B6C51">
        <w:t>和</w:t>
      </w:r>
      <w:r w:rsidRPr="005B6C51">
        <w:t>sshIP1</w:t>
      </w:r>
      <w:r w:rsidRPr="005B6C51">
        <w:t>配置成同一个</w:t>
      </w:r>
      <w:r w:rsidRPr="005B6C51">
        <w:t xml:space="preserve">IP --&gt; </w:t>
      </w:r>
    </w:p>
    <w:p w14:paraId="5B8B3BE2" w14:textId="77777777" w:rsidR="00611C2B" w:rsidRPr="005B6C51" w:rsidRDefault="00611C2B" w:rsidP="00FB0076">
      <w:pPr>
        <w:pStyle w:val="afffff2"/>
      </w:pPr>
      <w:r w:rsidRPr="005B6C51">
        <w:t xml:space="preserve">            &lt;PARAM name="backIp1" value="</w:t>
      </w:r>
      <w:r w:rsidRPr="005B6C51">
        <w:rPr>
          <w:b/>
          <w:color w:val="C7000B"/>
        </w:rPr>
        <w:t>10.0.3.15</w:t>
      </w:r>
      <w:r w:rsidRPr="005B6C51">
        <w:t xml:space="preserve">"/&gt; </w:t>
      </w:r>
    </w:p>
    <w:p w14:paraId="078527C5" w14:textId="77777777" w:rsidR="00611C2B" w:rsidRPr="005B6C51" w:rsidRDefault="00611C2B" w:rsidP="00FB0076">
      <w:pPr>
        <w:pStyle w:val="afffff2"/>
      </w:pPr>
      <w:r w:rsidRPr="005B6C51">
        <w:t xml:space="preserve">            &lt;PARAM name="sshIp1" value="</w:t>
      </w:r>
      <w:r w:rsidRPr="005B6C51">
        <w:rPr>
          <w:b/>
          <w:color w:val="C7000B"/>
        </w:rPr>
        <w:t>10.0.3.15</w:t>
      </w:r>
      <w:r w:rsidRPr="005B6C51">
        <w:t xml:space="preserve">"/&gt; </w:t>
      </w:r>
    </w:p>
    <w:p w14:paraId="1A535BCD" w14:textId="77777777" w:rsidR="00611C2B" w:rsidRPr="005B6C51" w:rsidRDefault="00611C2B" w:rsidP="00FB0076">
      <w:pPr>
        <w:pStyle w:val="afffff2"/>
      </w:pPr>
      <w:r w:rsidRPr="005B6C51">
        <w:t xml:space="preserve">             </w:t>
      </w:r>
    </w:p>
    <w:p w14:paraId="0AF599E6" w14:textId="77777777" w:rsidR="00611C2B" w:rsidRPr="005B6C51" w:rsidRDefault="00611C2B" w:rsidP="00FB0076">
      <w:pPr>
        <w:pStyle w:val="afffff2"/>
      </w:pPr>
      <w:r w:rsidRPr="005B6C51">
        <w:tab/>
        <w:t xml:space="preserve">    </w:t>
      </w:r>
      <w:proofErr w:type="gramStart"/>
      <w:r w:rsidRPr="005B6C51">
        <w:t>&lt;!--</w:t>
      </w:r>
      <w:proofErr w:type="gramEnd"/>
      <w:r w:rsidRPr="005B6C51">
        <w:t xml:space="preserve">dbnode--&gt; </w:t>
      </w:r>
    </w:p>
    <w:p w14:paraId="0B1DB88B" w14:textId="77777777" w:rsidR="00611C2B" w:rsidRPr="005B6C51" w:rsidRDefault="00611C2B" w:rsidP="00FB0076">
      <w:pPr>
        <w:pStyle w:val="afffff2"/>
      </w:pPr>
      <w:r w:rsidRPr="005B6C51">
        <w:tab/>
        <w:t xml:space="preserve">    &lt;PARAM name="dataNum" value="1"/&gt; </w:t>
      </w:r>
    </w:p>
    <w:p w14:paraId="0E3D5184" w14:textId="77777777" w:rsidR="00611C2B" w:rsidRPr="005B6C51" w:rsidRDefault="00611C2B" w:rsidP="00FB0076">
      <w:pPr>
        <w:pStyle w:val="afffff2"/>
      </w:pPr>
      <w:r w:rsidRPr="005B6C51">
        <w:tab/>
        <w:t xml:space="preserve">    &lt;PARAM name="dataPortBase" value="26000"/&gt; </w:t>
      </w:r>
    </w:p>
    <w:p w14:paraId="616CDE16" w14:textId="77777777" w:rsidR="00611C2B" w:rsidRPr="005B6C51" w:rsidRDefault="00611C2B" w:rsidP="00FB0076">
      <w:pPr>
        <w:pStyle w:val="afffff2"/>
      </w:pPr>
      <w:r w:rsidRPr="005B6C51">
        <w:tab/>
        <w:t xml:space="preserve">    &lt;PARAM name="dataNode1" value="/gaussdb/data/</w:t>
      </w:r>
      <w:r w:rsidRPr="005B6C51">
        <w:rPr>
          <w:b/>
          <w:color w:val="C7000B"/>
        </w:rPr>
        <w:t>db1</w:t>
      </w:r>
      <w:r w:rsidRPr="005B6C51">
        <w:t xml:space="preserve">"/&gt; </w:t>
      </w:r>
    </w:p>
    <w:p w14:paraId="2890E77B" w14:textId="77777777" w:rsidR="00611C2B" w:rsidRPr="005B6C51" w:rsidRDefault="00611C2B" w:rsidP="00FB0076">
      <w:pPr>
        <w:pStyle w:val="afffff2"/>
      </w:pPr>
      <w:r w:rsidRPr="005B6C51">
        <w:t xml:space="preserve">        &lt;/DEVICE&gt; </w:t>
      </w:r>
    </w:p>
    <w:p w14:paraId="5A0D2C54" w14:textId="77777777" w:rsidR="00611C2B" w:rsidRPr="005B6C51" w:rsidRDefault="00611C2B" w:rsidP="00FB0076">
      <w:pPr>
        <w:pStyle w:val="afffff2"/>
      </w:pPr>
      <w:r w:rsidRPr="005B6C51">
        <w:t xml:space="preserve">    &lt;/DEVICELIST&gt; </w:t>
      </w:r>
    </w:p>
    <w:p w14:paraId="042464D7" w14:textId="466A79C4" w:rsidR="00B43AC9" w:rsidRPr="005B6C51" w:rsidRDefault="00611C2B" w:rsidP="00FB0076">
      <w:pPr>
        <w:pStyle w:val="afffff2"/>
      </w:pPr>
      <w:r w:rsidRPr="005B6C51">
        <w:t>&lt;/ROOT&gt;</w:t>
      </w:r>
    </w:p>
    <w:p w14:paraId="12C2C501" w14:textId="39C5DBD2" w:rsidR="00611C2B" w:rsidRPr="005B6C51" w:rsidRDefault="00611C2B" w:rsidP="00FB0076">
      <w:pPr>
        <w:pStyle w:val="1e"/>
      </w:pPr>
      <w:r w:rsidRPr="005B6C51">
        <w:t>说明：其中标红的内容，需要根据自己实际的</w:t>
      </w:r>
      <w:r w:rsidR="00823DD5" w:rsidRPr="00823DD5">
        <w:rPr>
          <w:rFonts w:hint="eastAsia"/>
          <w:color w:val="C7000B"/>
        </w:rPr>
        <w:t>内网</w:t>
      </w:r>
      <w:r w:rsidRPr="00823DD5">
        <w:rPr>
          <w:color w:val="C7000B"/>
        </w:rPr>
        <w:t>IP</w:t>
      </w:r>
      <w:r w:rsidRPr="00823DD5">
        <w:rPr>
          <w:color w:val="C7000B"/>
        </w:rPr>
        <w:t>和主机名</w:t>
      </w:r>
      <w:r w:rsidRPr="005B6C51">
        <w:t>进行修改</w:t>
      </w:r>
      <w:r w:rsidR="00145EAF">
        <w:rPr>
          <w:rFonts w:hint="eastAsia"/>
        </w:rPr>
        <w:t>（</w:t>
      </w:r>
      <w:r w:rsidR="00145EAF">
        <w:rPr>
          <w:rFonts w:hint="eastAsia"/>
        </w:rPr>
        <w:t>I</w:t>
      </w:r>
      <w:r w:rsidR="00145EAF">
        <w:t>P</w:t>
      </w:r>
      <w:r w:rsidR="00145EAF">
        <w:rPr>
          <w:rFonts w:hint="eastAsia"/>
        </w:rPr>
        <w:t>地址请参考</w:t>
      </w:r>
      <w:r w:rsidR="00145EAF">
        <w:rPr>
          <w:rFonts w:hint="eastAsia"/>
        </w:rPr>
        <w:t>1</w:t>
      </w:r>
      <w:r w:rsidR="00145EAF">
        <w:t>.4</w:t>
      </w:r>
      <w:r w:rsidR="00145EAF">
        <w:rPr>
          <w:rFonts w:hint="eastAsia"/>
        </w:rPr>
        <w:t>中“步骤</w:t>
      </w:r>
      <w:r w:rsidR="00145EAF">
        <w:rPr>
          <w:rFonts w:hint="eastAsia"/>
        </w:rPr>
        <w:t>3</w:t>
      </w:r>
      <w:r w:rsidR="00145EAF">
        <w:rPr>
          <w:rFonts w:hint="eastAsia"/>
        </w:rPr>
        <w:t>确认网络”里的</w:t>
      </w:r>
      <w:r w:rsidR="00145EAF" w:rsidRPr="00F5298A">
        <w:t>enp0s8 IP</w:t>
      </w:r>
      <w:r w:rsidR="00145EAF" w:rsidRPr="00F5298A">
        <w:rPr>
          <w:rFonts w:hint="eastAsia"/>
        </w:rPr>
        <w:t>地址）</w:t>
      </w:r>
      <w:r w:rsidR="00A53F69" w:rsidRPr="005B6C51">
        <w:t>，如果其中的中文出现乱码时可以删除这些行</w:t>
      </w:r>
      <w:r w:rsidRPr="005B6C51">
        <w:t>。</w:t>
      </w:r>
    </w:p>
    <w:p w14:paraId="1263EE00" w14:textId="0E43F9A8" w:rsidR="0012787C" w:rsidRPr="005B6C51" w:rsidRDefault="00AF2463" w:rsidP="0005267F">
      <w:pPr>
        <w:pStyle w:val="3"/>
      </w:pPr>
      <w:r w:rsidRPr="00076094">
        <w:t>使用</w:t>
      </w:r>
      <w:r w:rsidRPr="00076094">
        <w:t>wget</w:t>
      </w:r>
      <w:r w:rsidRPr="00076094">
        <w:t>下载数据库安装包</w:t>
      </w:r>
      <w:r>
        <w:t>到安装包目录</w:t>
      </w:r>
      <w:r>
        <w:rPr>
          <w:rFonts w:hint="eastAsia"/>
        </w:rPr>
        <w:t>。</w:t>
      </w:r>
    </w:p>
    <w:p w14:paraId="250C9BA5" w14:textId="77777777" w:rsidR="00AF2463" w:rsidRPr="00076094" w:rsidRDefault="00AF2463" w:rsidP="00FB0076">
      <w:pPr>
        <w:pStyle w:val="1e"/>
      </w:pPr>
      <w:r>
        <w:t>切换到安装目录</w:t>
      </w:r>
      <w:r>
        <w:rPr>
          <w:rFonts w:hint="eastAsia"/>
        </w:rPr>
        <w:t>：</w:t>
      </w:r>
    </w:p>
    <w:p w14:paraId="6FBBDC1C" w14:textId="0F143737" w:rsidR="00AF2463" w:rsidRPr="00A80EA4" w:rsidRDefault="00AF2463" w:rsidP="00FB0076">
      <w:pPr>
        <w:pStyle w:val="afffff2"/>
        <w:rPr>
          <w:b/>
          <w:color w:val="C00000"/>
        </w:rPr>
      </w:pPr>
      <w:r>
        <w:t>[root@</w:t>
      </w:r>
      <w:r w:rsidR="003932B9">
        <w:t>db1</w:t>
      </w:r>
      <w:r>
        <w:t xml:space="preserve"> </w:t>
      </w:r>
      <w:proofErr w:type="gramStart"/>
      <w:r>
        <w:t>bin]</w:t>
      </w:r>
      <w:r w:rsidRPr="00076094">
        <w:t>#</w:t>
      </w:r>
      <w:proofErr w:type="gramEnd"/>
      <w:r>
        <w:t xml:space="preserve"> </w:t>
      </w:r>
      <w:r w:rsidRPr="00A80EA4">
        <w:rPr>
          <w:b/>
          <w:color w:val="C00000"/>
        </w:rPr>
        <w:t>cd /opt/software/openGauss</w:t>
      </w:r>
    </w:p>
    <w:p w14:paraId="14F80FD7" w14:textId="77777777" w:rsidR="00AF2463" w:rsidRDefault="00AF2463" w:rsidP="00FB0076">
      <w:pPr>
        <w:pStyle w:val="1e"/>
      </w:pPr>
      <w:r>
        <w:t>使用</w:t>
      </w:r>
      <w:r>
        <w:rPr>
          <w:rFonts w:hint="eastAsia"/>
        </w:rPr>
        <w:t>w</w:t>
      </w:r>
      <w:r>
        <w:t>get</w:t>
      </w:r>
      <w:r>
        <w:t>下载安装包</w:t>
      </w:r>
      <w:r>
        <w:rPr>
          <w:rFonts w:hint="eastAsia"/>
        </w:rPr>
        <w:t>：</w:t>
      </w:r>
    </w:p>
    <w:p w14:paraId="0B8473B7" w14:textId="3CA70A54" w:rsidR="00AF2463" w:rsidRPr="00A80EA4" w:rsidRDefault="00AF2463" w:rsidP="00FB0076">
      <w:pPr>
        <w:pStyle w:val="afffff2"/>
        <w:rPr>
          <w:b/>
          <w:color w:val="C00000"/>
        </w:rPr>
      </w:pPr>
      <w:r w:rsidRPr="00076094">
        <w:t>[root@</w:t>
      </w:r>
      <w:r w:rsidR="003932B9">
        <w:t>db1</w:t>
      </w:r>
      <w:r w:rsidRPr="00076094">
        <w:t xml:space="preserve"> </w:t>
      </w:r>
      <w:proofErr w:type="gramStart"/>
      <w:r w:rsidRPr="00076094">
        <w:t>openGauss]#</w:t>
      </w:r>
      <w:proofErr w:type="gramEnd"/>
      <w:r w:rsidRPr="00076094">
        <w:t xml:space="preserve"> </w:t>
      </w:r>
      <w:r w:rsidRPr="00A80EA4">
        <w:rPr>
          <w:b/>
          <w:color w:val="C00000"/>
        </w:rPr>
        <w:t xml:space="preserve">wget  </w:t>
      </w:r>
      <w:r w:rsidR="0037239A" w:rsidRPr="0037239A">
        <w:rPr>
          <w:b/>
          <w:color w:val="C00000"/>
        </w:rPr>
        <w:t>https://opengauss.obs.cn-south-1.myhuaweicloud.com/5.0.1/x86_openEuler_2203/openGauss-5.0.1-openEuler-64bit-all.tar.gz</w:t>
      </w:r>
    </w:p>
    <w:p w14:paraId="7357E754" w14:textId="51AC136C" w:rsidR="00AF2463" w:rsidRPr="00F53F7F" w:rsidRDefault="0037239A" w:rsidP="0037239A">
      <w:pPr>
        <w:pStyle w:val="1e"/>
      </w:pPr>
      <w:r>
        <w:t>注</w:t>
      </w:r>
      <w:r>
        <w:rPr>
          <w:rFonts w:hint="eastAsia"/>
        </w:rPr>
        <w:t>：</w:t>
      </w:r>
      <w:r w:rsidR="003A334E" w:rsidRPr="003A334E">
        <w:t>https://opengauss.obs.cn-south-1.myhuaweicloud.com/5.0.1/x86_openEuler_2203/openGauss-5.0.1-openEuler-64bit-all.tar.gz</w:t>
      </w:r>
      <w:r w:rsidR="00AF2463">
        <w:t>是数据库安装包下载网址，输入时不需要进行换行。</w:t>
      </w:r>
    </w:p>
    <w:p w14:paraId="0E527608" w14:textId="77777777" w:rsidR="00AF2463" w:rsidRPr="00076094" w:rsidRDefault="00AF2463" w:rsidP="00FB0076">
      <w:pPr>
        <w:pStyle w:val="1e"/>
      </w:pPr>
      <w:r w:rsidRPr="00076094">
        <w:t>下载成功显示如下：</w:t>
      </w:r>
    </w:p>
    <w:p w14:paraId="0C86D5C5" w14:textId="77777777" w:rsidR="00AF2463" w:rsidRPr="00076094" w:rsidRDefault="00AF2463" w:rsidP="00FB0076">
      <w:pPr>
        <w:pStyle w:val="afffff2"/>
      </w:pPr>
      <w:r w:rsidRPr="00076094">
        <w:t>……</w:t>
      </w:r>
    </w:p>
    <w:p w14:paraId="6496C8AA" w14:textId="24918A39" w:rsidR="004D7B4C" w:rsidRPr="00076094" w:rsidRDefault="004D7B4C" w:rsidP="00FB0076">
      <w:pPr>
        <w:pStyle w:val="afffff2"/>
      </w:pPr>
      <w:r w:rsidRPr="004D7B4C">
        <w:t xml:space="preserve">2024-03-05 15:15:33 (7.57 MB/s) - ‘openGauss-5.0.1-openEuler-64bit-all.tar.gz’ </w:t>
      </w:r>
      <w:proofErr w:type="gramStart"/>
      <w:r w:rsidRPr="004D7B4C">
        <w:t>saved[</w:t>
      </w:r>
      <w:proofErr w:type="gramEnd"/>
      <w:r w:rsidRPr="004D7B4C">
        <w:t>133986920/133986920]</w:t>
      </w:r>
    </w:p>
    <w:p w14:paraId="26186769" w14:textId="77777777" w:rsidR="00FB0076" w:rsidRPr="0053549F" w:rsidRDefault="00FB0076" w:rsidP="00FB0076">
      <w:pPr>
        <w:pStyle w:val="3"/>
      </w:pPr>
      <w:r w:rsidRPr="0053549F">
        <w:t>在安装</w:t>
      </w:r>
      <w:proofErr w:type="gramStart"/>
      <w:r w:rsidRPr="0053549F">
        <w:t>包所在</w:t>
      </w:r>
      <w:proofErr w:type="gramEnd"/>
      <w:r w:rsidRPr="0053549F">
        <w:t>的目录下，解压安装包。</w:t>
      </w:r>
    </w:p>
    <w:p w14:paraId="72592668" w14:textId="77777777" w:rsidR="00FB0076" w:rsidRDefault="00FB0076" w:rsidP="00FB0076">
      <w:pPr>
        <w:pStyle w:val="1e"/>
      </w:pPr>
      <w:r>
        <w:t>解压缩安装包</w:t>
      </w:r>
      <w:r>
        <w:rPr>
          <w:rFonts w:hint="eastAsia"/>
        </w:rPr>
        <w:t>：</w:t>
      </w:r>
    </w:p>
    <w:p w14:paraId="6123633C" w14:textId="50547826" w:rsidR="00FB0076" w:rsidRDefault="00FB0076" w:rsidP="00FB0076">
      <w:pPr>
        <w:pStyle w:val="1e"/>
      </w:pPr>
      <w:r>
        <w:rPr>
          <w:rFonts w:hint="eastAsia"/>
        </w:rPr>
        <w:t>先解压</w:t>
      </w:r>
      <w:r w:rsidR="00212570">
        <w:t>openGauss-</w:t>
      </w:r>
      <w:r w:rsidR="00EA7650">
        <w:t>5</w:t>
      </w:r>
      <w:r w:rsidR="00212570">
        <w:t>.</w:t>
      </w:r>
      <w:r w:rsidR="00EA7650">
        <w:t>0</w:t>
      </w:r>
      <w:r w:rsidR="00212570">
        <w:t>.</w:t>
      </w:r>
      <w:r w:rsidR="00EA7650">
        <w:t>1</w:t>
      </w:r>
      <w:r w:rsidRPr="006B57B0">
        <w:t>-openEuler-64bit-all.tar.gz</w:t>
      </w:r>
      <w:r w:rsidRPr="006B57B0">
        <w:rPr>
          <w:rFonts w:hint="eastAsia"/>
        </w:rPr>
        <w:t>包</w:t>
      </w:r>
      <w:r>
        <w:rPr>
          <w:rFonts w:hint="eastAsia"/>
        </w:rPr>
        <w:t>。</w:t>
      </w:r>
    </w:p>
    <w:p w14:paraId="25A2CD97" w14:textId="27742DDE" w:rsidR="00FB0076" w:rsidRPr="00650313" w:rsidRDefault="00FB0076" w:rsidP="00FB0076">
      <w:pPr>
        <w:pStyle w:val="afffff2"/>
      </w:pPr>
      <w:r w:rsidRPr="00076094">
        <w:t>[root@</w:t>
      </w:r>
      <w:r w:rsidR="003932B9">
        <w:t>db1</w:t>
      </w:r>
      <w:r w:rsidRPr="00076094">
        <w:t xml:space="preserve"> </w:t>
      </w:r>
      <w:proofErr w:type="gramStart"/>
      <w:r w:rsidRPr="00076094">
        <w:t>openGauss]#</w:t>
      </w:r>
      <w:proofErr w:type="gramEnd"/>
      <w:r w:rsidRPr="00873730">
        <w:t xml:space="preserve"> </w:t>
      </w:r>
      <w:r w:rsidRPr="00FB0076">
        <w:rPr>
          <w:b/>
          <w:color w:val="C7000B"/>
        </w:rPr>
        <w:t xml:space="preserve">tar -zxvf  </w:t>
      </w:r>
      <w:r w:rsidR="00212570">
        <w:rPr>
          <w:b/>
          <w:color w:val="C7000B"/>
        </w:rPr>
        <w:t>openGauss-</w:t>
      </w:r>
      <w:r w:rsidR="00EA7650">
        <w:rPr>
          <w:b/>
          <w:color w:val="C7000B"/>
        </w:rPr>
        <w:t>5.0.1</w:t>
      </w:r>
      <w:r w:rsidRPr="00FB0076">
        <w:rPr>
          <w:b/>
          <w:color w:val="C7000B"/>
        </w:rPr>
        <w:t>-openEuler-64bit-all.tar.gz</w:t>
      </w:r>
    </w:p>
    <w:p w14:paraId="71B5D6B2" w14:textId="21F0942F" w:rsidR="00FB0076" w:rsidRDefault="00FB0076" w:rsidP="00FB0076">
      <w:pPr>
        <w:pStyle w:val="1e"/>
      </w:pPr>
      <w:r>
        <w:rPr>
          <w:rFonts w:hint="eastAsia"/>
        </w:rPr>
        <w:t>再先解压</w:t>
      </w:r>
      <w:r w:rsidR="00212570">
        <w:t>openGauss-</w:t>
      </w:r>
      <w:r w:rsidR="00EA7650">
        <w:t>5.0.1</w:t>
      </w:r>
      <w:r w:rsidRPr="006B57B0">
        <w:t>-openEuler-64bit-om.tar.gz</w:t>
      </w:r>
      <w:r>
        <w:rPr>
          <w:rFonts w:hint="eastAsia"/>
        </w:rPr>
        <w:t>包。</w:t>
      </w:r>
    </w:p>
    <w:p w14:paraId="67FA5762" w14:textId="123963E7" w:rsidR="00FB0076" w:rsidRPr="00650313" w:rsidRDefault="00FB0076" w:rsidP="00FB0076">
      <w:pPr>
        <w:pStyle w:val="afffff2"/>
      </w:pPr>
      <w:r w:rsidRPr="00076094">
        <w:t>[root@</w:t>
      </w:r>
      <w:r w:rsidR="003932B9">
        <w:t>db1</w:t>
      </w:r>
      <w:r w:rsidRPr="00076094">
        <w:t xml:space="preserve"> </w:t>
      </w:r>
      <w:proofErr w:type="gramStart"/>
      <w:r w:rsidRPr="00076094">
        <w:t>openGauss]#</w:t>
      </w:r>
      <w:proofErr w:type="gramEnd"/>
      <w:r w:rsidRPr="00873730">
        <w:t xml:space="preserve"> </w:t>
      </w:r>
      <w:r w:rsidRPr="00FB0076">
        <w:rPr>
          <w:b/>
          <w:color w:val="C7000B"/>
        </w:rPr>
        <w:t xml:space="preserve">tar -zxvf  </w:t>
      </w:r>
      <w:r w:rsidR="00212570">
        <w:rPr>
          <w:b/>
          <w:color w:val="C7000B"/>
        </w:rPr>
        <w:t>openGauss-</w:t>
      </w:r>
      <w:r w:rsidR="00EA7650">
        <w:rPr>
          <w:b/>
          <w:color w:val="C7000B"/>
        </w:rPr>
        <w:t>5.0.1</w:t>
      </w:r>
      <w:r w:rsidRPr="00FB0076">
        <w:rPr>
          <w:b/>
          <w:color w:val="C7000B"/>
        </w:rPr>
        <w:t>-openEuler-64bit-om.tar.gz</w:t>
      </w:r>
    </w:p>
    <w:p w14:paraId="09F73A06" w14:textId="77777777" w:rsidR="00FB0076" w:rsidRPr="0053549F" w:rsidRDefault="00FB0076" w:rsidP="00FB0076">
      <w:pPr>
        <w:pStyle w:val="1e"/>
      </w:pPr>
      <w:r w:rsidRPr="0053549F">
        <w:t>解压后如下</w:t>
      </w:r>
      <w:r>
        <w:rPr>
          <w:rFonts w:hint="eastAsia"/>
        </w:rPr>
        <w:t>，用</w:t>
      </w:r>
      <w:r>
        <w:rPr>
          <w:rFonts w:hint="eastAsia"/>
        </w:rPr>
        <w:t>l</w:t>
      </w:r>
      <w:r>
        <w:t>s</w:t>
      </w:r>
      <w:r>
        <w:rPr>
          <w:rFonts w:hint="eastAsia"/>
        </w:rPr>
        <w:t>命令查看如下</w:t>
      </w:r>
      <w:r w:rsidRPr="0053549F">
        <w:t>：</w:t>
      </w:r>
    </w:p>
    <w:p w14:paraId="6C79AF79" w14:textId="33F3E879" w:rsidR="00FB0076" w:rsidRPr="00001325" w:rsidRDefault="00FB0076" w:rsidP="00FB0076">
      <w:pPr>
        <w:pStyle w:val="afffff2"/>
        <w:rPr>
          <w:b/>
          <w:color w:val="C7000B"/>
        </w:rPr>
      </w:pPr>
      <w:r w:rsidRPr="0053549F">
        <w:t>[root@</w:t>
      </w:r>
      <w:r w:rsidR="003932B9">
        <w:t>db1</w:t>
      </w:r>
      <w:r w:rsidRPr="0053549F">
        <w:t xml:space="preserve"> </w:t>
      </w:r>
      <w:proofErr w:type="gramStart"/>
      <w:r w:rsidRPr="0053549F">
        <w:t>openGauss]#</w:t>
      </w:r>
      <w:proofErr w:type="gramEnd"/>
      <w:r w:rsidRPr="00001325">
        <w:rPr>
          <w:color w:val="C7000B"/>
        </w:rPr>
        <w:t xml:space="preserve"> </w:t>
      </w:r>
      <w:r>
        <w:rPr>
          <w:b/>
          <w:color w:val="C7000B"/>
        </w:rPr>
        <w:t>ls</w:t>
      </w:r>
    </w:p>
    <w:p w14:paraId="134DB71C" w14:textId="77777777" w:rsidR="00FB0076" w:rsidRDefault="00FB0076" w:rsidP="00FB0076">
      <w:pPr>
        <w:pStyle w:val="afffff2"/>
      </w:pPr>
      <w:r>
        <w:t>clusterconfig.xml                           openGauss-Package-bak_392c0438.tar.gz</w:t>
      </w:r>
    </w:p>
    <w:p w14:paraId="27767448" w14:textId="77777777" w:rsidR="00FB0076" w:rsidRDefault="00FB0076" w:rsidP="00FB0076">
      <w:pPr>
        <w:pStyle w:val="afffff2"/>
      </w:pPr>
      <w:r>
        <w:t>lib                                         script</w:t>
      </w:r>
    </w:p>
    <w:p w14:paraId="0657B019" w14:textId="41728699" w:rsidR="00FB0076" w:rsidRDefault="00212570" w:rsidP="00FB0076">
      <w:pPr>
        <w:pStyle w:val="afffff2"/>
      </w:pPr>
      <w:proofErr w:type="gramStart"/>
      <w:r>
        <w:t>openGauss-</w:t>
      </w:r>
      <w:r w:rsidR="00EA7650">
        <w:t>5.0.1</w:t>
      </w:r>
      <w:r w:rsidR="00FB0076">
        <w:t>-openEuler-64bit-all.tar.gz  simpleInstall</w:t>
      </w:r>
      <w:proofErr w:type="gramEnd"/>
    </w:p>
    <w:p w14:paraId="6D0B5C90" w14:textId="2E09FE3B" w:rsidR="00FB0076" w:rsidRDefault="00212570" w:rsidP="00FB0076">
      <w:pPr>
        <w:pStyle w:val="afffff2"/>
      </w:pPr>
      <w:r>
        <w:t>openGauss-</w:t>
      </w:r>
      <w:r w:rsidR="00EA7650">
        <w:t>5.0.1</w:t>
      </w:r>
      <w:r w:rsidR="00FB0076">
        <w:t>-openEuler-64bit-</w:t>
      </w:r>
      <w:proofErr w:type="gramStart"/>
      <w:r w:rsidR="00FB0076">
        <w:t>om.sha</w:t>
      </w:r>
      <w:proofErr w:type="gramEnd"/>
      <w:r w:rsidR="00FB0076">
        <w:t>256   upgrade_sql.sha256</w:t>
      </w:r>
    </w:p>
    <w:p w14:paraId="67EAE3F7" w14:textId="2FD14A4E" w:rsidR="00FB0076" w:rsidRDefault="00212570" w:rsidP="00FB0076">
      <w:pPr>
        <w:pStyle w:val="afffff2"/>
      </w:pPr>
      <w:r>
        <w:t>openGauss-</w:t>
      </w:r>
      <w:r w:rsidR="00EA7650">
        <w:t>5.0.1</w:t>
      </w:r>
      <w:r w:rsidR="00FB0076">
        <w:t>-openEuler-64bit-om.tar.gz   upgrade_sql.tar.gz</w:t>
      </w:r>
    </w:p>
    <w:p w14:paraId="39386B0C" w14:textId="5AEABD7A" w:rsidR="00FB0076" w:rsidRDefault="00212570" w:rsidP="00FB0076">
      <w:pPr>
        <w:pStyle w:val="afffff2"/>
      </w:pPr>
      <w:r>
        <w:t>openGauss-</w:t>
      </w:r>
      <w:r w:rsidR="00EA7650">
        <w:t>5.0.1</w:t>
      </w:r>
      <w:r w:rsidR="00FB0076">
        <w:t>-openEuler-64bit.sha256      version.cfg</w:t>
      </w:r>
    </w:p>
    <w:p w14:paraId="446F8FEA" w14:textId="4A17351B" w:rsidR="00FB0076" w:rsidRDefault="00212570" w:rsidP="00FB0076">
      <w:pPr>
        <w:pStyle w:val="afffff2"/>
      </w:pPr>
      <w:r>
        <w:lastRenderedPageBreak/>
        <w:t>openGauss-</w:t>
      </w:r>
      <w:r w:rsidR="00EA7650">
        <w:t>5.0.1</w:t>
      </w:r>
      <w:r w:rsidR="00FB0076">
        <w:t>-openEuler-64bit.tar.bz2</w:t>
      </w:r>
    </w:p>
    <w:p w14:paraId="06F0D4B6" w14:textId="77777777" w:rsidR="00FB0076" w:rsidRPr="0053549F" w:rsidRDefault="00FB0076" w:rsidP="00FB0076">
      <w:pPr>
        <w:pStyle w:val="1e"/>
      </w:pPr>
      <w:r w:rsidRPr="0053549F">
        <w:t>安装包解压后，会在</w:t>
      </w:r>
      <w:r w:rsidRPr="0053549F">
        <w:t>/opt/software/openGauss</w:t>
      </w:r>
      <w:r w:rsidRPr="0053549F">
        <w:t>路径下自动生成</w:t>
      </w:r>
      <w:r w:rsidRPr="0053549F">
        <w:t>script</w:t>
      </w:r>
      <w:r w:rsidRPr="0053549F">
        <w:t>子目录，并且在</w:t>
      </w:r>
      <w:r w:rsidRPr="0053549F">
        <w:t>script</w:t>
      </w:r>
      <w:r w:rsidRPr="0053549F">
        <w:t>目录下生成</w:t>
      </w:r>
      <w:r w:rsidRPr="0053549F">
        <w:t>gs_preinstall</w:t>
      </w:r>
      <w:r w:rsidRPr="0053549F">
        <w:t>等各种</w:t>
      </w:r>
      <w:r w:rsidRPr="0053549F">
        <w:t>OM</w:t>
      </w:r>
      <w:r w:rsidRPr="0053549F">
        <w:t>工具脚本。</w:t>
      </w:r>
    </w:p>
    <w:p w14:paraId="1485A3C1" w14:textId="31DBE81A" w:rsidR="00784881" w:rsidRPr="005B6C51" w:rsidRDefault="00784881" w:rsidP="00FB0076">
      <w:pPr>
        <w:pStyle w:val="1e"/>
      </w:pPr>
      <w:r w:rsidRPr="005B6C51">
        <w:t>更改权限。</w:t>
      </w:r>
    </w:p>
    <w:p w14:paraId="6D9C41CE" w14:textId="77777777" w:rsidR="00784881" w:rsidRPr="008C4781" w:rsidRDefault="00784881" w:rsidP="00FB0076">
      <w:pPr>
        <w:pStyle w:val="afffff2"/>
      </w:pPr>
      <w:r w:rsidRPr="005B6C51">
        <w:t xml:space="preserve">[root@db1 </w:t>
      </w:r>
      <w:proofErr w:type="gramStart"/>
      <w:r w:rsidRPr="005B6C51">
        <w:t>openGauss]#</w:t>
      </w:r>
      <w:proofErr w:type="gramEnd"/>
      <w:r w:rsidRPr="005B6C51">
        <w:t xml:space="preserve"> </w:t>
      </w:r>
      <w:r w:rsidRPr="00FB0076">
        <w:rPr>
          <w:b/>
          <w:color w:val="C7000B"/>
        </w:rPr>
        <w:t>chmod 755 -R /opt/software</w:t>
      </w:r>
    </w:p>
    <w:p w14:paraId="5FF68636" w14:textId="3FF40429" w:rsidR="00B43AC9" w:rsidRPr="005B6C51" w:rsidRDefault="009D371E" w:rsidP="0005267F">
      <w:pPr>
        <w:pStyle w:val="3"/>
      </w:pPr>
      <w:r w:rsidRPr="005B6C51">
        <w:t>执行初始化脚本</w:t>
      </w:r>
      <w:r w:rsidR="00295903" w:rsidRPr="005B6C51">
        <w:t>。</w:t>
      </w:r>
    </w:p>
    <w:p w14:paraId="6D7FAB11" w14:textId="77777777" w:rsidR="009D371E" w:rsidRPr="005B6C51" w:rsidRDefault="009D371E" w:rsidP="00FB0076">
      <w:pPr>
        <w:pStyle w:val="afffff2"/>
      </w:pPr>
      <w:r w:rsidRPr="005B6C51">
        <w:t xml:space="preserve">[root@db1 </w:t>
      </w:r>
      <w:proofErr w:type="gramStart"/>
      <w:r w:rsidRPr="005B6C51">
        <w:t>openGauss]#</w:t>
      </w:r>
      <w:proofErr w:type="gramEnd"/>
      <w:r w:rsidRPr="005B6C51">
        <w:t xml:space="preserve"> </w:t>
      </w:r>
      <w:r w:rsidRPr="000E3AF5">
        <w:rPr>
          <w:b/>
          <w:color w:val="C7000B"/>
        </w:rPr>
        <w:t>cd /opt/software/openGauss/script</w:t>
      </w:r>
    </w:p>
    <w:p w14:paraId="55D2A71B" w14:textId="77777777" w:rsidR="009D371E" w:rsidRPr="005B6C51" w:rsidRDefault="009D371E" w:rsidP="00FB0076">
      <w:pPr>
        <w:pStyle w:val="afffff2"/>
      </w:pPr>
      <w:r w:rsidRPr="005B6C51">
        <w:t xml:space="preserve">[root@db1 </w:t>
      </w:r>
      <w:proofErr w:type="gramStart"/>
      <w:r w:rsidRPr="005B6C51">
        <w:t>script]#</w:t>
      </w:r>
      <w:proofErr w:type="gramEnd"/>
      <w:r w:rsidRPr="005B6C51">
        <w:t xml:space="preserve"> </w:t>
      </w:r>
      <w:r w:rsidRPr="00591BB2">
        <w:rPr>
          <w:b/>
          <w:color w:val="C7000B"/>
        </w:rPr>
        <w:t>python gs_preinstall -U omm -G dbgrp -X /opt/software/openGauss/clusterconfig.xml</w:t>
      </w:r>
    </w:p>
    <w:p w14:paraId="3CC8A632" w14:textId="1DD4698D" w:rsidR="00CA7598" w:rsidRDefault="0000535E" w:rsidP="00FB0076">
      <w:pPr>
        <w:pStyle w:val="afffff2"/>
      </w:pPr>
      <w:r>
        <w:t>显示如下：</w:t>
      </w:r>
    </w:p>
    <w:p w14:paraId="30A6EF17" w14:textId="77777777" w:rsidR="00CA7598" w:rsidRDefault="00CA7598" w:rsidP="00CA7598">
      <w:pPr>
        <w:pStyle w:val="afffff2"/>
      </w:pPr>
      <w:r>
        <w:t>Parsing the configuration file.</w:t>
      </w:r>
    </w:p>
    <w:p w14:paraId="0F2F04D3" w14:textId="77777777" w:rsidR="00CA7598" w:rsidRDefault="00CA7598" w:rsidP="00CA7598">
      <w:pPr>
        <w:pStyle w:val="afffff2"/>
      </w:pPr>
      <w:r>
        <w:t>Successfully parsed the configuration file.</w:t>
      </w:r>
    </w:p>
    <w:p w14:paraId="19D8C05C" w14:textId="77777777" w:rsidR="00CA7598" w:rsidRDefault="00CA7598" w:rsidP="00CA7598">
      <w:pPr>
        <w:pStyle w:val="afffff2"/>
      </w:pPr>
      <w:r>
        <w:t>Installing the tools on the local node.</w:t>
      </w:r>
    </w:p>
    <w:p w14:paraId="2B585B9F" w14:textId="77777777" w:rsidR="00CA7598" w:rsidRDefault="00CA7598" w:rsidP="00CA7598">
      <w:pPr>
        <w:pStyle w:val="afffff2"/>
      </w:pPr>
      <w:r>
        <w:t>Successfully installed the tools on the local node.</w:t>
      </w:r>
    </w:p>
    <w:p w14:paraId="77BFA033" w14:textId="77777777" w:rsidR="00CA7598" w:rsidRDefault="00CA7598" w:rsidP="00CA7598">
      <w:pPr>
        <w:pStyle w:val="afffff2"/>
      </w:pPr>
      <w:r>
        <w:t>Setting pssh path</w:t>
      </w:r>
    </w:p>
    <w:p w14:paraId="789CA16E" w14:textId="0D71C2A3" w:rsidR="00CA7598" w:rsidRDefault="00CA7598" w:rsidP="00CA7598">
      <w:pPr>
        <w:pStyle w:val="afffff2"/>
      </w:pPr>
      <w:r>
        <w:t>Successfully set core path.</w:t>
      </w:r>
    </w:p>
    <w:p w14:paraId="035258AA" w14:textId="77777777" w:rsidR="003F3096" w:rsidRPr="005B6C51" w:rsidRDefault="003F3096" w:rsidP="00FB0076">
      <w:pPr>
        <w:pStyle w:val="afffff2"/>
        <w:rPr>
          <w:b/>
          <w:color w:val="FF0000"/>
        </w:rPr>
      </w:pPr>
      <w:r w:rsidRPr="005B6C51">
        <w:t>Are you sure you want to create the user[</w:t>
      </w:r>
      <w:r w:rsidRPr="005B6C51">
        <w:rPr>
          <w:b/>
          <w:color w:val="C7000B"/>
        </w:rPr>
        <w:t>omm</w:t>
      </w:r>
      <w:r w:rsidRPr="005B6C51">
        <w:t>] and create trust for it (yes/no)?</w:t>
      </w:r>
      <w:r w:rsidRPr="005B6C51">
        <w:rPr>
          <w:b/>
          <w:color w:val="FF0000"/>
        </w:rPr>
        <w:t xml:space="preserve"> </w:t>
      </w:r>
      <w:r w:rsidRPr="005B6C51">
        <w:rPr>
          <w:b/>
          <w:color w:val="C7000B"/>
        </w:rPr>
        <w:t>yes</w:t>
      </w:r>
    </w:p>
    <w:p w14:paraId="0920150D" w14:textId="77777777" w:rsidR="003F3096" w:rsidRPr="005B6C51" w:rsidRDefault="003F3096" w:rsidP="00FB0076">
      <w:pPr>
        <w:pStyle w:val="afffff2"/>
      </w:pPr>
      <w:r w:rsidRPr="005B6C51">
        <w:t>Please enter password for cluster user.</w:t>
      </w:r>
    </w:p>
    <w:p w14:paraId="2ED45C68" w14:textId="147C2C67" w:rsidR="003F3096" w:rsidRPr="005B6C51" w:rsidRDefault="003F3096" w:rsidP="00FB0076">
      <w:pPr>
        <w:pStyle w:val="afffff2"/>
      </w:pPr>
      <w:r w:rsidRPr="005B6C51">
        <w:t xml:space="preserve">Password: </w:t>
      </w:r>
      <w:r w:rsidR="00752B03" w:rsidRPr="004300AE">
        <w:rPr>
          <w:rFonts w:ascii="方正兰亭黑简体" w:hint="eastAsia"/>
          <w:b/>
          <w:color w:val="C7000B"/>
        </w:rPr>
        <w:t>--说明：此处输入密码时，屏幕上不会有任何反馈，不用担心，这是LINUX操作系统对密码的保护.</w:t>
      </w:r>
    </w:p>
    <w:p w14:paraId="23E9D398" w14:textId="77777777" w:rsidR="003F3096" w:rsidRPr="005B6C51" w:rsidRDefault="003F3096" w:rsidP="00FB0076">
      <w:pPr>
        <w:pStyle w:val="afffff2"/>
      </w:pPr>
      <w:r w:rsidRPr="005B6C51">
        <w:t>Please enter password for cluster user again.</w:t>
      </w:r>
    </w:p>
    <w:p w14:paraId="5C67464C" w14:textId="7AC0361E" w:rsidR="003F3096" w:rsidRPr="005B6C51" w:rsidRDefault="003F3096" w:rsidP="00FB0076">
      <w:pPr>
        <w:pStyle w:val="afffff2"/>
      </w:pPr>
      <w:r w:rsidRPr="005B6C51">
        <w:t xml:space="preserve">Password: </w:t>
      </w:r>
      <w:r w:rsidR="00752B03" w:rsidRPr="004300AE">
        <w:rPr>
          <w:rFonts w:ascii="方正兰亭黑简体" w:hint="eastAsia"/>
          <w:b/>
          <w:color w:val="C7000B"/>
        </w:rPr>
        <w:t>--说明：此处输入密码时，屏幕上不会有任何反馈，不用担心，这是LINUX操作系统对密码的保护.</w:t>
      </w:r>
    </w:p>
    <w:p w14:paraId="0100AC2A" w14:textId="77777777" w:rsidR="003F3096" w:rsidRPr="005B6C51" w:rsidRDefault="003F3096" w:rsidP="00FB0076">
      <w:pPr>
        <w:pStyle w:val="afffff2"/>
      </w:pPr>
      <w:r w:rsidRPr="005B6C51">
        <w:t>Successfully created [omm] user on all nodes.</w:t>
      </w:r>
    </w:p>
    <w:p w14:paraId="11D97B43" w14:textId="77777777" w:rsidR="003F3096" w:rsidRPr="005B6C51" w:rsidRDefault="003F3096" w:rsidP="00FB0076">
      <w:pPr>
        <w:pStyle w:val="afffff2"/>
      </w:pPr>
      <w:r w:rsidRPr="005B6C51">
        <w:t>Preparing SSH service.</w:t>
      </w:r>
    </w:p>
    <w:p w14:paraId="51D5C7CB" w14:textId="5F5A6F10" w:rsidR="003F3096" w:rsidRPr="005B6C51" w:rsidRDefault="003F3096" w:rsidP="00FB0076">
      <w:pPr>
        <w:pStyle w:val="afffff2"/>
      </w:pPr>
      <w:r w:rsidRPr="005B6C51">
        <w:t>Successfully prepared SSH service.</w:t>
      </w:r>
    </w:p>
    <w:p w14:paraId="5660180C" w14:textId="77777777" w:rsidR="003F3096" w:rsidRPr="005B6C51" w:rsidRDefault="003F3096" w:rsidP="00FB0076">
      <w:pPr>
        <w:pStyle w:val="afffff2"/>
      </w:pPr>
      <w:r w:rsidRPr="005B6C51">
        <w:t>……………………………………..</w:t>
      </w:r>
    </w:p>
    <w:p w14:paraId="10FFD839" w14:textId="77777777" w:rsidR="003F3096" w:rsidRPr="005B6C51" w:rsidRDefault="003F3096" w:rsidP="00FB0076">
      <w:pPr>
        <w:pStyle w:val="afffff2"/>
      </w:pPr>
      <w:r w:rsidRPr="005B6C51">
        <w:t>Successfully set finish flag.</w:t>
      </w:r>
    </w:p>
    <w:p w14:paraId="4216B369" w14:textId="77777777" w:rsidR="003F3096" w:rsidRPr="005B6C51" w:rsidRDefault="003F3096" w:rsidP="00FB0076">
      <w:pPr>
        <w:pStyle w:val="afffff2"/>
      </w:pPr>
      <w:r w:rsidRPr="005B6C51">
        <w:t>Preinstallation succeeded.</w:t>
      </w:r>
    </w:p>
    <w:p w14:paraId="6E50FB73" w14:textId="43702570" w:rsidR="006D0A30" w:rsidRPr="005B6C51" w:rsidRDefault="006D0A30" w:rsidP="00FB0076">
      <w:pPr>
        <w:pStyle w:val="1e"/>
      </w:pPr>
      <w:r w:rsidRPr="005B6C51">
        <w:t>期间</w:t>
      </w:r>
      <w:r w:rsidR="00EF2AC0">
        <w:t>会</w:t>
      </w:r>
      <w:r w:rsidRPr="005B6C51">
        <w:t>创建操作系统</w:t>
      </w:r>
      <w:r w:rsidRPr="005B6C51">
        <w:t>omm</w:t>
      </w:r>
      <w:r w:rsidRPr="005B6C51">
        <w:t>用户及</w:t>
      </w:r>
      <w:r w:rsidR="00EF2AC0">
        <w:t>要求</w:t>
      </w:r>
      <w:r w:rsidRPr="005B6C51">
        <w:t>设置密码（如密码：</w:t>
      </w:r>
      <w:r w:rsidRPr="005B6C51">
        <w:t>openGauss@123</w:t>
      </w:r>
      <w:r w:rsidRPr="005B6C51">
        <w:t>）</w:t>
      </w:r>
      <w:r w:rsidR="00EF2AC0" w:rsidRPr="0053549F">
        <w:t>(</w:t>
      </w:r>
      <w:r w:rsidR="00EF2AC0" w:rsidRPr="0053549F">
        <w:t>建议用户自定义设置密码</w:t>
      </w:r>
      <w:r w:rsidR="00EF2AC0" w:rsidRPr="0053549F">
        <w:t>)</w:t>
      </w:r>
      <w:r w:rsidR="003F3096" w:rsidRPr="005B6C51">
        <w:t>。</w:t>
      </w:r>
    </w:p>
    <w:p w14:paraId="4259B00F" w14:textId="41A8EB04" w:rsidR="00776335" w:rsidRPr="005B6C51" w:rsidRDefault="006D0A30" w:rsidP="00FB0076">
      <w:pPr>
        <w:pStyle w:val="1e"/>
      </w:pPr>
      <w:r w:rsidRPr="005B6C51">
        <w:t>当返回</w:t>
      </w:r>
      <w:r w:rsidR="003F3096" w:rsidRPr="005B6C51">
        <w:t>Preinstallation succeeded</w:t>
      </w:r>
      <w:r w:rsidRPr="005B6C51">
        <w:t>内容时，表明初始化完成</w:t>
      </w:r>
      <w:r w:rsidR="003F3096" w:rsidRPr="005B6C51">
        <w:t>。</w:t>
      </w:r>
    </w:p>
    <w:p w14:paraId="39458232" w14:textId="63563986" w:rsidR="007E1255" w:rsidRPr="005B6C51" w:rsidRDefault="00295903" w:rsidP="0005267F">
      <w:pPr>
        <w:pStyle w:val="3"/>
      </w:pPr>
      <w:r w:rsidRPr="005B6C51">
        <w:t>初始化数据库。</w:t>
      </w:r>
    </w:p>
    <w:p w14:paraId="157FAD60" w14:textId="0E9D6874" w:rsidR="0065054A" w:rsidRDefault="0065054A" w:rsidP="00FB0076">
      <w:pPr>
        <w:pStyle w:val="1e"/>
      </w:pPr>
      <w:r>
        <w:rPr>
          <w:rFonts w:hint="eastAsia"/>
        </w:rPr>
        <w:t>用</w:t>
      </w:r>
      <w:r>
        <w:rPr>
          <w:rFonts w:hint="eastAsia"/>
        </w:rPr>
        <w:t>i</w:t>
      </w:r>
      <w:r>
        <w:t xml:space="preserve">nit 6 </w:t>
      </w:r>
      <w:r>
        <w:rPr>
          <w:rFonts w:hint="eastAsia"/>
        </w:rPr>
        <w:t>重启下虚拟机</w:t>
      </w:r>
      <w:r w:rsidR="00971558">
        <w:rPr>
          <w:rFonts w:hint="eastAsia"/>
        </w:rPr>
        <w:t>（主要是为了释放一些内存资源）</w:t>
      </w:r>
      <w:r>
        <w:rPr>
          <w:rFonts w:hint="eastAsia"/>
        </w:rPr>
        <w:t>。</w:t>
      </w:r>
    </w:p>
    <w:p w14:paraId="2E16FB51" w14:textId="77777777" w:rsidR="0065054A" w:rsidRDefault="0065054A" w:rsidP="0065054A">
      <w:pPr>
        <w:pStyle w:val="afffff2"/>
      </w:pPr>
      <w:r>
        <w:t xml:space="preserve">[root@db1 </w:t>
      </w:r>
      <w:proofErr w:type="gramStart"/>
      <w:r>
        <w:t>script]#</w:t>
      </w:r>
      <w:proofErr w:type="gramEnd"/>
      <w:r w:rsidRPr="0065054A">
        <w:rPr>
          <w:b/>
          <w:color w:val="C7000B"/>
        </w:rPr>
        <w:t xml:space="preserve"> init 6</w:t>
      </w:r>
    </w:p>
    <w:p w14:paraId="42B4291E" w14:textId="77777777" w:rsidR="0065054A" w:rsidRDefault="0065054A" w:rsidP="0065054A">
      <w:pPr>
        <w:pStyle w:val="afffff2"/>
      </w:pPr>
      <w:r>
        <w:t>Connection closing...Socket close.</w:t>
      </w:r>
    </w:p>
    <w:p w14:paraId="7D2822DA" w14:textId="77777777" w:rsidR="0065054A" w:rsidRDefault="0065054A" w:rsidP="0065054A">
      <w:pPr>
        <w:pStyle w:val="afffff2"/>
      </w:pPr>
      <w:r>
        <w:t>Connection closed by foreign host.</w:t>
      </w:r>
    </w:p>
    <w:p w14:paraId="075878DF" w14:textId="77777777" w:rsidR="0065054A" w:rsidRDefault="0065054A" w:rsidP="0065054A">
      <w:pPr>
        <w:pStyle w:val="afffff2"/>
      </w:pPr>
      <w:r>
        <w:t xml:space="preserve">Disconnected from remote </w:t>
      </w:r>
      <w:proofErr w:type="gramStart"/>
      <w:r>
        <w:t>host(</w:t>
      </w:r>
      <w:proofErr w:type="gramEnd"/>
      <w:r>
        <w:t>ONE) at 10:51:59.</w:t>
      </w:r>
    </w:p>
    <w:p w14:paraId="5E2B03A8" w14:textId="6DDBE82E" w:rsidR="0065054A" w:rsidRDefault="0065054A" w:rsidP="0065054A">
      <w:pPr>
        <w:pStyle w:val="afffff2"/>
      </w:pPr>
      <w:r>
        <w:t>Type `help' to learn how to use Xshell prompt.</w:t>
      </w:r>
    </w:p>
    <w:p w14:paraId="02AB7D1C" w14:textId="60A8E726" w:rsidR="001903EB" w:rsidRDefault="00531210" w:rsidP="00531210">
      <w:pPr>
        <w:pStyle w:val="1e"/>
      </w:pPr>
      <w:r>
        <w:rPr>
          <w:rFonts w:hint="eastAsia"/>
        </w:rPr>
        <w:t>过段时间虚拟机</w:t>
      </w:r>
      <w:proofErr w:type="gramStart"/>
      <w:r>
        <w:rPr>
          <w:rFonts w:hint="eastAsia"/>
        </w:rPr>
        <w:t>重启好后</w:t>
      </w:r>
      <w:proofErr w:type="gramEnd"/>
      <w:r>
        <w:rPr>
          <w:rFonts w:hint="eastAsia"/>
        </w:rPr>
        <w:t>，</w:t>
      </w:r>
      <w:r w:rsidR="00617A45">
        <w:rPr>
          <w:rFonts w:hint="eastAsia"/>
        </w:rPr>
        <w:t>如下图：</w:t>
      </w:r>
    </w:p>
    <w:p w14:paraId="686BD108" w14:textId="39BBB09F" w:rsidR="001903EB" w:rsidRDefault="00617A45" w:rsidP="00531210">
      <w:pPr>
        <w:pStyle w:val="1e"/>
      </w:pPr>
      <w:r>
        <w:rPr>
          <w:noProof/>
        </w:rPr>
        <w:lastRenderedPageBreak/>
        <w:drawing>
          <wp:inline distT="0" distB="0" distL="0" distR="0" wp14:anchorId="70739BF3" wp14:editId="34AA5D88">
            <wp:extent cx="5415915" cy="1113752"/>
            <wp:effectExtent l="19050" t="19050" r="13335" b="1079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6907" cy="1120125"/>
                    </a:xfrm>
                    <a:prstGeom prst="rect">
                      <a:avLst/>
                    </a:prstGeom>
                    <a:ln w="12700">
                      <a:solidFill>
                        <a:schemeClr val="bg1">
                          <a:lumMod val="85000"/>
                        </a:schemeClr>
                      </a:solidFill>
                    </a:ln>
                  </pic:spPr>
                </pic:pic>
              </a:graphicData>
            </a:graphic>
          </wp:inline>
        </w:drawing>
      </w:r>
    </w:p>
    <w:p w14:paraId="65C49AFA" w14:textId="7FB527C0" w:rsidR="00531210" w:rsidRDefault="00531210" w:rsidP="00531210">
      <w:pPr>
        <w:pStyle w:val="1e"/>
      </w:pPr>
      <w:r>
        <w:rPr>
          <w:rFonts w:hint="eastAsia"/>
        </w:rPr>
        <w:t>再次</w:t>
      </w:r>
      <w:r w:rsidRPr="005B6C51">
        <w:t>使用</w:t>
      </w:r>
      <w:r w:rsidRPr="005B6C51">
        <w:t>SSH</w:t>
      </w:r>
      <w:r w:rsidRPr="005B6C51">
        <w:t>工具（比如：</w:t>
      </w:r>
      <w:r w:rsidRPr="005B6C51">
        <w:t>PuTTY</w:t>
      </w:r>
      <w:r w:rsidRPr="005B6C51">
        <w:t>等）从本地电脑通过配置</w:t>
      </w:r>
      <w:r w:rsidRPr="005B6C51">
        <w:t>enp0s3</w:t>
      </w:r>
      <w:r w:rsidRPr="005B6C51">
        <w:t>网卡的</w:t>
      </w:r>
      <w:r w:rsidRPr="005B6C51">
        <w:t>IP</w:t>
      </w:r>
      <w:r w:rsidRPr="005B6C51">
        <w:t>地址（如：</w:t>
      </w:r>
      <w:r w:rsidR="003731A1">
        <w:rPr>
          <w:b/>
          <w:color w:val="C7000B"/>
          <w:spacing w:val="-4"/>
          <w:kern w:val="2"/>
          <w:szCs w:val="21"/>
          <w:shd w:val="pct15" w:color="auto" w:fill="FFFFFF"/>
        </w:rPr>
        <w:t>192.168.56.56</w:t>
      </w:r>
      <w:r w:rsidR="0010606B">
        <w:rPr>
          <w:b/>
          <w:color w:val="C7000B"/>
          <w:spacing w:val="-4"/>
          <w:kern w:val="2"/>
          <w:szCs w:val="21"/>
          <w:shd w:val="pct15" w:color="auto" w:fill="FFFFFF"/>
        </w:rPr>
        <w:t xml:space="preserve"> </w:t>
      </w:r>
      <w:r w:rsidR="0010606B">
        <w:rPr>
          <w:b/>
          <w:color w:val="C7000B"/>
          <w:spacing w:val="-4"/>
          <w:kern w:val="2"/>
          <w:szCs w:val="21"/>
          <w:shd w:val="pct15" w:color="auto" w:fill="FFFFFF"/>
        </w:rPr>
        <w:t>填写自己实际的</w:t>
      </w:r>
      <w:r w:rsidR="0010606B">
        <w:rPr>
          <w:rFonts w:hint="eastAsia"/>
          <w:b/>
          <w:color w:val="C7000B"/>
          <w:spacing w:val="-4"/>
          <w:kern w:val="2"/>
          <w:szCs w:val="21"/>
          <w:shd w:val="pct15" w:color="auto" w:fill="FFFFFF"/>
        </w:rPr>
        <w:t>I</w:t>
      </w:r>
      <w:r w:rsidR="0010606B">
        <w:rPr>
          <w:b/>
          <w:color w:val="C7000B"/>
          <w:spacing w:val="-4"/>
          <w:kern w:val="2"/>
          <w:szCs w:val="21"/>
          <w:shd w:val="pct15" w:color="auto" w:fill="FFFFFF"/>
        </w:rPr>
        <w:t>P</w:t>
      </w:r>
      <w:r w:rsidRPr="005B6C51">
        <w:t>）来连接虚拟机，并使用</w:t>
      </w:r>
      <w:r w:rsidR="00D86BB3">
        <w:t>root</w:t>
      </w:r>
      <w:r w:rsidRPr="005B6C51">
        <w:t>用户来登录</w:t>
      </w:r>
      <w:r>
        <w:rPr>
          <w:rFonts w:hint="eastAsia"/>
        </w:rPr>
        <w:t>，然后接着以下操作</w:t>
      </w:r>
      <w:r w:rsidRPr="005B6C51">
        <w:t>。</w:t>
      </w:r>
    </w:p>
    <w:p w14:paraId="0E6E62C3" w14:textId="4AD0394C" w:rsidR="00A80EA4" w:rsidRPr="00531210" w:rsidRDefault="003731A1" w:rsidP="00531210">
      <w:pPr>
        <w:pStyle w:val="1e"/>
      </w:pPr>
      <w:r>
        <w:rPr>
          <w:noProof/>
        </w:rPr>
        <w:drawing>
          <wp:inline distT="0" distB="0" distL="0" distR="0" wp14:anchorId="3132FF1D" wp14:editId="0C71C199">
            <wp:extent cx="3485515" cy="3181410"/>
            <wp:effectExtent l="19050" t="19050" r="19685" b="190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94055" cy="3189205"/>
                    </a:xfrm>
                    <a:prstGeom prst="rect">
                      <a:avLst/>
                    </a:prstGeom>
                    <a:ln w="12700">
                      <a:solidFill>
                        <a:schemeClr val="bg1">
                          <a:lumMod val="85000"/>
                        </a:schemeClr>
                      </a:solidFill>
                    </a:ln>
                  </pic:spPr>
                </pic:pic>
              </a:graphicData>
            </a:graphic>
          </wp:inline>
        </w:drawing>
      </w:r>
    </w:p>
    <w:p w14:paraId="4C8BA2EA" w14:textId="0036172D" w:rsidR="007E1255" w:rsidRPr="005B6C51" w:rsidRDefault="007E1255" w:rsidP="00FB0076">
      <w:pPr>
        <w:pStyle w:val="1e"/>
      </w:pPr>
      <w:r w:rsidRPr="005B6C51">
        <w:t>先更新下权限。</w:t>
      </w:r>
    </w:p>
    <w:p w14:paraId="7EBA4668" w14:textId="0EDF9DA9" w:rsidR="003E1504" w:rsidRPr="008C4781" w:rsidRDefault="003E1504" w:rsidP="00FB0076">
      <w:pPr>
        <w:pStyle w:val="afffff2"/>
      </w:pPr>
      <w:r w:rsidRPr="005B6C51">
        <w:t xml:space="preserve">[root@db1 </w:t>
      </w:r>
      <w:proofErr w:type="gramStart"/>
      <w:r w:rsidR="002732A7">
        <w:t>~</w:t>
      </w:r>
      <w:r w:rsidRPr="005B6C51">
        <w:t>]#</w:t>
      </w:r>
      <w:proofErr w:type="gramEnd"/>
      <w:r w:rsidRPr="005B6C51">
        <w:t xml:space="preserve"> </w:t>
      </w:r>
      <w:r w:rsidRPr="00D632C3">
        <w:rPr>
          <w:b/>
          <w:color w:val="C7000B"/>
        </w:rPr>
        <w:t>chmod 755 -R /opt/software</w:t>
      </w:r>
    </w:p>
    <w:p w14:paraId="7DE9B3A0" w14:textId="06D47E53" w:rsidR="007E1255" w:rsidRPr="005B6C51" w:rsidRDefault="007E1255" w:rsidP="00FB0076">
      <w:pPr>
        <w:pStyle w:val="afffff2"/>
      </w:pPr>
      <w:r w:rsidRPr="005B6C51">
        <w:t xml:space="preserve">[root@db1 </w:t>
      </w:r>
      <w:proofErr w:type="gramStart"/>
      <w:r w:rsidR="002732A7">
        <w:t>~</w:t>
      </w:r>
      <w:r w:rsidRPr="005B6C51">
        <w:t>]#</w:t>
      </w:r>
      <w:proofErr w:type="gramEnd"/>
    </w:p>
    <w:p w14:paraId="31335782" w14:textId="44B28CA7" w:rsidR="00295903" w:rsidRPr="005B6C51" w:rsidRDefault="002B110A" w:rsidP="00FB0076">
      <w:pPr>
        <w:pStyle w:val="1e"/>
      </w:pPr>
      <w:r w:rsidRPr="005B6C51">
        <w:t>然后</w:t>
      </w:r>
      <w:r w:rsidR="00295903" w:rsidRPr="005B6C51">
        <w:t>使用</w:t>
      </w:r>
      <w:r w:rsidR="00295903" w:rsidRPr="005B6C51">
        <w:t>omm</w:t>
      </w:r>
      <w:r w:rsidR="00295903" w:rsidRPr="005B6C51">
        <w:t>用户进行数据库初始化。</w:t>
      </w:r>
    </w:p>
    <w:p w14:paraId="0CCA9666" w14:textId="0CEF4502" w:rsidR="00295903" w:rsidRPr="005B6C51" w:rsidRDefault="00295903" w:rsidP="00FB0076">
      <w:pPr>
        <w:pStyle w:val="1e"/>
      </w:pPr>
      <w:r w:rsidRPr="005B6C51">
        <w:t>注意：根据用户实际内存大小设置对应的共享内存的大小，如果</w:t>
      </w:r>
      <w:r w:rsidR="007923A0">
        <w:t>不</w:t>
      </w:r>
      <w:r w:rsidRPr="005B6C51">
        <w:t>对该参数进行</w:t>
      </w:r>
      <w:r w:rsidR="00FA3A1F" w:rsidRPr="005B6C51">
        <w:t>设置，会在数据库启动时候报错，本实验虚拟机总内存大小是</w:t>
      </w:r>
      <w:r w:rsidR="00FA3A1F" w:rsidRPr="005B6C51">
        <w:t>2G</w:t>
      </w:r>
      <w:r w:rsidR="007060C1">
        <w:t>B</w:t>
      </w:r>
      <w:r w:rsidR="00FA3A1F" w:rsidRPr="005B6C51">
        <w:t>。</w:t>
      </w:r>
    </w:p>
    <w:p w14:paraId="52F8883E" w14:textId="3E49ADDD" w:rsidR="00295903" w:rsidRDefault="00FA3A1F" w:rsidP="00FB0076">
      <w:pPr>
        <w:pStyle w:val="1e"/>
      </w:pPr>
      <w:r w:rsidRPr="005B6C51">
        <w:t>gs_install -X /opt/software/openGauss/clusterconfig.xml --gsi</w:t>
      </w:r>
      <w:r w:rsidR="00EA7FB3">
        <w:t>nit-parameter="--encoding=UTF8</w:t>
      </w:r>
      <w:proofErr w:type="gramStart"/>
      <w:r w:rsidR="00EA7FB3">
        <w:t xml:space="preserve">" </w:t>
      </w:r>
      <w:r w:rsidR="00BE704C">
        <w:t xml:space="preserve"> </w:t>
      </w:r>
      <w:r w:rsidRPr="005B6C51">
        <w:t>--</w:t>
      </w:r>
      <w:proofErr w:type="gramEnd"/>
      <w:r w:rsidRPr="005B6C51">
        <w:t>dn-guc="max_process_memory=</w:t>
      </w:r>
      <w:r w:rsidRPr="005B6C51">
        <w:rPr>
          <w:b/>
          <w:color w:val="C7000B"/>
        </w:rPr>
        <w:t>2GB</w:t>
      </w:r>
      <w:r w:rsidRPr="005B6C51">
        <w:t>" --dn-guc="shared_buffers=</w:t>
      </w:r>
      <w:r w:rsidRPr="005B6C51">
        <w:rPr>
          <w:b/>
          <w:color w:val="C7000B"/>
        </w:rPr>
        <w:t>128MB</w:t>
      </w:r>
      <w:r w:rsidRPr="005B6C51">
        <w:t>" --dn-guc="bulk_write_ring_size=</w:t>
      </w:r>
      <w:r w:rsidRPr="005B6C51">
        <w:rPr>
          <w:b/>
          <w:color w:val="C7000B"/>
        </w:rPr>
        <w:t>128MB</w:t>
      </w:r>
      <w:r w:rsidRPr="005B6C51">
        <w:t>" --dn-guc="cstore_buffers=</w:t>
      </w:r>
      <w:r w:rsidRPr="005B6C51">
        <w:rPr>
          <w:b/>
          <w:color w:val="C7000B"/>
        </w:rPr>
        <w:t>16MB</w:t>
      </w:r>
      <w:r w:rsidRPr="005B6C51">
        <w:t>"</w:t>
      </w:r>
    </w:p>
    <w:p w14:paraId="3CE4B2D1" w14:textId="77777777" w:rsidR="008D4677" w:rsidRDefault="008D4677" w:rsidP="008D4677">
      <w:pPr>
        <w:pStyle w:val="1e"/>
      </w:pPr>
      <w:r>
        <w:t>参数说明如下：</w:t>
      </w:r>
    </w:p>
    <w:p w14:paraId="2CACDED5" w14:textId="77777777" w:rsidR="008D4677" w:rsidRDefault="008D4677" w:rsidP="008D4677">
      <w:pPr>
        <w:pStyle w:val="1e"/>
      </w:pPr>
      <w:r>
        <w:t>e</w:t>
      </w:r>
      <w:r w:rsidRPr="002B0E53">
        <w:t>ncoding</w:t>
      </w:r>
      <w:r>
        <w:t xml:space="preserve">  </w:t>
      </w:r>
      <w:r>
        <w:t>设置字符集；</w:t>
      </w:r>
    </w:p>
    <w:p w14:paraId="7EED6239" w14:textId="77777777" w:rsidR="008D4677" w:rsidRDefault="008D4677" w:rsidP="008D4677">
      <w:pPr>
        <w:pStyle w:val="1e"/>
      </w:pPr>
      <w:r w:rsidRPr="002B0E53">
        <w:t>max_process_memory</w:t>
      </w:r>
      <w:r>
        <w:t xml:space="preserve">  </w:t>
      </w:r>
      <w:r w:rsidRPr="00257FAD">
        <w:t>设置一个数据库节点可用的最大物理内存；</w:t>
      </w:r>
    </w:p>
    <w:p w14:paraId="73DE2488" w14:textId="77777777" w:rsidR="008D4677" w:rsidRDefault="008D4677" w:rsidP="008D4677">
      <w:pPr>
        <w:pStyle w:val="1e"/>
      </w:pPr>
      <w:r w:rsidRPr="002B0E53">
        <w:t>shared_buffers</w:t>
      </w:r>
      <w:r>
        <w:t xml:space="preserve"> </w:t>
      </w:r>
      <w:r w:rsidRPr="00257FAD">
        <w:t>设置</w:t>
      </w:r>
      <w:r w:rsidRPr="00257FAD">
        <w:t>openGauss</w:t>
      </w:r>
      <w:r w:rsidRPr="00257FAD">
        <w:t>使用的共享内存大小；</w:t>
      </w:r>
    </w:p>
    <w:p w14:paraId="2C2C711D" w14:textId="77777777" w:rsidR="008D4677" w:rsidRDefault="008D4677" w:rsidP="008D4677">
      <w:pPr>
        <w:pStyle w:val="1e"/>
      </w:pPr>
      <w:r w:rsidRPr="002B0E53">
        <w:t>bulk_write_ring_size</w:t>
      </w:r>
      <w:r w:rsidRPr="00257FAD">
        <w:t>大批量数据写入触发时，该操作使用的环形缓冲区大小；</w:t>
      </w:r>
    </w:p>
    <w:p w14:paraId="3FFC3B2E" w14:textId="77777777" w:rsidR="008D4677" w:rsidRDefault="008D4677" w:rsidP="008D4677">
      <w:pPr>
        <w:pStyle w:val="1e"/>
      </w:pPr>
      <w:r w:rsidRPr="002B0E53">
        <w:lastRenderedPageBreak/>
        <w:t>cstore_buffers</w:t>
      </w:r>
      <w:r>
        <w:t xml:space="preserve">  </w:t>
      </w:r>
      <w:proofErr w:type="gramStart"/>
      <w:r w:rsidRPr="00257FAD">
        <w:t>设置列存所</w:t>
      </w:r>
      <w:proofErr w:type="gramEnd"/>
      <w:r w:rsidRPr="00257FAD">
        <w:t>使用的共享缓冲区的大小。</w:t>
      </w:r>
    </w:p>
    <w:p w14:paraId="6EEA73AF" w14:textId="4A771ECA" w:rsidR="00FA3A1F" w:rsidRPr="005B6C51" w:rsidRDefault="00FA3A1F" w:rsidP="00FB0076">
      <w:pPr>
        <w:pStyle w:val="1e"/>
      </w:pPr>
      <w:r w:rsidRPr="005B6C51">
        <w:t>具体</w:t>
      </w:r>
      <w:r w:rsidR="008D4677">
        <w:t>执行</w:t>
      </w:r>
      <w:r w:rsidRPr="005B6C51">
        <w:t>如下：</w:t>
      </w:r>
    </w:p>
    <w:p w14:paraId="13029018" w14:textId="74317760" w:rsidR="00A97820" w:rsidRPr="005B6C51" w:rsidRDefault="00A97820" w:rsidP="00FB0076">
      <w:pPr>
        <w:pStyle w:val="afffff2"/>
      </w:pPr>
      <w:r w:rsidRPr="005B6C51">
        <w:t xml:space="preserve">[root@db1 </w:t>
      </w:r>
      <w:proofErr w:type="gramStart"/>
      <w:r w:rsidR="002732A7">
        <w:t>~</w:t>
      </w:r>
      <w:r w:rsidRPr="005B6C51">
        <w:t>]#</w:t>
      </w:r>
      <w:proofErr w:type="gramEnd"/>
      <w:r w:rsidRPr="005B6C51">
        <w:rPr>
          <w:b/>
          <w:color w:val="FF0000"/>
        </w:rPr>
        <w:t xml:space="preserve"> </w:t>
      </w:r>
      <w:r w:rsidRPr="006F7205">
        <w:rPr>
          <w:b/>
          <w:color w:val="C7000B"/>
        </w:rPr>
        <w:t>su - omm</w:t>
      </w:r>
    </w:p>
    <w:p w14:paraId="48069C02" w14:textId="68066B5A" w:rsidR="007778BD" w:rsidRPr="005B6C51" w:rsidRDefault="007778BD" w:rsidP="00FB0076">
      <w:pPr>
        <w:pStyle w:val="afffff2"/>
      </w:pPr>
      <w:r w:rsidRPr="007778BD">
        <w:t xml:space="preserve">Last login: Tue </w:t>
      </w:r>
      <w:proofErr w:type="gramStart"/>
      <w:r w:rsidRPr="007778BD">
        <w:t>Mar  5</w:t>
      </w:r>
      <w:proofErr w:type="gramEnd"/>
      <w:r w:rsidRPr="007778BD">
        <w:t xml:space="preserve"> 15:24:38 CST 2024</w:t>
      </w:r>
    </w:p>
    <w:p w14:paraId="1B11448F" w14:textId="77777777" w:rsidR="00A97820" w:rsidRPr="00036415" w:rsidRDefault="00A97820" w:rsidP="00FB0076">
      <w:pPr>
        <w:pStyle w:val="afffff2"/>
        <w:rPr>
          <w:b/>
          <w:color w:val="C7000B"/>
        </w:rPr>
      </w:pPr>
      <w:r w:rsidRPr="005B6C51">
        <w:t xml:space="preserve">[omm@db1 </w:t>
      </w:r>
      <w:proofErr w:type="gramStart"/>
      <w:r w:rsidRPr="005B6C51">
        <w:t>~]$</w:t>
      </w:r>
      <w:proofErr w:type="gramEnd"/>
      <w:r w:rsidRPr="005B6C51">
        <w:t xml:space="preserve"> </w:t>
      </w:r>
      <w:r w:rsidRPr="00036415">
        <w:rPr>
          <w:b/>
          <w:color w:val="C7000B"/>
        </w:rPr>
        <w:t>cd /opt/software/openGauss/script</w:t>
      </w:r>
    </w:p>
    <w:p w14:paraId="007FE769" w14:textId="79F3CD6B" w:rsidR="00A97820" w:rsidRDefault="00A97820" w:rsidP="00FB0076">
      <w:pPr>
        <w:pStyle w:val="afffff2"/>
        <w:rPr>
          <w:b/>
          <w:color w:val="C7000B"/>
        </w:rPr>
      </w:pPr>
      <w:r w:rsidRPr="005B6C51">
        <w:t xml:space="preserve">[omm@db1 </w:t>
      </w:r>
      <w:proofErr w:type="gramStart"/>
      <w:r w:rsidRPr="005B6C51">
        <w:t>script]$</w:t>
      </w:r>
      <w:proofErr w:type="gramEnd"/>
      <w:r w:rsidRPr="005B6C51">
        <w:t xml:space="preserve"> </w:t>
      </w:r>
      <w:r w:rsidR="00BE704C" w:rsidRPr="00C429C7">
        <w:rPr>
          <w:b/>
          <w:color w:val="C7000B"/>
        </w:rPr>
        <w:t>gs_install -X /opt/software/openGauss/clusterconfig.xml --gsinit-parameter="--encoding=UTF8"  --dn-guc="max_process_memory=2GB" --dn-guc="shared_buffers=128MB" --dn-guc="bulk_write_ring_size=128MB" --dn-guc="cstore_buffers=16MB"</w:t>
      </w:r>
    </w:p>
    <w:p w14:paraId="191C727E" w14:textId="77777777" w:rsidR="00E17F0A" w:rsidRPr="00C429C7" w:rsidRDefault="00E17F0A" w:rsidP="00FB0076">
      <w:pPr>
        <w:pStyle w:val="afffff2"/>
        <w:rPr>
          <w:b/>
          <w:color w:val="C7000B"/>
        </w:rPr>
      </w:pPr>
    </w:p>
    <w:p w14:paraId="45DD693B" w14:textId="77777777" w:rsidR="00A97820" w:rsidRPr="005B6C51" w:rsidRDefault="00A97820" w:rsidP="00FB0076">
      <w:pPr>
        <w:pStyle w:val="afffff2"/>
      </w:pPr>
      <w:r w:rsidRPr="005B6C51">
        <w:t>Parsing the configuration file.</w:t>
      </w:r>
    </w:p>
    <w:p w14:paraId="5A1ADE37" w14:textId="77777777" w:rsidR="00A97820" w:rsidRPr="005B6C51" w:rsidRDefault="00A97820" w:rsidP="00FB0076">
      <w:pPr>
        <w:pStyle w:val="afffff2"/>
      </w:pPr>
      <w:r w:rsidRPr="005B6C51">
        <w:t xml:space="preserve">Check </w:t>
      </w:r>
      <w:proofErr w:type="gramStart"/>
      <w:r w:rsidRPr="005B6C51">
        <w:t>preinstall</w:t>
      </w:r>
      <w:proofErr w:type="gramEnd"/>
      <w:r w:rsidRPr="005B6C51">
        <w:t xml:space="preserve"> on every node.</w:t>
      </w:r>
    </w:p>
    <w:p w14:paraId="53CBCADB" w14:textId="77777777" w:rsidR="00A97820" w:rsidRPr="005B6C51" w:rsidRDefault="00A97820" w:rsidP="00FB0076">
      <w:pPr>
        <w:pStyle w:val="afffff2"/>
      </w:pPr>
      <w:r w:rsidRPr="005B6C51">
        <w:t>Successfully checked preinstall on every node.</w:t>
      </w:r>
    </w:p>
    <w:p w14:paraId="4C321C75" w14:textId="77777777" w:rsidR="00A97820" w:rsidRPr="005B6C51" w:rsidRDefault="00A97820" w:rsidP="00FB0076">
      <w:pPr>
        <w:pStyle w:val="afffff2"/>
      </w:pPr>
      <w:r w:rsidRPr="005B6C51">
        <w:t>Creating the backup directory.</w:t>
      </w:r>
    </w:p>
    <w:p w14:paraId="397A99BC" w14:textId="77777777" w:rsidR="00A97820" w:rsidRPr="005B6C51" w:rsidRDefault="00A97820" w:rsidP="00FB0076">
      <w:pPr>
        <w:pStyle w:val="afffff2"/>
      </w:pPr>
      <w:r w:rsidRPr="005B6C51">
        <w:t>Successfully created the backup directory.</w:t>
      </w:r>
    </w:p>
    <w:p w14:paraId="2F6883FC" w14:textId="77777777" w:rsidR="00A97820" w:rsidRPr="005B6C51" w:rsidRDefault="00A97820" w:rsidP="00FB0076">
      <w:pPr>
        <w:pStyle w:val="afffff2"/>
      </w:pPr>
      <w:r w:rsidRPr="005B6C51">
        <w:t xml:space="preserve">begin </w:t>
      </w:r>
      <w:proofErr w:type="gramStart"/>
      <w:r w:rsidRPr="005B6C51">
        <w:t>deploy..</w:t>
      </w:r>
      <w:proofErr w:type="gramEnd"/>
    </w:p>
    <w:p w14:paraId="579C2759" w14:textId="77777777" w:rsidR="00A97820" w:rsidRPr="005B6C51" w:rsidRDefault="00A97820" w:rsidP="00FB0076">
      <w:pPr>
        <w:pStyle w:val="afffff2"/>
      </w:pPr>
      <w:r w:rsidRPr="005B6C51">
        <w:t>Installing the cluster.</w:t>
      </w:r>
    </w:p>
    <w:p w14:paraId="1C9E6224" w14:textId="77777777" w:rsidR="00A97820" w:rsidRPr="005B6C51" w:rsidRDefault="00A97820" w:rsidP="00FB0076">
      <w:pPr>
        <w:pStyle w:val="afffff2"/>
      </w:pPr>
      <w:r w:rsidRPr="005B6C51">
        <w:t xml:space="preserve">begin prepare Install </w:t>
      </w:r>
      <w:proofErr w:type="gramStart"/>
      <w:r w:rsidRPr="005B6C51">
        <w:t>Cluster..</w:t>
      </w:r>
      <w:proofErr w:type="gramEnd"/>
    </w:p>
    <w:p w14:paraId="0327CCA2" w14:textId="77777777" w:rsidR="00A97820" w:rsidRPr="005B6C51" w:rsidRDefault="00A97820" w:rsidP="00FB0076">
      <w:pPr>
        <w:pStyle w:val="afffff2"/>
      </w:pPr>
      <w:r w:rsidRPr="005B6C51">
        <w:t>Checking the installation environment on all nodes.</w:t>
      </w:r>
    </w:p>
    <w:p w14:paraId="28E21641" w14:textId="77777777" w:rsidR="00A97820" w:rsidRPr="005B6C51" w:rsidRDefault="00A97820" w:rsidP="00FB0076">
      <w:pPr>
        <w:pStyle w:val="afffff2"/>
      </w:pPr>
      <w:r w:rsidRPr="005B6C51">
        <w:t xml:space="preserve">begin install </w:t>
      </w:r>
      <w:proofErr w:type="gramStart"/>
      <w:r w:rsidRPr="005B6C51">
        <w:t>Cluster..</w:t>
      </w:r>
      <w:proofErr w:type="gramEnd"/>
    </w:p>
    <w:p w14:paraId="047C8653" w14:textId="77777777" w:rsidR="00A97820" w:rsidRPr="005B6C51" w:rsidRDefault="00A97820" w:rsidP="00FB0076">
      <w:pPr>
        <w:pStyle w:val="afffff2"/>
      </w:pPr>
      <w:r w:rsidRPr="005B6C51">
        <w:t>Installing applications on all nodes.</w:t>
      </w:r>
    </w:p>
    <w:p w14:paraId="3839C5F1" w14:textId="77777777" w:rsidR="00A97820" w:rsidRPr="005B6C51" w:rsidRDefault="00A97820" w:rsidP="00FB0076">
      <w:pPr>
        <w:pStyle w:val="afffff2"/>
      </w:pPr>
      <w:r w:rsidRPr="005B6C51">
        <w:t>Successfully installed APP.</w:t>
      </w:r>
    </w:p>
    <w:p w14:paraId="1B6B7356" w14:textId="77777777" w:rsidR="00A97820" w:rsidRPr="005B6C51" w:rsidRDefault="00A97820" w:rsidP="00FB0076">
      <w:pPr>
        <w:pStyle w:val="afffff2"/>
      </w:pPr>
      <w:r w:rsidRPr="005B6C51">
        <w:t xml:space="preserve">begin init </w:t>
      </w:r>
      <w:proofErr w:type="gramStart"/>
      <w:r w:rsidRPr="005B6C51">
        <w:t>Instance..</w:t>
      </w:r>
      <w:proofErr w:type="gramEnd"/>
    </w:p>
    <w:p w14:paraId="04347A58" w14:textId="77777777" w:rsidR="00A97820" w:rsidRPr="005B6C51" w:rsidRDefault="00A97820" w:rsidP="00FB0076">
      <w:pPr>
        <w:pStyle w:val="afffff2"/>
      </w:pPr>
      <w:r w:rsidRPr="005B6C51">
        <w:t>encrypt cipher and rand files for database.</w:t>
      </w:r>
    </w:p>
    <w:p w14:paraId="6C463C1C" w14:textId="0FF989F2" w:rsidR="00A97820" w:rsidRPr="00D657B2" w:rsidRDefault="00A97820" w:rsidP="00FB0076">
      <w:pPr>
        <w:pStyle w:val="afffff2"/>
        <w:rPr>
          <w:b/>
          <w:color w:val="C7000B"/>
        </w:rPr>
      </w:pPr>
      <w:r w:rsidRPr="00D657B2">
        <w:rPr>
          <w:b/>
          <w:color w:val="C7000B"/>
        </w:rPr>
        <w:t>Please enter password for database:</w:t>
      </w:r>
      <w:r w:rsidR="00A80955" w:rsidRPr="00A80955">
        <w:rPr>
          <w:rFonts w:ascii="方正兰亭黑简体" w:hint="eastAsia"/>
          <w:b/>
          <w:color w:val="C7000B"/>
        </w:rPr>
        <w:t xml:space="preserve"> </w:t>
      </w:r>
      <w:r w:rsidR="00C832E4">
        <w:rPr>
          <w:rFonts w:ascii="方正兰亭黑简体"/>
          <w:b/>
          <w:color w:val="C7000B"/>
        </w:rPr>
        <w:t xml:space="preserve"> </w:t>
      </w:r>
      <w:r w:rsidR="00A80955" w:rsidRPr="004300AE">
        <w:rPr>
          <w:rFonts w:ascii="方正兰亭黑简体" w:hint="eastAsia"/>
          <w:b/>
          <w:color w:val="C7000B"/>
        </w:rPr>
        <w:t>--说明：此处</w:t>
      </w:r>
      <w:r w:rsidR="00C832E4">
        <w:rPr>
          <w:rFonts w:ascii="方正兰亭黑简体" w:hint="eastAsia"/>
          <w:b/>
          <w:color w:val="C7000B"/>
        </w:rPr>
        <w:t>设置</w:t>
      </w:r>
      <w:r w:rsidR="00C832E4" w:rsidRPr="00C832E4">
        <w:rPr>
          <w:rFonts w:ascii="方正兰亭黑简体" w:hint="eastAsia"/>
          <w:b/>
          <w:color w:val="C7000B"/>
        </w:rPr>
        <w:t>数据库超级</w:t>
      </w:r>
      <w:r w:rsidR="00C832E4" w:rsidRPr="00C832E4">
        <w:rPr>
          <w:rFonts w:ascii="方正兰亭黑简体"/>
          <w:b/>
          <w:color w:val="C7000B"/>
        </w:rPr>
        <w:t>用户omm密码</w:t>
      </w:r>
      <w:r w:rsidR="00C832E4" w:rsidRPr="00C832E4">
        <w:rPr>
          <w:rFonts w:ascii="方正兰亭黑简体" w:hint="eastAsia"/>
          <w:b/>
          <w:color w:val="C7000B"/>
        </w:rPr>
        <w:t>，</w:t>
      </w:r>
      <w:r w:rsidR="00A80955" w:rsidRPr="004300AE">
        <w:rPr>
          <w:rFonts w:ascii="方正兰亭黑简体" w:hint="eastAsia"/>
          <w:b/>
          <w:color w:val="C7000B"/>
        </w:rPr>
        <w:t>输入</w:t>
      </w:r>
      <w:r w:rsidR="00C832E4">
        <w:rPr>
          <w:rFonts w:ascii="方正兰亭黑简体" w:hint="eastAsia"/>
          <w:b/>
          <w:color w:val="C7000B"/>
        </w:rPr>
        <w:t>时</w:t>
      </w:r>
      <w:r w:rsidR="00A80955" w:rsidRPr="004300AE">
        <w:rPr>
          <w:rFonts w:ascii="方正兰亭黑简体" w:hint="eastAsia"/>
          <w:b/>
          <w:color w:val="C7000B"/>
        </w:rPr>
        <w:t>屏幕上不会有反馈</w:t>
      </w:r>
    </w:p>
    <w:p w14:paraId="5D7CFC93" w14:textId="7C76CC89" w:rsidR="00A97820" w:rsidRPr="00D657B2" w:rsidRDefault="00A97820" w:rsidP="00FB0076">
      <w:pPr>
        <w:pStyle w:val="afffff2"/>
        <w:rPr>
          <w:b/>
          <w:color w:val="C7000B"/>
        </w:rPr>
      </w:pPr>
      <w:r w:rsidRPr="00D657B2">
        <w:rPr>
          <w:b/>
          <w:color w:val="C7000B"/>
        </w:rPr>
        <w:t>Please repeat for database:</w:t>
      </w:r>
      <w:r w:rsidR="00A80955" w:rsidRPr="00A80955">
        <w:rPr>
          <w:rFonts w:ascii="方正兰亭黑简体" w:hint="eastAsia"/>
          <w:b/>
          <w:color w:val="C7000B"/>
        </w:rPr>
        <w:t xml:space="preserve"> </w:t>
      </w:r>
      <w:r w:rsidR="00A80955">
        <w:rPr>
          <w:rFonts w:ascii="方正兰亭黑简体"/>
          <w:b/>
          <w:color w:val="C7000B"/>
        </w:rPr>
        <w:t xml:space="preserve">  </w:t>
      </w:r>
      <w:r w:rsidR="00A80955" w:rsidRPr="004300AE">
        <w:rPr>
          <w:rFonts w:ascii="方正兰亭黑简体" w:hint="eastAsia"/>
          <w:b/>
          <w:color w:val="C7000B"/>
        </w:rPr>
        <w:t>--说明：</w:t>
      </w:r>
      <w:r w:rsidR="00C832E4" w:rsidRPr="004300AE">
        <w:rPr>
          <w:rFonts w:ascii="方正兰亭黑简体" w:hint="eastAsia"/>
          <w:b/>
          <w:color w:val="C7000B"/>
        </w:rPr>
        <w:t>此处</w:t>
      </w:r>
      <w:r w:rsidR="00C832E4">
        <w:rPr>
          <w:rFonts w:ascii="方正兰亭黑简体" w:hint="eastAsia"/>
          <w:b/>
          <w:color w:val="C7000B"/>
        </w:rPr>
        <w:t>设置</w:t>
      </w:r>
      <w:r w:rsidR="00C832E4" w:rsidRPr="00C832E4">
        <w:rPr>
          <w:rFonts w:ascii="方正兰亭黑简体" w:hint="eastAsia"/>
          <w:b/>
          <w:color w:val="C7000B"/>
        </w:rPr>
        <w:t>数据库超级</w:t>
      </w:r>
      <w:r w:rsidR="00C832E4" w:rsidRPr="00C832E4">
        <w:rPr>
          <w:rFonts w:ascii="方正兰亭黑简体"/>
          <w:b/>
          <w:color w:val="C7000B"/>
        </w:rPr>
        <w:t>用户omm密码</w:t>
      </w:r>
      <w:r w:rsidR="00C832E4" w:rsidRPr="00C832E4">
        <w:rPr>
          <w:rFonts w:ascii="方正兰亭黑简体" w:hint="eastAsia"/>
          <w:b/>
          <w:color w:val="C7000B"/>
        </w:rPr>
        <w:t>，</w:t>
      </w:r>
      <w:r w:rsidR="00C832E4" w:rsidRPr="004300AE">
        <w:rPr>
          <w:rFonts w:ascii="方正兰亭黑简体" w:hint="eastAsia"/>
          <w:b/>
          <w:color w:val="C7000B"/>
        </w:rPr>
        <w:t>输入</w:t>
      </w:r>
      <w:r w:rsidR="00C832E4">
        <w:rPr>
          <w:rFonts w:ascii="方正兰亭黑简体" w:hint="eastAsia"/>
          <w:b/>
          <w:color w:val="C7000B"/>
        </w:rPr>
        <w:t>时</w:t>
      </w:r>
      <w:r w:rsidR="00C832E4" w:rsidRPr="004300AE">
        <w:rPr>
          <w:rFonts w:ascii="方正兰亭黑简体" w:hint="eastAsia"/>
          <w:b/>
          <w:color w:val="C7000B"/>
        </w:rPr>
        <w:t>屏幕上不会有反馈</w:t>
      </w:r>
    </w:p>
    <w:p w14:paraId="1EF27DBA" w14:textId="77777777" w:rsidR="00A97820" w:rsidRPr="005B6C51" w:rsidRDefault="00A97820" w:rsidP="00FB0076">
      <w:pPr>
        <w:pStyle w:val="afffff2"/>
      </w:pPr>
      <w:r w:rsidRPr="005B6C51">
        <w:t>begin to create CA cert files</w:t>
      </w:r>
    </w:p>
    <w:p w14:paraId="57CE18BE" w14:textId="77777777" w:rsidR="00A97820" w:rsidRPr="005B6C51" w:rsidRDefault="00A97820" w:rsidP="00FB0076">
      <w:pPr>
        <w:pStyle w:val="afffff2"/>
      </w:pPr>
      <w:r w:rsidRPr="005B6C51">
        <w:t>The sslcert will be generated in /opt/gaussdb/app/share/sslcert/om</w:t>
      </w:r>
    </w:p>
    <w:p w14:paraId="7A683489" w14:textId="3D4DB3FD" w:rsidR="00A97820" w:rsidRPr="005B6C51" w:rsidRDefault="002E7DEC" w:rsidP="00FB0076">
      <w:pPr>
        <w:pStyle w:val="afffff2"/>
      </w:pPr>
      <w:r w:rsidRPr="005B6C51">
        <w:t>………………………….</w:t>
      </w:r>
    </w:p>
    <w:p w14:paraId="120BAD79" w14:textId="77777777" w:rsidR="00A97820" w:rsidRPr="005B6C51" w:rsidRDefault="00A97820" w:rsidP="00FB0076">
      <w:pPr>
        <w:pStyle w:val="afffff2"/>
      </w:pPr>
      <w:r w:rsidRPr="005B6C51">
        <w:t>Successfully started cluster.</w:t>
      </w:r>
    </w:p>
    <w:p w14:paraId="650AB5EC" w14:textId="77777777" w:rsidR="00A97820" w:rsidRPr="005B6C51" w:rsidRDefault="00A97820" w:rsidP="00FB0076">
      <w:pPr>
        <w:pStyle w:val="afffff2"/>
      </w:pPr>
      <w:r w:rsidRPr="005B6C51">
        <w:t>Successfully installed application.</w:t>
      </w:r>
    </w:p>
    <w:p w14:paraId="2335308C" w14:textId="66F21D10" w:rsidR="008166ED" w:rsidRPr="005B6C51" w:rsidRDefault="00A97820" w:rsidP="00FB0076">
      <w:pPr>
        <w:pStyle w:val="afffff2"/>
      </w:pPr>
      <w:r w:rsidRPr="005B6C51">
        <w:t xml:space="preserve">end </w:t>
      </w:r>
      <w:proofErr w:type="gramStart"/>
      <w:r w:rsidRPr="005B6C51">
        <w:t>deploy..</w:t>
      </w:r>
      <w:proofErr w:type="gramEnd"/>
    </w:p>
    <w:p w14:paraId="0C1ED9A5" w14:textId="39E4ECE8" w:rsidR="00C832E4" w:rsidRPr="005B6C51" w:rsidRDefault="006E019F" w:rsidP="00C832E4">
      <w:pPr>
        <w:pStyle w:val="1e"/>
      </w:pPr>
      <w:r w:rsidRPr="005B6C51">
        <w:t>注意</w:t>
      </w:r>
      <w:r w:rsidR="00C832E4">
        <w:rPr>
          <w:rFonts w:hint="eastAsia"/>
        </w:rPr>
        <w:t>：设置数据库超级</w:t>
      </w:r>
      <w:r w:rsidR="00C832E4" w:rsidRPr="003B5A0E">
        <w:t>用户</w:t>
      </w:r>
      <w:r w:rsidR="00C832E4" w:rsidRPr="003B5A0E">
        <w:t>omm</w:t>
      </w:r>
      <w:r w:rsidR="00C832E4" w:rsidRPr="003B5A0E">
        <w:t>密码时，</w:t>
      </w:r>
      <w:r w:rsidR="00C832E4">
        <w:rPr>
          <w:rFonts w:hint="eastAsia"/>
        </w:rPr>
        <w:t>要有大小写、数据字、字母、特殊字符等</w:t>
      </w:r>
      <w:r w:rsidR="00C832E4" w:rsidRPr="003B5A0E">
        <w:t>（如密码：</w:t>
      </w:r>
      <w:r w:rsidR="00C832E4" w:rsidRPr="003B5A0E">
        <w:t>openGauss@123</w:t>
      </w:r>
      <w:r w:rsidR="00C832E4" w:rsidRPr="003B5A0E">
        <w:t>）</w:t>
      </w:r>
    </w:p>
    <w:p w14:paraId="0AC5D106" w14:textId="35E7A507" w:rsidR="00DB702A" w:rsidRPr="005B6C51" w:rsidRDefault="00DB702A" w:rsidP="0005267F">
      <w:pPr>
        <w:pStyle w:val="3"/>
      </w:pPr>
      <w:r w:rsidRPr="005B6C51">
        <w:t>清理软件安装包。</w:t>
      </w:r>
    </w:p>
    <w:p w14:paraId="3304EBA6" w14:textId="77777777" w:rsidR="00D657B2" w:rsidRPr="00D657B2" w:rsidRDefault="00D657B2" w:rsidP="00D657B2">
      <w:pPr>
        <w:pStyle w:val="afffff2"/>
        <w:rPr>
          <w:b/>
          <w:color w:val="C7000B"/>
        </w:rPr>
      </w:pPr>
      <w:r>
        <w:t xml:space="preserve">[omm@db1 </w:t>
      </w:r>
      <w:proofErr w:type="gramStart"/>
      <w:r>
        <w:t>openGauss]$</w:t>
      </w:r>
      <w:proofErr w:type="gramEnd"/>
      <w:r>
        <w:t xml:space="preserve"> </w:t>
      </w:r>
      <w:r w:rsidRPr="00D657B2">
        <w:rPr>
          <w:b/>
          <w:color w:val="C7000B"/>
        </w:rPr>
        <w:t>exit</w:t>
      </w:r>
    </w:p>
    <w:p w14:paraId="4F73BB2C" w14:textId="5ED10EE1" w:rsidR="00D657B2" w:rsidRDefault="00D657B2" w:rsidP="00D657B2">
      <w:pPr>
        <w:pStyle w:val="afffff2"/>
      </w:pPr>
      <w:r>
        <w:t>logout</w:t>
      </w:r>
    </w:p>
    <w:p w14:paraId="2FD8F778" w14:textId="42DAF607" w:rsidR="00714882" w:rsidRPr="00BB6114" w:rsidRDefault="00714882" w:rsidP="00FB0076">
      <w:pPr>
        <w:pStyle w:val="afffff2"/>
        <w:rPr>
          <w:b/>
          <w:color w:val="C7000B"/>
        </w:rPr>
      </w:pPr>
      <w:r w:rsidRPr="005B6C51">
        <w:t xml:space="preserve">[root@db1 </w:t>
      </w:r>
      <w:proofErr w:type="gramStart"/>
      <w:r w:rsidR="002732A7">
        <w:t>~</w:t>
      </w:r>
      <w:r w:rsidRPr="005B6C51">
        <w:t>]#</w:t>
      </w:r>
      <w:proofErr w:type="gramEnd"/>
      <w:r w:rsidRPr="005B6C51">
        <w:t xml:space="preserve"> </w:t>
      </w:r>
      <w:r w:rsidRPr="00BB6114">
        <w:rPr>
          <w:b/>
          <w:color w:val="C7000B"/>
        </w:rPr>
        <w:t>cd /opt/software/openGauss/</w:t>
      </w:r>
    </w:p>
    <w:p w14:paraId="319A862C" w14:textId="77777777" w:rsidR="00714882" w:rsidRPr="005B6C51" w:rsidRDefault="00714882" w:rsidP="00FB0076">
      <w:pPr>
        <w:pStyle w:val="afffff2"/>
        <w:rPr>
          <w:b/>
          <w:color w:val="C7000B"/>
        </w:rPr>
      </w:pPr>
      <w:r w:rsidRPr="005B6C51">
        <w:t xml:space="preserve">[root@db1 </w:t>
      </w:r>
      <w:proofErr w:type="gramStart"/>
      <w:r w:rsidRPr="005B6C51">
        <w:t>openGauss]#</w:t>
      </w:r>
      <w:proofErr w:type="gramEnd"/>
      <w:r w:rsidRPr="005B6C51">
        <w:rPr>
          <w:b/>
          <w:color w:val="C7000B"/>
        </w:rPr>
        <w:t xml:space="preserve"> ll</w:t>
      </w:r>
    </w:p>
    <w:p w14:paraId="4E699CB7" w14:textId="77777777" w:rsidR="000F4EFC" w:rsidRDefault="000F4EFC" w:rsidP="000F4EFC">
      <w:pPr>
        <w:pStyle w:val="afffff2"/>
      </w:pPr>
      <w:r>
        <w:t>total 288M</w:t>
      </w:r>
    </w:p>
    <w:p w14:paraId="44AE03C7" w14:textId="77777777" w:rsidR="000F4EFC" w:rsidRDefault="000F4EFC" w:rsidP="000F4EFC">
      <w:pPr>
        <w:pStyle w:val="afffff2"/>
      </w:pPr>
      <w:r>
        <w:t xml:space="preserve">-rw-------.  1 </w:t>
      </w:r>
      <w:proofErr w:type="gramStart"/>
      <w:r>
        <w:t>omm  dbgrp</w:t>
      </w:r>
      <w:proofErr w:type="gramEnd"/>
      <w:r>
        <w:t xml:space="preserve"> 1.4K Jan  7 10:32 clusterconfig.xml</w:t>
      </w:r>
    </w:p>
    <w:p w14:paraId="62D3C754" w14:textId="77777777" w:rsidR="000F4EFC" w:rsidRDefault="000F4EFC" w:rsidP="000F4EFC">
      <w:pPr>
        <w:pStyle w:val="afffff2"/>
      </w:pPr>
      <w:r>
        <w:t xml:space="preserve">drwx------. 15 root </w:t>
      </w:r>
      <w:proofErr w:type="gramStart"/>
      <w:r>
        <w:t>root  4</w:t>
      </w:r>
      <w:proofErr w:type="gramEnd"/>
      <w:r>
        <w:t>.0K Jan  7 10:31 lib</w:t>
      </w:r>
    </w:p>
    <w:p w14:paraId="7192B9C7" w14:textId="4BC8BE2A" w:rsidR="000F4EFC" w:rsidRDefault="000F4EFC" w:rsidP="000F4EFC">
      <w:pPr>
        <w:pStyle w:val="afffff2"/>
      </w:pPr>
      <w:r>
        <w:t xml:space="preserve">-r--------.  1 root root   95M Dec 31 20:59 </w:t>
      </w:r>
      <w:r w:rsidR="00212570">
        <w:t>openGauss-</w:t>
      </w:r>
      <w:r w:rsidR="00EA7650">
        <w:t>5.0.1</w:t>
      </w:r>
      <w:r>
        <w:t>-openEuler-64bit-all.tar.gz</w:t>
      </w:r>
    </w:p>
    <w:p w14:paraId="24EE0673" w14:textId="422F0FAE" w:rsidR="000F4EFC" w:rsidRDefault="000F4EFC" w:rsidP="000F4EFC">
      <w:pPr>
        <w:pStyle w:val="afffff2"/>
      </w:pPr>
      <w:r>
        <w:t xml:space="preserve">-r--------.  1 root root    65 Dec 31 20:40 </w:t>
      </w:r>
      <w:r w:rsidR="00212570">
        <w:t>openGauss-</w:t>
      </w:r>
      <w:r w:rsidR="00EA7650">
        <w:t>5.0.1</w:t>
      </w:r>
      <w:r>
        <w:t>-openEuler-64bit-</w:t>
      </w:r>
      <w:proofErr w:type="gramStart"/>
      <w:r>
        <w:t>om.sha</w:t>
      </w:r>
      <w:proofErr w:type="gramEnd"/>
      <w:r>
        <w:t>256</w:t>
      </w:r>
    </w:p>
    <w:p w14:paraId="5A7A26B1" w14:textId="276C0D1E" w:rsidR="000F4EFC" w:rsidRDefault="000F4EFC" w:rsidP="000F4EFC">
      <w:pPr>
        <w:pStyle w:val="afffff2"/>
      </w:pPr>
      <w:r>
        <w:t xml:space="preserve">-r--------.  1 root root   13M Dec 31 20:40 </w:t>
      </w:r>
      <w:r w:rsidR="00212570">
        <w:t>openGauss-</w:t>
      </w:r>
      <w:r w:rsidR="00EA7650">
        <w:t>5.0.1</w:t>
      </w:r>
      <w:r>
        <w:t>-openEuler-64bit-om.tar.gz</w:t>
      </w:r>
    </w:p>
    <w:p w14:paraId="1B2B47FE" w14:textId="6DF5A859" w:rsidR="000F4EFC" w:rsidRDefault="000F4EFC" w:rsidP="000F4EFC">
      <w:pPr>
        <w:pStyle w:val="afffff2"/>
      </w:pPr>
      <w:r>
        <w:t xml:space="preserve">-r--------.  1 root root    65 Dec 31 20:39 </w:t>
      </w:r>
      <w:r w:rsidR="00212570">
        <w:t>openGauss-</w:t>
      </w:r>
      <w:r w:rsidR="00EA7650">
        <w:t>5.0.1</w:t>
      </w:r>
      <w:r>
        <w:t>-openEuler-64bit.sha256</w:t>
      </w:r>
    </w:p>
    <w:p w14:paraId="6675A021" w14:textId="68007846" w:rsidR="000F4EFC" w:rsidRDefault="000F4EFC" w:rsidP="000F4EFC">
      <w:pPr>
        <w:pStyle w:val="afffff2"/>
      </w:pPr>
      <w:r>
        <w:lastRenderedPageBreak/>
        <w:t xml:space="preserve">-r--------.  1 root root   84M Dec 31 20:39 </w:t>
      </w:r>
      <w:r w:rsidR="00212570">
        <w:t>openGauss-</w:t>
      </w:r>
      <w:r w:rsidR="00EA7650">
        <w:t>5.0.1</w:t>
      </w:r>
      <w:r>
        <w:t>-openEuler-64bit.tar.bz2</w:t>
      </w:r>
    </w:p>
    <w:p w14:paraId="498D0F6B" w14:textId="77777777" w:rsidR="000F4EFC" w:rsidRDefault="000F4EFC" w:rsidP="000F4EFC">
      <w:pPr>
        <w:pStyle w:val="afffff2"/>
      </w:pPr>
      <w:r>
        <w:t xml:space="preserve">-r--------.  1 root root   96M </w:t>
      </w:r>
      <w:proofErr w:type="gramStart"/>
      <w:r>
        <w:t>Jan  7</w:t>
      </w:r>
      <w:proofErr w:type="gramEnd"/>
      <w:r>
        <w:t xml:space="preserve"> 10:32 openGauss-Package-bak_392c0438.tar.gz</w:t>
      </w:r>
    </w:p>
    <w:p w14:paraId="43955842" w14:textId="77777777" w:rsidR="000F4EFC" w:rsidRDefault="000F4EFC" w:rsidP="000F4EFC">
      <w:pPr>
        <w:pStyle w:val="afffff2"/>
      </w:pPr>
      <w:r>
        <w:t xml:space="preserve">drwx------.  6 root </w:t>
      </w:r>
      <w:proofErr w:type="gramStart"/>
      <w:r>
        <w:t>root  4</w:t>
      </w:r>
      <w:proofErr w:type="gramEnd"/>
      <w:r>
        <w:t>.0K Dec 31 20:40 script</w:t>
      </w:r>
    </w:p>
    <w:p w14:paraId="5367B464" w14:textId="77777777" w:rsidR="000F4EFC" w:rsidRDefault="000F4EFC" w:rsidP="000F4EFC">
      <w:pPr>
        <w:pStyle w:val="afffff2"/>
      </w:pPr>
      <w:r>
        <w:t xml:space="preserve">drwxr-xr-x.  2 root </w:t>
      </w:r>
      <w:proofErr w:type="gramStart"/>
      <w:r>
        <w:t>root  4</w:t>
      </w:r>
      <w:proofErr w:type="gramEnd"/>
      <w:r>
        <w:t>.0K Dec 31 20:40 simpleInstall</w:t>
      </w:r>
    </w:p>
    <w:p w14:paraId="4C80470E" w14:textId="77777777" w:rsidR="000F4EFC" w:rsidRDefault="000F4EFC" w:rsidP="000F4EFC">
      <w:pPr>
        <w:pStyle w:val="afffff2"/>
      </w:pPr>
      <w:r>
        <w:t>-r--------.  1 root root    65 Dec 31 20:39 upgrade_</w:t>
      </w:r>
      <w:proofErr w:type="gramStart"/>
      <w:r>
        <w:t>sql.sha</w:t>
      </w:r>
      <w:proofErr w:type="gramEnd"/>
      <w:r>
        <w:t>256</w:t>
      </w:r>
    </w:p>
    <w:p w14:paraId="7032BF0C" w14:textId="77777777" w:rsidR="000F4EFC" w:rsidRDefault="000F4EFC" w:rsidP="000F4EFC">
      <w:pPr>
        <w:pStyle w:val="afffff2"/>
      </w:pPr>
      <w:r>
        <w:t xml:space="preserve">-r--------.  1 root </w:t>
      </w:r>
      <w:proofErr w:type="gramStart"/>
      <w:r>
        <w:t>root  132</w:t>
      </w:r>
      <w:proofErr w:type="gramEnd"/>
      <w:r>
        <w:t>K Dec 31 20:39 upgrade_sql.tar.gz</w:t>
      </w:r>
    </w:p>
    <w:p w14:paraId="0B77BA35" w14:textId="65D81CD4" w:rsidR="00714882" w:rsidRPr="005B6C51" w:rsidRDefault="000F4EFC" w:rsidP="000F4EFC">
      <w:pPr>
        <w:pStyle w:val="afffff2"/>
      </w:pPr>
      <w:r>
        <w:t>-r--------.  1 root root    32 Dec 31 20:38 version.cfg</w:t>
      </w:r>
    </w:p>
    <w:p w14:paraId="2339E564" w14:textId="77777777" w:rsidR="00714882" w:rsidRPr="005B6C51" w:rsidRDefault="00714882" w:rsidP="00FB0076">
      <w:pPr>
        <w:pStyle w:val="afffff2"/>
      </w:pPr>
      <w:r w:rsidRPr="005B6C51">
        <w:t>-rwxr-xr-x.  1 root root    32 Oct 14 02:12 version.cfg</w:t>
      </w:r>
    </w:p>
    <w:p w14:paraId="71E58E3C" w14:textId="73551185" w:rsidR="004B2F26" w:rsidRDefault="00D35C7A" w:rsidP="00FB0076">
      <w:pPr>
        <w:pStyle w:val="afffff2"/>
      </w:pPr>
      <w:r w:rsidRPr="005B6C51">
        <w:t xml:space="preserve">[root@db1 </w:t>
      </w:r>
      <w:proofErr w:type="gramStart"/>
      <w:r w:rsidRPr="005B6C51">
        <w:t>openGauss]#</w:t>
      </w:r>
      <w:proofErr w:type="gramEnd"/>
      <w:r w:rsidRPr="005B6C51">
        <w:t xml:space="preserve"> </w:t>
      </w:r>
      <w:r w:rsidRPr="000F4EFC">
        <w:rPr>
          <w:b/>
          <w:color w:val="C7000B"/>
        </w:rPr>
        <w:t xml:space="preserve">rm -rf </w:t>
      </w:r>
      <w:r w:rsidR="00212570">
        <w:rPr>
          <w:b/>
          <w:color w:val="C7000B"/>
        </w:rPr>
        <w:t>openGauss-</w:t>
      </w:r>
      <w:r w:rsidR="00EA7650">
        <w:rPr>
          <w:b/>
          <w:color w:val="C7000B"/>
        </w:rPr>
        <w:t>5.0.1</w:t>
      </w:r>
      <w:r w:rsidR="000F4EFC" w:rsidRPr="000F4EFC">
        <w:rPr>
          <w:b/>
          <w:color w:val="C7000B"/>
        </w:rPr>
        <w:t>-openEuler-64bit-all.tar.gz</w:t>
      </w:r>
    </w:p>
    <w:p w14:paraId="711F6598" w14:textId="60E86FE9" w:rsidR="000F4EFC" w:rsidRDefault="000F4EFC" w:rsidP="00FB0076">
      <w:pPr>
        <w:pStyle w:val="afffff2"/>
      </w:pPr>
      <w:r w:rsidRPr="005B6C51">
        <w:t xml:space="preserve">[root@db1 </w:t>
      </w:r>
      <w:proofErr w:type="gramStart"/>
      <w:r w:rsidRPr="005B6C51">
        <w:t>openGauss]#</w:t>
      </w:r>
      <w:proofErr w:type="gramEnd"/>
      <w:r w:rsidRPr="000F4EFC">
        <w:rPr>
          <w:b/>
          <w:color w:val="C7000B"/>
        </w:rPr>
        <w:t xml:space="preserve"> rm -rf </w:t>
      </w:r>
      <w:r w:rsidR="00212570">
        <w:rPr>
          <w:b/>
          <w:color w:val="C7000B"/>
        </w:rPr>
        <w:t>openGauss-</w:t>
      </w:r>
      <w:r w:rsidR="00EA7650">
        <w:rPr>
          <w:b/>
          <w:color w:val="C7000B"/>
        </w:rPr>
        <w:t>5.0.1</w:t>
      </w:r>
      <w:r w:rsidRPr="000F4EFC">
        <w:rPr>
          <w:b/>
          <w:color w:val="C7000B"/>
        </w:rPr>
        <w:t>-openEuler-64bit-om.tar.gz</w:t>
      </w:r>
    </w:p>
    <w:p w14:paraId="0293216F" w14:textId="77777777" w:rsidR="000F4EFC" w:rsidRPr="005B6C51" w:rsidRDefault="000F4EFC" w:rsidP="00FB0076">
      <w:pPr>
        <w:pStyle w:val="afffff2"/>
      </w:pPr>
    </w:p>
    <w:p w14:paraId="7AC0AC3F" w14:textId="7F21E539" w:rsidR="00E2759B" w:rsidRPr="005B6C51" w:rsidRDefault="00667384" w:rsidP="00FB0076">
      <w:pPr>
        <w:pStyle w:val="1e"/>
      </w:pPr>
      <w:r w:rsidRPr="005B6C51">
        <w:t>数据库安装结束</w:t>
      </w:r>
      <w:r w:rsidR="00D02918" w:rsidRPr="005B6C51">
        <w:t>。</w:t>
      </w:r>
    </w:p>
    <w:p w14:paraId="4E9C36EC" w14:textId="722B2B51" w:rsidR="00776335" w:rsidRPr="005B6C51" w:rsidRDefault="00776335">
      <w:pPr>
        <w:topLinePunct w:val="0"/>
        <w:adjustRightInd/>
        <w:snapToGrid/>
        <w:spacing w:before="0" w:after="0" w:line="240" w:lineRule="auto"/>
        <w:ind w:left="0"/>
        <w:rPr>
          <w:rFonts w:ascii="Huawei Sans" w:eastAsia="方正兰亭黑简体" w:hAnsi="Huawei Sans" w:cs="Huawei Sans"/>
          <w:bCs/>
          <w:sz w:val="21"/>
        </w:rPr>
      </w:pPr>
      <w:r w:rsidRPr="005B6C51">
        <w:rPr>
          <w:rFonts w:ascii="Huawei Sans" w:eastAsia="方正兰亭黑简体" w:hAnsi="Huawei Sans" w:cs="Huawei Sans"/>
        </w:rPr>
        <w:br w:type="page"/>
      </w:r>
    </w:p>
    <w:p w14:paraId="393D9520" w14:textId="42AC2A30" w:rsidR="007C4494" w:rsidRPr="005B6C51" w:rsidRDefault="00157194" w:rsidP="00157194">
      <w:pPr>
        <w:pStyle w:val="1"/>
        <w:numPr>
          <w:ilvl w:val="0"/>
          <w:numId w:val="4"/>
        </w:numPr>
        <w:ind w:right="884"/>
      </w:pPr>
      <w:bookmarkStart w:id="60" w:name="_Toc47516447"/>
      <w:r w:rsidRPr="00157194">
        <w:lastRenderedPageBreak/>
        <w:t xml:space="preserve"> </w:t>
      </w:r>
      <w:bookmarkStart w:id="61" w:name="_Toc160546457"/>
      <w:r w:rsidR="007C4494" w:rsidRPr="005B6C51">
        <w:t>数据库使用</w:t>
      </w:r>
      <w:bookmarkEnd w:id="60"/>
      <w:bookmarkEnd w:id="61"/>
    </w:p>
    <w:p w14:paraId="0A8EADAB" w14:textId="77777777" w:rsidR="007C4494" w:rsidRPr="005B6C51" w:rsidRDefault="007C4494" w:rsidP="00FB0076">
      <w:pPr>
        <w:pStyle w:val="1e"/>
      </w:pPr>
      <w:r w:rsidRPr="005B6C51">
        <w:t>本节描述使用数据库的基本操作。通过此节您可以完成创建数据库、创建表及向表中插入数据和查询表中数据等操作。</w:t>
      </w:r>
    </w:p>
    <w:p w14:paraId="1EA91FB6" w14:textId="75252229" w:rsidR="007C4494" w:rsidRPr="005B6C51" w:rsidRDefault="007C4494" w:rsidP="00612E48">
      <w:pPr>
        <w:pStyle w:val="2"/>
      </w:pPr>
      <w:bookmarkStart w:id="62" w:name="_Toc47516448"/>
      <w:bookmarkStart w:id="63" w:name="_Toc160546458"/>
      <w:r w:rsidRPr="005B6C51">
        <w:t>前提条件</w:t>
      </w:r>
      <w:bookmarkEnd w:id="62"/>
      <w:bookmarkEnd w:id="63"/>
    </w:p>
    <w:p w14:paraId="2074C69A" w14:textId="77777777" w:rsidR="00B26BB8" w:rsidRPr="005B6C51" w:rsidRDefault="00B26BB8" w:rsidP="00F53396">
      <w:pPr>
        <w:pStyle w:val="40"/>
        <w:rPr>
          <w:rFonts w:ascii="Huawei Sans" w:hAnsi="Huawei Sans" w:cs="Huawei Sans"/>
        </w:rPr>
      </w:pPr>
      <w:r w:rsidRPr="005B6C51">
        <w:rPr>
          <w:rFonts w:ascii="Huawei Sans" w:hAnsi="Huawei Sans" w:cs="Huawei Sans"/>
        </w:rPr>
        <w:t>openGauss</w:t>
      </w:r>
      <w:r w:rsidRPr="005B6C51">
        <w:rPr>
          <w:rFonts w:ascii="Huawei Sans" w:hAnsi="Huawei Sans" w:cs="Huawei Sans"/>
        </w:rPr>
        <w:t>正常运行。</w:t>
      </w:r>
    </w:p>
    <w:p w14:paraId="3AF3C096" w14:textId="66E955D5" w:rsidR="00B26BB8" w:rsidRPr="005B6C51" w:rsidRDefault="00B26BB8" w:rsidP="00F53396">
      <w:pPr>
        <w:pStyle w:val="40"/>
        <w:rPr>
          <w:rFonts w:ascii="Huawei Sans" w:hAnsi="Huawei Sans" w:cs="Huawei Sans"/>
        </w:rPr>
      </w:pPr>
      <w:r w:rsidRPr="005B6C51">
        <w:rPr>
          <w:rFonts w:ascii="Huawei Sans" w:hAnsi="Huawei Sans" w:cs="Huawei Sans"/>
        </w:rPr>
        <w:t>由于本实验是对</w:t>
      </w:r>
      <w:r w:rsidRPr="005B6C51">
        <w:rPr>
          <w:rFonts w:ascii="Huawei Sans" w:hAnsi="Huawei Sans" w:cs="Huawei Sans"/>
        </w:rPr>
        <w:t>openGauss</w:t>
      </w:r>
      <w:r w:rsidRPr="005B6C51">
        <w:rPr>
          <w:rFonts w:ascii="Huawei Sans" w:hAnsi="Huawei Sans" w:cs="Huawei Sans"/>
        </w:rPr>
        <w:t>数据库的基本使用，需要掌握</w:t>
      </w:r>
      <w:r w:rsidRPr="005B6C51">
        <w:rPr>
          <w:rFonts w:ascii="Huawei Sans" w:hAnsi="Huawei Sans" w:cs="Huawei Sans"/>
        </w:rPr>
        <w:t>openGauss</w:t>
      </w:r>
      <w:r w:rsidRPr="005B6C51">
        <w:rPr>
          <w:rFonts w:ascii="Huawei Sans" w:hAnsi="Huawei Sans" w:cs="Huawei Sans"/>
        </w:rPr>
        <w:t>数据库的基本操作和</w:t>
      </w:r>
      <w:r w:rsidRPr="005B6C51">
        <w:rPr>
          <w:rFonts w:ascii="Huawei Sans" w:hAnsi="Huawei Sans" w:cs="Huawei Sans"/>
        </w:rPr>
        <w:t>SQL</w:t>
      </w:r>
      <w:r w:rsidRPr="005B6C51">
        <w:rPr>
          <w:rFonts w:ascii="Huawei Sans" w:hAnsi="Huawei Sans" w:cs="Huawei Sans"/>
        </w:rPr>
        <w:t>语法，</w:t>
      </w:r>
      <w:r w:rsidRPr="005B6C51">
        <w:rPr>
          <w:rFonts w:ascii="Huawei Sans" w:hAnsi="Huawei Sans" w:cs="Huawei Sans"/>
        </w:rPr>
        <w:t>openGauss</w:t>
      </w:r>
      <w:r w:rsidRPr="005B6C51">
        <w:rPr>
          <w:rFonts w:ascii="Huawei Sans" w:hAnsi="Huawei Sans" w:cs="Huawei Sans"/>
        </w:rPr>
        <w:t>数据库支持</w:t>
      </w:r>
      <w:r w:rsidRPr="005B6C51">
        <w:rPr>
          <w:rFonts w:ascii="Huawei Sans" w:hAnsi="Huawei Sans" w:cs="Huawei Sans"/>
        </w:rPr>
        <w:t>SQL2003</w:t>
      </w:r>
      <w:r w:rsidRPr="005B6C51">
        <w:rPr>
          <w:rFonts w:ascii="Huawei Sans" w:hAnsi="Huawei Sans" w:cs="Huawei Sans"/>
        </w:rPr>
        <w:t>标准语法，数据库基本操作参见</w:t>
      </w:r>
      <w:hyperlink w:anchor="_附录二：openGauss数据库基本操作" w:history="1">
        <w:r w:rsidRPr="007540F5">
          <w:rPr>
            <w:rStyle w:val="af"/>
            <w:rFonts w:ascii="Huawei Sans" w:hAnsi="Huawei Sans" w:cs="Huawei Sans"/>
            <w:b/>
          </w:rPr>
          <w:t>附录二</w:t>
        </w:r>
      </w:hyperlink>
      <w:r w:rsidRPr="005B6C51">
        <w:rPr>
          <w:rFonts w:ascii="Huawei Sans" w:hAnsi="Huawei Sans" w:cs="Huawei Sans"/>
        </w:rPr>
        <w:t>。</w:t>
      </w:r>
    </w:p>
    <w:p w14:paraId="09BEAC7E" w14:textId="2C17DE7E" w:rsidR="007C4494" w:rsidRPr="005B6C51" w:rsidRDefault="007C4494" w:rsidP="00612E48">
      <w:pPr>
        <w:pStyle w:val="2"/>
      </w:pPr>
      <w:bookmarkStart w:id="64" w:name="_Toc160546459"/>
      <w:r w:rsidRPr="005B6C51">
        <w:t>操作步骤</w:t>
      </w:r>
      <w:bookmarkEnd w:id="64"/>
    </w:p>
    <w:p w14:paraId="5D6DCF69" w14:textId="77777777" w:rsidR="007C4494" w:rsidRPr="005B6C51" w:rsidRDefault="007C4494" w:rsidP="0005267F">
      <w:pPr>
        <w:pStyle w:val="3"/>
      </w:pPr>
      <w:r w:rsidRPr="005B6C51">
        <w:t>以操作系统用户</w:t>
      </w:r>
      <w:r w:rsidRPr="005B6C51">
        <w:t>omm</w:t>
      </w:r>
      <w:r w:rsidRPr="005B6C51">
        <w:t>登录数据库主节点。</w:t>
      </w:r>
    </w:p>
    <w:p w14:paraId="58BAC78F" w14:textId="596D5552" w:rsidR="007C4494" w:rsidRPr="005B6C51" w:rsidRDefault="00A2485A" w:rsidP="00FB0076">
      <w:pPr>
        <w:pStyle w:val="afffff2"/>
      </w:pPr>
      <w:r w:rsidRPr="00B341A2">
        <w:t>[root@</w:t>
      </w:r>
      <w:r w:rsidR="003932B9">
        <w:t>db1</w:t>
      </w:r>
      <w:r w:rsidRPr="00B341A2">
        <w:t xml:space="preserve"> </w:t>
      </w:r>
      <w:proofErr w:type="gramStart"/>
      <w:r w:rsidR="0025336C">
        <w:t>~</w:t>
      </w:r>
      <w:r w:rsidRPr="00B341A2">
        <w:t>]#</w:t>
      </w:r>
      <w:proofErr w:type="gramEnd"/>
      <w:r>
        <w:t xml:space="preserve"> </w:t>
      </w:r>
      <w:r w:rsidR="00107578" w:rsidRPr="008C4781">
        <w:rPr>
          <w:b/>
          <w:color w:val="C7000B"/>
        </w:rPr>
        <w:t>su - omm</w:t>
      </w:r>
      <w:r w:rsidRPr="008C4781">
        <w:rPr>
          <w:b/>
          <w:color w:val="C7000B"/>
        </w:rPr>
        <w:t xml:space="preserve"> </w:t>
      </w:r>
    </w:p>
    <w:p w14:paraId="10869FAE" w14:textId="14599F06" w:rsidR="007C4494" w:rsidRPr="005B6C51" w:rsidRDefault="007C4494" w:rsidP="00FB0076">
      <w:pPr>
        <w:pStyle w:val="1e"/>
      </w:pPr>
      <w:r w:rsidRPr="005B6C51">
        <w:t>若不确定数据库主节点部署在哪台服务器，请确认连接信息。</w:t>
      </w:r>
    </w:p>
    <w:p w14:paraId="4D3672D5" w14:textId="20E430B0" w:rsidR="007C4494" w:rsidRPr="005B6C51" w:rsidRDefault="007C4494" w:rsidP="0005267F">
      <w:pPr>
        <w:pStyle w:val="3"/>
      </w:pPr>
      <w:r w:rsidRPr="005B6C51">
        <w:t>启动服务</w:t>
      </w:r>
      <w:r w:rsidR="007C1B4B">
        <w:rPr>
          <w:rFonts w:hint="eastAsia"/>
        </w:rPr>
        <w:t>（可选操作，如未启动，请按此步骤启动）</w:t>
      </w:r>
      <w:r w:rsidR="009F0322" w:rsidRPr="005B6C51">
        <w:t>。</w:t>
      </w:r>
    </w:p>
    <w:p w14:paraId="773FCC6B" w14:textId="77777777" w:rsidR="007C4494" w:rsidRPr="005B6C51" w:rsidRDefault="007C4494" w:rsidP="00FB0076">
      <w:pPr>
        <w:pStyle w:val="1e"/>
      </w:pPr>
      <w:r w:rsidRPr="005B6C51">
        <w:t>启动服务命令：</w:t>
      </w:r>
    </w:p>
    <w:p w14:paraId="65921F14" w14:textId="687F6A79" w:rsidR="007C4494" w:rsidRPr="005B6C51" w:rsidRDefault="007C4494" w:rsidP="00FB0076">
      <w:pPr>
        <w:pStyle w:val="afffff2"/>
        <w:rPr>
          <w:b/>
          <w:color w:val="C7000B"/>
        </w:rPr>
      </w:pPr>
      <w:r w:rsidRPr="005B6C51">
        <w:rPr>
          <w:snapToGrid w:val="0"/>
        </w:rPr>
        <w:t>[omm@</w:t>
      </w:r>
      <w:r w:rsidR="003932B9">
        <w:rPr>
          <w:snapToGrid w:val="0"/>
        </w:rPr>
        <w:t>db1</w:t>
      </w:r>
      <w:r w:rsidRPr="005B6C51">
        <w:rPr>
          <w:snapToGrid w:val="0"/>
        </w:rPr>
        <w:t xml:space="preserve"> </w:t>
      </w:r>
      <w:proofErr w:type="gramStart"/>
      <w:r w:rsidRPr="005B6C51">
        <w:rPr>
          <w:snapToGrid w:val="0"/>
        </w:rPr>
        <w:t>~]$</w:t>
      </w:r>
      <w:proofErr w:type="gramEnd"/>
      <w:r w:rsidRPr="005B6C51">
        <w:rPr>
          <w:snapToGrid w:val="0"/>
        </w:rPr>
        <w:t xml:space="preserve"> </w:t>
      </w:r>
      <w:r w:rsidRPr="005B6C51">
        <w:rPr>
          <w:b/>
          <w:color w:val="C7000B"/>
        </w:rPr>
        <w:t>gs_om -t start</w:t>
      </w:r>
    </w:p>
    <w:p w14:paraId="31BF25FF" w14:textId="77777777" w:rsidR="007C4494" w:rsidRPr="005B6C51" w:rsidRDefault="007C4494" w:rsidP="00FB0076">
      <w:pPr>
        <w:pStyle w:val="afffff2"/>
        <w:rPr>
          <w:snapToGrid w:val="0"/>
        </w:rPr>
      </w:pPr>
      <w:r w:rsidRPr="005B6C51">
        <w:rPr>
          <w:snapToGrid w:val="0"/>
        </w:rPr>
        <w:t>Starting cluster.</w:t>
      </w:r>
    </w:p>
    <w:p w14:paraId="0D21786A" w14:textId="77777777" w:rsidR="007C4494" w:rsidRPr="005B6C51" w:rsidRDefault="007C4494" w:rsidP="00FB0076">
      <w:pPr>
        <w:pStyle w:val="afffff2"/>
        <w:rPr>
          <w:snapToGrid w:val="0"/>
        </w:rPr>
      </w:pPr>
      <w:r w:rsidRPr="005B6C51">
        <w:rPr>
          <w:snapToGrid w:val="0"/>
        </w:rPr>
        <w:t>=========================================</w:t>
      </w:r>
    </w:p>
    <w:p w14:paraId="581526A4" w14:textId="77777777" w:rsidR="007C4494" w:rsidRPr="005B6C51" w:rsidRDefault="007C4494" w:rsidP="00FB0076">
      <w:pPr>
        <w:pStyle w:val="afffff2"/>
        <w:rPr>
          <w:snapToGrid w:val="0"/>
        </w:rPr>
      </w:pPr>
      <w:r w:rsidRPr="005B6C51">
        <w:rPr>
          <w:snapToGrid w:val="0"/>
        </w:rPr>
        <w:t>=========================================</w:t>
      </w:r>
    </w:p>
    <w:p w14:paraId="3E783AE5" w14:textId="77777777" w:rsidR="007C4494" w:rsidRDefault="007C4494" w:rsidP="00FB0076">
      <w:pPr>
        <w:pStyle w:val="afffff2"/>
        <w:rPr>
          <w:snapToGrid w:val="0"/>
        </w:rPr>
      </w:pPr>
      <w:r w:rsidRPr="005B6C51">
        <w:rPr>
          <w:snapToGrid w:val="0"/>
        </w:rPr>
        <w:t>Successfully started.</w:t>
      </w:r>
    </w:p>
    <w:p w14:paraId="6F4C90B8" w14:textId="77777777" w:rsidR="007C1B4B" w:rsidRPr="0053549F" w:rsidRDefault="007C1B4B" w:rsidP="007C1B4B">
      <w:pPr>
        <w:pStyle w:val="1e"/>
      </w:pPr>
      <w:r>
        <w:rPr>
          <w:rFonts w:hint="eastAsia"/>
        </w:rPr>
        <w:t>查看</w:t>
      </w:r>
      <w:r>
        <w:t>服务</w:t>
      </w:r>
      <w:r>
        <w:rPr>
          <w:rFonts w:hint="eastAsia"/>
        </w:rPr>
        <w:t>是否启动</w:t>
      </w:r>
      <w:r w:rsidRPr="0053549F">
        <w:t>：</w:t>
      </w:r>
    </w:p>
    <w:p w14:paraId="6758D123" w14:textId="537B1528" w:rsidR="007C1B4B" w:rsidRPr="00203604" w:rsidRDefault="007C1B4B" w:rsidP="007C1B4B">
      <w:pPr>
        <w:pStyle w:val="afffff2"/>
        <w:rPr>
          <w:snapToGrid w:val="0"/>
        </w:rPr>
      </w:pPr>
      <w:r w:rsidRPr="00203604">
        <w:rPr>
          <w:snapToGrid w:val="0"/>
        </w:rPr>
        <w:t>[o</w:t>
      </w:r>
      <w:r w:rsidR="004311E9">
        <w:rPr>
          <w:snapToGrid w:val="0"/>
        </w:rPr>
        <w:t>mm@db1</w:t>
      </w:r>
      <w:r>
        <w:rPr>
          <w:snapToGrid w:val="0"/>
        </w:rPr>
        <w:t xml:space="preserve"> </w:t>
      </w:r>
      <w:proofErr w:type="gramStart"/>
      <w:r>
        <w:rPr>
          <w:snapToGrid w:val="0"/>
        </w:rPr>
        <w:t>~]$</w:t>
      </w:r>
      <w:proofErr w:type="gramEnd"/>
      <w:r>
        <w:rPr>
          <w:snapToGrid w:val="0"/>
        </w:rPr>
        <w:t xml:space="preserve"> </w:t>
      </w:r>
      <w:r w:rsidRPr="002B15E5">
        <w:rPr>
          <w:b/>
          <w:color w:val="C7000B"/>
        </w:rPr>
        <w:t>gs_om -t status</w:t>
      </w:r>
    </w:p>
    <w:p w14:paraId="555C13F0" w14:textId="77777777" w:rsidR="007C1B4B" w:rsidRPr="00203604" w:rsidRDefault="007C1B4B" w:rsidP="007C1B4B">
      <w:pPr>
        <w:pStyle w:val="afffff2"/>
        <w:rPr>
          <w:snapToGrid w:val="0"/>
        </w:rPr>
      </w:pPr>
      <w:r w:rsidRPr="00203604">
        <w:rPr>
          <w:snapToGrid w:val="0"/>
        </w:rPr>
        <w:t>-----------------------------------------------------------------------</w:t>
      </w:r>
    </w:p>
    <w:p w14:paraId="4875D16D" w14:textId="6CFA48EB" w:rsidR="007C1B4B" w:rsidRPr="00203604" w:rsidRDefault="0025336C" w:rsidP="007C1B4B">
      <w:pPr>
        <w:pStyle w:val="afffff2"/>
        <w:rPr>
          <w:snapToGrid w:val="0"/>
        </w:rPr>
      </w:pPr>
      <w:r w:rsidRPr="0025336C">
        <w:rPr>
          <w:snapToGrid w:val="0"/>
        </w:rPr>
        <w:t xml:space="preserve">cluster_name  </w:t>
      </w:r>
      <w:proofErr w:type="gramStart"/>
      <w:r w:rsidRPr="0025336C">
        <w:rPr>
          <w:snapToGrid w:val="0"/>
        </w:rPr>
        <w:t xml:space="preserve">  :</w:t>
      </w:r>
      <w:proofErr w:type="gramEnd"/>
      <w:r w:rsidRPr="0025336C">
        <w:rPr>
          <w:snapToGrid w:val="0"/>
        </w:rPr>
        <w:t xml:space="preserve"> dbCluster</w:t>
      </w:r>
    </w:p>
    <w:p w14:paraId="6AF02A5F" w14:textId="4005A511" w:rsidR="007C1B4B" w:rsidRPr="00203604" w:rsidRDefault="007C1B4B" w:rsidP="007C1B4B">
      <w:pPr>
        <w:pStyle w:val="afffff2"/>
        <w:rPr>
          <w:snapToGrid w:val="0"/>
        </w:rPr>
      </w:pPr>
      <w:r w:rsidRPr="00203604">
        <w:rPr>
          <w:snapToGrid w:val="0"/>
        </w:rPr>
        <w:t xml:space="preserve">cluster_state  </w:t>
      </w:r>
      <w:r w:rsidR="00285D63">
        <w:rPr>
          <w:snapToGrid w:val="0"/>
        </w:rPr>
        <w:t xml:space="preserve"> </w:t>
      </w:r>
      <w:proofErr w:type="gramStart"/>
      <w:r w:rsidR="00285D63">
        <w:rPr>
          <w:snapToGrid w:val="0"/>
        </w:rPr>
        <w:t xml:space="preserve"> </w:t>
      </w:r>
      <w:r w:rsidRPr="00203604">
        <w:rPr>
          <w:snapToGrid w:val="0"/>
        </w:rPr>
        <w:t xml:space="preserve"> :</w:t>
      </w:r>
      <w:proofErr w:type="gramEnd"/>
      <w:r w:rsidRPr="00203604">
        <w:rPr>
          <w:snapToGrid w:val="0"/>
        </w:rPr>
        <w:t xml:space="preserve"> Normal</w:t>
      </w:r>
    </w:p>
    <w:p w14:paraId="1A966E4F" w14:textId="42A74A86" w:rsidR="007C1B4B" w:rsidRPr="00203604" w:rsidRDefault="007C1B4B" w:rsidP="007C1B4B">
      <w:pPr>
        <w:pStyle w:val="afffff2"/>
        <w:rPr>
          <w:snapToGrid w:val="0"/>
        </w:rPr>
      </w:pPr>
      <w:r w:rsidRPr="00203604">
        <w:rPr>
          <w:snapToGrid w:val="0"/>
        </w:rPr>
        <w:t xml:space="preserve">redistributing  </w:t>
      </w:r>
      <w:proofErr w:type="gramStart"/>
      <w:r w:rsidR="00285D63">
        <w:rPr>
          <w:snapToGrid w:val="0"/>
        </w:rPr>
        <w:t xml:space="preserve">  </w:t>
      </w:r>
      <w:r w:rsidRPr="00203604">
        <w:rPr>
          <w:snapToGrid w:val="0"/>
        </w:rPr>
        <w:t>:</w:t>
      </w:r>
      <w:proofErr w:type="gramEnd"/>
      <w:r w:rsidRPr="00203604">
        <w:rPr>
          <w:snapToGrid w:val="0"/>
        </w:rPr>
        <w:t xml:space="preserve"> No</w:t>
      </w:r>
    </w:p>
    <w:p w14:paraId="18D78F81" w14:textId="77777777" w:rsidR="007C1B4B" w:rsidRPr="00203604" w:rsidRDefault="007C1B4B" w:rsidP="007C1B4B">
      <w:pPr>
        <w:pStyle w:val="afffff2"/>
        <w:rPr>
          <w:snapToGrid w:val="0"/>
        </w:rPr>
      </w:pPr>
      <w:r w:rsidRPr="00203604">
        <w:rPr>
          <w:snapToGrid w:val="0"/>
        </w:rPr>
        <w:t>-----------------------------------------------------------------------</w:t>
      </w:r>
    </w:p>
    <w:p w14:paraId="20A910C5" w14:textId="77777777" w:rsidR="007C1B4B" w:rsidRDefault="007C1B4B" w:rsidP="007C1B4B">
      <w:pPr>
        <w:pStyle w:val="1e"/>
        <w:rPr>
          <w:snapToGrid w:val="0"/>
        </w:rPr>
      </w:pPr>
    </w:p>
    <w:p w14:paraId="25782A73" w14:textId="77777777" w:rsidR="007C4494" w:rsidRPr="005B6C51" w:rsidRDefault="007C4494" w:rsidP="0005267F">
      <w:pPr>
        <w:pStyle w:val="3"/>
      </w:pPr>
      <w:r w:rsidRPr="005B6C51">
        <w:lastRenderedPageBreak/>
        <w:t>连接数据库。</w:t>
      </w:r>
    </w:p>
    <w:p w14:paraId="0E014DA7" w14:textId="4502E9DD" w:rsidR="007C4494" w:rsidRPr="005B6C51" w:rsidRDefault="00A2485A" w:rsidP="00FB0076">
      <w:pPr>
        <w:pStyle w:val="afffff2"/>
      </w:pPr>
      <w:r w:rsidRPr="0053549F">
        <w:rPr>
          <w:snapToGrid w:val="0"/>
        </w:rPr>
        <w:t>[omm@</w:t>
      </w:r>
      <w:r w:rsidR="003932B9">
        <w:rPr>
          <w:snapToGrid w:val="0"/>
        </w:rPr>
        <w:t>db1</w:t>
      </w:r>
      <w:r w:rsidRPr="0053549F">
        <w:rPr>
          <w:snapToGrid w:val="0"/>
        </w:rPr>
        <w:t xml:space="preserve"> </w:t>
      </w:r>
      <w:proofErr w:type="gramStart"/>
      <w:r w:rsidRPr="0053549F">
        <w:rPr>
          <w:snapToGrid w:val="0"/>
        </w:rPr>
        <w:t>~]$</w:t>
      </w:r>
      <w:proofErr w:type="gramEnd"/>
      <w:r>
        <w:rPr>
          <w:snapToGrid w:val="0"/>
        </w:rPr>
        <w:t xml:space="preserve"> </w:t>
      </w:r>
      <w:r w:rsidR="007C4494" w:rsidRPr="00A80EA4">
        <w:rPr>
          <w:b/>
          <w:color w:val="C00000"/>
        </w:rPr>
        <w:t>gsql -d postgres -p 26000</w:t>
      </w:r>
      <w:r w:rsidR="00AC720F" w:rsidRPr="00A80EA4">
        <w:rPr>
          <w:b/>
          <w:color w:val="C00000"/>
        </w:rPr>
        <w:t xml:space="preserve"> -r</w:t>
      </w:r>
      <w:r w:rsidR="007C4494" w:rsidRPr="00A80EA4">
        <w:rPr>
          <w:b/>
          <w:color w:val="C00000"/>
        </w:rPr>
        <w:t xml:space="preserve"> </w:t>
      </w:r>
    </w:p>
    <w:p w14:paraId="630CCB45" w14:textId="77777777" w:rsidR="007C4494" w:rsidRPr="005B6C51" w:rsidRDefault="007C4494" w:rsidP="00FB0076">
      <w:pPr>
        <w:pStyle w:val="1e"/>
      </w:pPr>
      <w:r w:rsidRPr="005B6C51">
        <w:t>当结果显示为如下信息，则表示连接成功。</w:t>
      </w:r>
    </w:p>
    <w:p w14:paraId="638B8D7B" w14:textId="39FB353F" w:rsidR="00C4097A" w:rsidRPr="00C4097A" w:rsidRDefault="00C4097A" w:rsidP="00C4097A">
      <w:pPr>
        <w:pStyle w:val="afffff2"/>
        <w:rPr>
          <w:snapToGrid w:val="0"/>
        </w:rPr>
      </w:pPr>
      <w:r w:rsidRPr="00C4097A">
        <w:rPr>
          <w:snapToGrid w:val="0"/>
        </w:rPr>
        <w:t xml:space="preserve">gsql ((openGauss 5.0.1 build 33b035fd) compiled at 2023-12-15 19:51:49 commit 0 last </w:t>
      </w:r>
      <w:proofErr w:type="gramStart"/>
      <w:r w:rsidRPr="00C4097A">
        <w:rPr>
          <w:snapToGrid w:val="0"/>
        </w:rPr>
        <w:t>mr  )</w:t>
      </w:r>
      <w:proofErr w:type="gramEnd"/>
    </w:p>
    <w:p w14:paraId="7BBF9347" w14:textId="77777777" w:rsidR="00C4097A" w:rsidRPr="00C4097A" w:rsidRDefault="00C4097A" w:rsidP="00C4097A">
      <w:pPr>
        <w:pStyle w:val="afffff2"/>
        <w:rPr>
          <w:snapToGrid w:val="0"/>
        </w:rPr>
      </w:pPr>
      <w:r w:rsidRPr="00C4097A">
        <w:rPr>
          <w:snapToGrid w:val="0"/>
        </w:rPr>
        <w:t>Non-SSL connection (SSL connection is recommended when requiring high-security)</w:t>
      </w:r>
    </w:p>
    <w:p w14:paraId="7CDEFA78" w14:textId="7F8204B3" w:rsidR="007C4494" w:rsidRPr="005B6C51" w:rsidRDefault="00C4097A" w:rsidP="00C4097A">
      <w:pPr>
        <w:pStyle w:val="afffff2"/>
        <w:rPr>
          <w:snapToGrid w:val="0"/>
        </w:rPr>
      </w:pPr>
      <w:r w:rsidRPr="00C4097A">
        <w:rPr>
          <w:snapToGrid w:val="0"/>
        </w:rPr>
        <w:t>Type "help" for help.</w:t>
      </w:r>
      <w:r w:rsidR="007C4494" w:rsidRPr="005B6C51">
        <w:rPr>
          <w:snapToGrid w:val="0"/>
        </w:rPr>
        <w:br/>
        <w:t xml:space="preserve"> </w:t>
      </w:r>
      <w:r w:rsidR="007C4494" w:rsidRPr="005B6C51">
        <w:rPr>
          <w:snapToGrid w:val="0"/>
        </w:rPr>
        <w:br/>
      </w:r>
      <w:r w:rsidR="004311E9">
        <w:rPr>
          <w:snapToGrid w:val="0"/>
        </w:rPr>
        <w:t>opengauss=</w:t>
      </w:r>
      <w:r w:rsidR="007C4494" w:rsidRPr="005B6C51">
        <w:rPr>
          <w:snapToGrid w:val="0"/>
        </w:rPr>
        <w:t xml:space="preserve"># </w:t>
      </w:r>
    </w:p>
    <w:p w14:paraId="113BB6B9" w14:textId="028F30F1" w:rsidR="007C4494" w:rsidRPr="005B6C51" w:rsidRDefault="007C4494" w:rsidP="00FB0076">
      <w:pPr>
        <w:pStyle w:val="1e"/>
      </w:pPr>
      <w:r w:rsidRPr="005B6C51">
        <w:t>其中，</w:t>
      </w:r>
      <w:r w:rsidRPr="005B6C51">
        <w:t>postgres</w:t>
      </w:r>
      <w:r w:rsidRPr="005B6C51">
        <w:t>为</w:t>
      </w:r>
      <w:r w:rsidRPr="005B6C51">
        <w:t>openGauss</w:t>
      </w:r>
      <w:r w:rsidRPr="005B6C51">
        <w:t>安装完成后默认生成的数据库。初始可以连接到此数据库进行新数据库的创建。</w:t>
      </w:r>
      <w:r w:rsidRPr="005B6C51">
        <w:t>26000</w:t>
      </w:r>
      <w:r w:rsidRPr="005B6C51">
        <w:t>为数据库主节点的端口号，需根据</w:t>
      </w:r>
      <w:r w:rsidRPr="005B6C51">
        <w:t>openGauss</w:t>
      </w:r>
      <w:r w:rsidRPr="005B6C51">
        <w:t>的实际情况做替换，请确认连接信息获取。</w:t>
      </w:r>
    </w:p>
    <w:p w14:paraId="3ADD84B0" w14:textId="23F54575" w:rsidR="007C4494" w:rsidRPr="005B6C51" w:rsidRDefault="006A17BF" w:rsidP="007C4494">
      <w:pPr>
        <w:rPr>
          <w:rFonts w:ascii="Huawei Sans" w:eastAsia="方正兰亭黑简体" w:hAnsi="Huawei Sans" w:cs="Huawei Sans"/>
        </w:rPr>
      </w:pPr>
      <w:r>
        <w:t>说明</w:t>
      </w:r>
      <w:r w:rsidR="007C4494" w:rsidRPr="005B6C51">
        <w:rPr>
          <w:rFonts w:ascii="Huawei Sans" w:eastAsia="方正兰亭黑简体" w:hAnsi="Huawei Sans" w:cs="Huawei Sans"/>
          <w:b/>
        </w:rPr>
        <w:t>：</w:t>
      </w:r>
    </w:p>
    <w:p w14:paraId="5F383797" w14:textId="77777777" w:rsidR="007C4494" w:rsidRPr="005B6C51" w:rsidRDefault="007C4494" w:rsidP="00F53396">
      <w:pPr>
        <w:pStyle w:val="40"/>
        <w:rPr>
          <w:rFonts w:ascii="Huawei Sans" w:hAnsi="Huawei Sans" w:cs="Huawei Sans"/>
        </w:rPr>
      </w:pPr>
      <w:r w:rsidRPr="005B6C51">
        <w:rPr>
          <w:rFonts w:ascii="Huawei Sans" w:hAnsi="Huawei Sans" w:cs="Huawei Sans"/>
        </w:rPr>
        <w:t>使用数据库前，需先使用客户端程序或工具连接到数据库，然后就可以通过客户端程序或工具执行</w:t>
      </w:r>
      <w:r w:rsidRPr="005B6C51">
        <w:rPr>
          <w:rFonts w:ascii="Huawei Sans" w:hAnsi="Huawei Sans" w:cs="Huawei Sans"/>
        </w:rPr>
        <w:t>SQL</w:t>
      </w:r>
      <w:r w:rsidRPr="005B6C51">
        <w:rPr>
          <w:rFonts w:ascii="Huawei Sans" w:hAnsi="Huawei Sans" w:cs="Huawei Sans"/>
        </w:rPr>
        <w:t>来使用数据库了。</w:t>
      </w:r>
    </w:p>
    <w:p w14:paraId="0AB98C07" w14:textId="0173ACE5" w:rsidR="007C4494" w:rsidRPr="005B6C51" w:rsidRDefault="007C4494" w:rsidP="00F53396">
      <w:pPr>
        <w:pStyle w:val="40"/>
        <w:rPr>
          <w:rFonts w:ascii="Huawei Sans" w:hAnsi="Huawei Sans" w:cs="Huawei Sans"/>
        </w:rPr>
      </w:pPr>
      <w:r w:rsidRPr="005B6C51">
        <w:rPr>
          <w:rFonts w:ascii="Huawei Sans" w:hAnsi="Huawei Sans" w:cs="Huawei Sans"/>
        </w:rPr>
        <w:t>gsql</w:t>
      </w:r>
      <w:r w:rsidRPr="005B6C51">
        <w:rPr>
          <w:rFonts w:ascii="Huawei Sans" w:hAnsi="Huawei Sans" w:cs="Huawei Sans"/>
        </w:rPr>
        <w:t>是</w:t>
      </w:r>
      <w:r w:rsidR="00A91BF8" w:rsidRPr="005B6C51">
        <w:rPr>
          <w:rFonts w:ascii="Huawei Sans" w:hAnsi="Huawei Sans" w:cs="Huawei Sans"/>
        </w:rPr>
        <w:t>openGauss</w:t>
      </w:r>
      <w:r w:rsidR="00A91BF8" w:rsidRPr="005B6C51">
        <w:rPr>
          <w:rFonts w:ascii="Huawei Sans" w:hAnsi="Huawei Sans" w:cs="Huawei Sans"/>
        </w:rPr>
        <w:t>数据库</w:t>
      </w:r>
      <w:r w:rsidRPr="005B6C51">
        <w:rPr>
          <w:rFonts w:ascii="Huawei Sans" w:hAnsi="Huawei Sans" w:cs="Huawei Sans"/>
        </w:rPr>
        <w:t>提供的命令行方式的数据库连接工具。</w:t>
      </w:r>
    </w:p>
    <w:p w14:paraId="467FB4DE" w14:textId="58FB1CD8" w:rsidR="00F34CBE" w:rsidRPr="005B6C51" w:rsidRDefault="00F34CBE" w:rsidP="00F34CBE">
      <w:pPr>
        <w:pStyle w:val="3"/>
      </w:pPr>
      <w:r>
        <w:t>（</w:t>
      </w:r>
      <w:r w:rsidR="006A17BF">
        <w:rPr>
          <w:b/>
          <w:color w:val="C7000B"/>
        </w:rPr>
        <w:t>此步</w:t>
      </w:r>
      <w:r w:rsidRPr="004042F2">
        <w:rPr>
          <w:b/>
          <w:color w:val="C7000B"/>
        </w:rPr>
        <w:t>可选</w:t>
      </w:r>
      <w:r>
        <w:t>）</w:t>
      </w:r>
      <w:r w:rsidRPr="0053549F">
        <w:t>修改数据库</w:t>
      </w:r>
      <w:r w:rsidRPr="0053549F">
        <w:t>omm</w:t>
      </w:r>
      <w:r w:rsidRPr="0053549F">
        <w:t>用户密码，新密码</w:t>
      </w:r>
      <w:r>
        <w:t>假设</w:t>
      </w:r>
      <w:r w:rsidRPr="0053549F">
        <w:t>修改为</w:t>
      </w:r>
      <w:r w:rsidRPr="0053549F">
        <w:t>Bigdata@123</w:t>
      </w:r>
      <w:r w:rsidRPr="0053549F">
        <w:t>（建议用户自定义密码）</w:t>
      </w:r>
      <w:r w:rsidRPr="00F34CBE">
        <w:t>。</w:t>
      </w:r>
    </w:p>
    <w:p w14:paraId="65FF61ED" w14:textId="3FCE9608" w:rsidR="00AC720F" w:rsidRPr="00A80EA4" w:rsidRDefault="004311E9" w:rsidP="00FB0076">
      <w:pPr>
        <w:pStyle w:val="afffff2"/>
        <w:rPr>
          <w:b/>
          <w:color w:val="C00000"/>
        </w:rPr>
      </w:pPr>
      <w:r>
        <w:t>opengauss=</w:t>
      </w:r>
      <w:r w:rsidR="00AC720F" w:rsidRPr="005B6C51">
        <w:t>#</w:t>
      </w:r>
      <w:r w:rsidR="00AC720F" w:rsidRPr="005B6C51">
        <w:rPr>
          <w:snapToGrid w:val="0"/>
        </w:rPr>
        <w:t xml:space="preserve"> </w:t>
      </w:r>
      <w:r w:rsidR="00AC720F" w:rsidRPr="00A80EA4">
        <w:rPr>
          <w:b/>
          <w:snapToGrid w:val="0"/>
          <w:color w:val="C00000"/>
        </w:rPr>
        <w:t>alter role omm identified by 'Bigdata@123' replace '</w:t>
      </w:r>
      <w:r w:rsidR="00EA36A8" w:rsidRPr="00A80EA4">
        <w:rPr>
          <w:b/>
          <w:snapToGrid w:val="0"/>
          <w:color w:val="C00000"/>
        </w:rPr>
        <w:t>openGauss</w:t>
      </w:r>
      <w:r w:rsidR="00AC720F" w:rsidRPr="00A80EA4">
        <w:rPr>
          <w:b/>
          <w:snapToGrid w:val="0"/>
          <w:color w:val="C00000"/>
        </w:rPr>
        <w:t>@123';</w:t>
      </w:r>
    </w:p>
    <w:p w14:paraId="51F0E036" w14:textId="115CB038" w:rsidR="00AC720F" w:rsidRDefault="00AC720F" w:rsidP="00FB0076">
      <w:pPr>
        <w:pStyle w:val="afffff2"/>
      </w:pPr>
      <w:r w:rsidRPr="005B6C51">
        <w:t>ALTER ROLE</w:t>
      </w:r>
    </w:p>
    <w:p w14:paraId="69FA0425" w14:textId="77777777" w:rsidR="00DF2642" w:rsidRDefault="00DF2642" w:rsidP="00DF2642">
      <w:pPr>
        <w:pStyle w:val="1e"/>
      </w:pPr>
      <w:r>
        <w:rPr>
          <w:rFonts w:hint="eastAsia"/>
        </w:rPr>
        <w:t>注意：</w:t>
      </w:r>
      <w:r w:rsidRPr="00717405">
        <w:rPr>
          <w:b/>
          <w:color w:val="C7000B"/>
        </w:rPr>
        <w:t>alter role omm identified by '</w:t>
      </w:r>
      <w:r>
        <w:rPr>
          <w:rFonts w:hint="eastAsia"/>
          <w:b/>
          <w:color w:val="C7000B"/>
        </w:rPr>
        <w:t>新密码</w:t>
      </w:r>
      <w:r w:rsidRPr="00717405">
        <w:rPr>
          <w:b/>
          <w:color w:val="C7000B"/>
        </w:rPr>
        <w:t>' replace '</w:t>
      </w:r>
      <w:r>
        <w:rPr>
          <w:rFonts w:hint="eastAsia"/>
          <w:b/>
          <w:color w:val="C7000B"/>
        </w:rPr>
        <w:t>原密码</w:t>
      </w:r>
      <w:r w:rsidRPr="00717405">
        <w:rPr>
          <w:b/>
          <w:color w:val="C7000B"/>
        </w:rPr>
        <w:t>';</w:t>
      </w:r>
    </w:p>
    <w:p w14:paraId="15159C76" w14:textId="77777777" w:rsidR="00107578" w:rsidRPr="005B6C51" w:rsidRDefault="00107578" w:rsidP="0005267F">
      <w:pPr>
        <w:pStyle w:val="3"/>
      </w:pPr>
      <w:r w:rsidRPr="005B6C51">
        <w:t>创建数据库用户。</w:t>
      </w:r>
    </w:p>
    <w:p w14:paraId="792012B0" w14:textId="77777777" w:rsidR="00107578" w:rsidRPr="005B6C51" w:rsidRDefault="00107578" w:rsidP="00FB0076">
      <w:pPr>
        <w:pStyle w:val="1e"/>
      </w:pPr>
      <w:r w:rsidRPr="005B6C51">
        <w:t>默认只有</w:t>
      </w:r>
      <w:r w:rsidRPr="005B6C51">
        <w:t>openGauss</w:t>
      </w:r>
      <w:r w:rsidRPr="005B6C51">
        <w:t>安装时创建的管理员用户可以访问初始数据库，您还可以创建其他数据库用户</w:t>
      </w:r>
      <w:proofErr w:type="gramStart"/>
      <w:r w:rsidRPr="005B6C51">
        <w:t>帐号</w:t>
      </w:r>
      <w:proofErr w:type="gramEnd"/>
      <w:r w:rsidRPr="005B6C51">
        <w:t>。</w:t>
      </w:r>
    </w:p>
    <w:p w14:paraId="5E79D023" w14:textId="0D5F4EAA" w:rsidR="00107578" w:rsidRPr="00A80EA4" w:rsidRDefault="004311E9" w:rsidP="00FB0076">
      <w:pPr>
        <w:pStyle w:val="afffff2"/>
        <w:rPr>
          <w:b/>
          <w:color w:val="C00000"/>
        </w:rPr>
      </w:pPr>
      <w:r>
        <w:t>opengauss=</w:t>
      </w:r>
      <w:r w:rsidR="00107578" w:rsidRPr="005B6C51">
        <w:t>#</w:t>
      </w:r>
      <w:r w:rsidR="00107578" w:rsidRPr="00A80EA4">
        <w:rPr>
          <w:b/>
          <w:color w:val="C00000"/>
        </w:rPr>
        <w:t xml:space="preserve"> CREATE USER joe WITH PASSWORD "Bigdata@123"; </w:t>
      </w:r>
    </w:p>
    <w:p w14:paraId="0232C5A1" w14:textId="77777777" w:rsidR="00107578" w:rsidRPr="005B6C51" w:rsidRDefault="00107578" w:rsidP="00FB0076">
      <w:pPr>
        <w:pStyle w:val="1e"/>
      </w:pPr>
      <w:r w:rsidRPr="005B6C51">
        <w:t>当结果显示为如下信息，则表示创建成功。</w:t>
      </w:r>
    </w:p>
    <w:p w14:paraId="70D46F14" w14:textId="3B3D7A1A" w:rsidR="00107578" w:rsidRPr="005B6C51" w:rsidRDefault="00107578" w:rsidP="00FB0076">
      <w:pPr>
        <w:pStyle w:val="afffff2"/>
      </w:pPr>
      <w:r w:rsidRPr="005B6C51">
        <w:t xml:space="preserve">CREATE ROLE </w:t>
      </w:r>
    </w:p>
    <w:p w14:paraId="20B637F3" w14:textId="77777777" w:rsidR="00107578" w:rsidRPr="005B6C51" w:rsidRDefault="00107578" w:rsidP="00FB0076">
      <w:pPr>
        <w:pStyle w:val="1e"/>
      </w:pPr>
      <w:r w:rsidRPr="005B6C51">
        <w:t>如上创建了一个用户名为</w:t>
      </w:r>
      <w:r w:rsidRPr="005B6C51">
        <w:t>joe</w:t>
      </w:r>
      <w:r w:rsidRPr="005B6C51">
        <w:t>，密码为</w:t>
      </w:r>
      <w:r w:rsidRPr="005B6C51">
        <w:t>Bigdata@123</w:t>
      </w:r>
      <w:r w:rsidRPr="005B6C51">
        <w:t>的用户。</w:t>
      </w:r>
    </w:p>
    <w:p w14:paraId="098D1C0E" w14:textId="77777777" w:rsidR="00107578" w:rsidRPr="005B6C51" w:rsidRDefault="00107578" w:rsidP="0005267F">
      <w:pPr>
        <w:pStyle w:val="3"/>
      </w:pPr>
      <w:r w:rsidRPr="005B6C51">
        <w:t>创建数据库。</w:t>
      </w:r>
    </w:p>
    <w:p w14:paraId="0579F019" w14:textId="32FAD03A" w:rsidR="00107578" w:rsidRPr="00A80EA4" w:rsidRDefault="004311E9" w:rsidP="00FB0076">
      <w:pPr>
        <w:pStyle w:val="afffff2"/>
        <w:rPr>
          <w:b/>
          <w:color w:val="C00000"/>
        </w:rPr>
      </w:pPr>
      <w:r>
        <w:t>opengauss=</w:t>
      </w:r>
      <w:r w:rsidR="001D5055" w:rsidRPr="005B6C51">
        <w:t xml:space="preserve"># </w:t>
      </w:r>
      <w:r w:rsidR="00107578" w:rsidRPr="00A80EA4">
        <w:rPr>
          <w:b/>
          <w:color w:val="C00000"/>
        </w:rPr>
        <w:t xml:space="preserve">CREATE DATABASE db_tpcc OWNER joe; </w:t>
      </w:r>
    </w:p>
    <w:p w14:paraId="31FCAC99" w14:textId="77777777" w:rsidR="00107578" w:rsidRPr="005B6C51" w:rsidRDefault="00107578" w:rsidP="00FB0076">
      <w:pPr>
        <w:pStyle w:val="1e"/>
      </w:pPr>
      <w:r w:rsidRPr="005B6C51">
        <w:t>当结果显示为如下信息，则表示创建成功。</w:t>
      </w:r>
    </w:p>
    <w:p w14:paraId="4576484B" w14:textId="433633DE" w:rsidR="00107578" w:rsidRPr="005B6C51" w:rsidRDefault="00107578" w:rsidP="00FB0076">
      <w:pPr>
        <w:pStyle w:val="afffff2"/>
      </w:pPr>
      <w:r w:rsidRPr="005B6C51">
        <w:t xml:space="preserve">CREATE DATABASE </w:t>
      </w:r>
    </w:p>
    <w:p w14:paraId="65C02F80" w14:textId="77777777" w:rsidR="00107578" w:rsidRDefault="00107578" w:rsidP="00FB0076">
      <w:pPr>
        <w:pStyle w:val="1e"/>
      </w:pPr>
      <w:r w:rsidRPr="005B6C51">
        <w:t>创建完</w:t>
      </w:r>
      <w:r w:rsidRPr="005B6C51">
        <w:t>db_tpcc</w:t>
      </w:r>
      <w:r w:rsidRPr="005B6C51">
        <w:t>数据库后，就可以按如下方法退出</w:t>
      </w:r>
      <w:r w:rsidRPr="005B6C51">
        <w:t>postgres</w:t>
      </w:r>
      <w:r w:rsidRPr="005B6C51">
        <w:t>数据库，使用新用户连接到此数据库执行接下来的创建表等操作。当然，也可以选择继续在默认的</w:t>
      </w:r>
      <w:r w:rsidRPr="005B6C51">
        <w:t>postgres</w:t>
      </w:r>
      <w:r w:rsidRPr="005B6C51">
        <w:t>数据库下做后续的体验。</w:t>
      </w:r>
    </w:p>
    <w:p w14:paraId="3C330AA2" w14:textId="77777777" w:rsidR="00A2485A" w:rsidRPr="0053549F" w:rsidRDefault="00A2485A" w:rsidP="00FB0076">
      <w:pPr>
        <w:pStyle w:val="1e"/>
      </w:pPr>
      <w:r w:rsidRPr="0053549F">
        <w:t>退出</w:t>
      </w:r>
      <w:r w:rsidRPr="0053549F">
        <w:t>postgres</w:t>
      </w:r>
      <w:r w:rsidRPr="0053549F">
        <w:t>数据库</w:t>
      </w:r>
      <w:r>
        <w:rPr>
          <w:rFonts w:hint="eastAsia"/>
        </w:rPr>
        <w:t>。</w:t>
      </w:r>
    </w:p>
    <w:p w14:paraId="18EB1B91" w14:textId="042D8EA7" w:rsidR="00107578" w:rsidRPr="005B6C51" w:rsidRDefault="004311E9" w:rsidP="00FB0076">
      <w:pPr>
        <w:pStyle w:val="afffff2"/>
        <w:rPr>
          <w:snapToGrid w:val="0"/>
        </w:rPr>
      </w:pPr>
      <w:r>
        <w:rPr>
          <w:snapToGrid w:val="0"/>
        </w:rPr>
        <w:lastRenderedPageBreak/>
        <w:t>opengauss=</w:t>
      </w:r>
      <w:r w:rsidR="00D5376A" w:rsidRPr="005B6C51">
        <w:rPr>
          <w:snapToGrid w:val="0"/>
        </w:rPr>
        <w:t xml:space="preserve"># </w:t>
      </w:r>
      <w:r w:rsidR="00107578" w:rsidRPr="005B6C51">
        <w:rPr>
          <w:b/>
          <w:color w:val="C7000B"/>
        </w:rPr>
        <w:t xml:space="preserve">\q </w:t>
      </w:r>
    </w:p>
    <w:p w14:paraId="5CFE6287" w14:textId="77777777" w:rsidR="00A2485A" w:rsidRDefault="00A2485A" w:rsidP="00FB0076">
      <w:pPr>
        <w:pStyle w:val="1e"/>
        <w:rPr>
          <w:snapToGrid w:val="0"/>
        </w:rPr>
      </w:pPr>
      <w:r w:rsidRPr="0053549F">
        <w:t>使用新用户连接到此数据库</w:t>
      </w:r>
      <w:r>
        <w:rPr>
          <w:rFonts w:hint="eastAsia"/>
        </w:rPr>
        <w:t>。</w:t>
      </w:r>
    </w:p>
    <w:p w14:paraId="30AEEF2E" w14:textId="79CBA754" w:rsidR="003A4C98" w:rsidRPr="00A80EA4" w:rsidRDefault="00A2485A" w:rsidP="00FB0076">
      <w:pPr>
        <w:pStyle w:val="afffff2"/>
        <w:rPr>
          <w:b/>
          <w:snapToGrid w:val="0"/>
          <w:color w:val="C00000"/>
        </w:rPr>
      </w:pPr>
      <w:r w:rsidRPr="0053549F">
        <w:rPr>
          <w:snapToGrid w:val="0"/>
        </w:rPr>
        <w:t>[omm@</w:t>
      </w:r>
      <w:r w:rsidR="003932B9">
        <w:rPr>
          <w:snapToGrid w:val="0"/>
        </w:rPr>
        <w:t>db1</w:t>
      </w:r>
      <w:r w:rsidRPr="0053549F">
        <w:rPr>
          <w:snapToGrid w:val="0"/>
        </w:rPr>
        <w:t xml:space="preserve"> </w:t>
      </w:r>
      <w:proofErr w:type="gramStart"/>
      <w:r w:rsidRPr="0053549F">
        <w:rPr>
          <w:snapToGrid w:val="0"/>
        </w:rPr>
        <w:t>~]$</w:t>
      </w:r>
      <w:proofErr w:type="gramEnd"/>
      <w:r w:rsidRPr="00A80EA4">
        <w:rPr>
          <w:b/>
          <w:snapToGrid w:val="0"/>
          <w:color w:val="C00000"/>
        </w:rPr>
        <w:t xml:space="preserve"> </w:t>
      </w:r>
      <w:r w:rsidR="00107578" w:rsidRPr="00A80EA4">
        <w:rPr>
          <w:b/>
          <w:color w:val="C00000"/>
        </w:rPr>
        <w:t xml:space="preserve">gsql -d db_tpcc -p 26000 -U joe -W Bigdata@123 </w:t>
      </w:r>
      <w:r w:rsidR="003A4C98" w:rsidRPr="00A80EA4">
        <w:rPr>
          <w:b/>
          <w:color w:val="C00000"/>
        </w:rPr>
        <w:t xml:space="preserve"> -r</w:t>
      </w:r>
    </w:p>
    <w:p w14:paraId="63C91B6F" w14:textId="77777777" w:rsidR="00A2485A" w:rsidRPr="0053549F" w:rsidRDefault="00A2485A" w:rsidP="00FB0076">
      <w:pPr>
        <w:pStyle w:val="1e"/>
        <w:rPr>
          <w:snapToGrid w:val="0"/>
        </w:rPr>
      </w:pPr>
      <w:r>
        <w:t>当结果显示为如下信息，则表示</w:t>
      </w:r>
      <w:r w:rsidRPr="00894139">
        <w:t>连接成功</w:t>
      </w:r>
      <w:r>
        <w:rPr>
          <w:rFonts w:hint="eastAsia"/>
        </w:rPr>
        <w:t>。</w:t>
      </w:r>
    </w:p>
    <w:p w14:paraId="048CB663" w14:textId="77777777" w:rsidR="00D4235A" w:rsidRPr="00C4097A" w:rsidRDefault="00D4235A" w:rsidP="00D4235A">
      <w:pPr>
        <w:pStyle w:val="afffff2"/>
        <w:rPr>
          <w:snapToGrid w:val="0"/>
        </w:rPr>
      </w:pPr>
      <w:r w:rsidRPr="00C4097A">
        <w:rPr>
          <w:snapToGrid w:val="0"/>
        </w:rPr>
        <w:t xml:space="preserve">gsql ((openGauss 5.0.1 build 33b035fd) compiled at 2023-12-15 19:51:49 commit 0 last </w:t>
      </w:r>
      <w:proofErr w:type="gramStart"/>
      <w:r w:rsidRPr="00C4097A">
        <w:rPr>
          <w:snapToGrid w:val="0"/>
        </w:rPr>
        <w:t>mr  )</w:t>
      </w:r>
      <w:proofErr w:type="gramEnd"/>
    </w:p>
    <w:p w14:paraId="253DA1F9" w14:textId="77777777" w:rsidR="00D4235A" w:rsidRPr="00C4097A" w:rsidRDefault="00D4235A" w:rsidP="00D4235A">
      <w:pPr>
        <w:pStyle w:val="afffff2"/>
        <w:rPr>
          <w:snapToGrid w:val="0"/>
        </w:rPr>
      </w:pPr>
      <w:r w:rsidRPr="00C4097A">
        <w:rPr>
          <w:snapToGrid w:val="0"/>
        </w:rPr>
        <w:t>Non-SSL connection (SSL connection is recommended when requiring high-security)</w:t>
      </w:r>
    </w:p>
    <w:p w14:paraId="0E8D49E5" w14:textId="487B952A" w:rsidR="00107578" w:rsidRPr="005B6C51" w:rsidRDefault="00D4235A" w:rsidP="00D4235A">
      <w:pPr>
        <w:pStyle w:val="afffff2"/>
        <w:rPr>
          <w:snapToGrid w:val="0"/>
        </w:rPr>
      </w:pPr>
      <w:r w:rsidRPr="00C4097A">
        <w:rPr>
          <w:snapToGrid w:val="0"/>
        </w:rPr>
        <w:t>Type "help" for help.</w:t>
      </w:r>
      <w:r w:rsidR="00107578" w:rsidRPr="005B6C51">
        <w:rPr>
          <w:snapToGrid w:val="0"/>
        </w:rPr>
        <w:t xml:space="preserve"> </w:t>
      </w:r>
      <w:r w:rsidR="00107578" w:rsidRPr="005B6C51">
        <w:rPr>
          <w:snapToGrid w:val="0"/>
        </w:rPr>
        <w:br/>
        <w:t xml:space="preserve">  </w:t>
      </w:r>
      <w:r w:rsidR="00107578" w:rsidRPr="005B6C51">
        <w:rPr>
          <w:snapToGrid w:val="0"/>
        </w:rPr>
        <w:br/>
        <w:t xml:space="preserve">db_tpcc=&gt; </w:t>
      </w:r>
    </w:p>
    <w:p w14:paraId="26BAACE9" w14:textId="61B3CE59" w:rsidR="00107578" w:rsidRPr="005B6C51" w:rsidRDefault="00107578" w:rsidP="0005267F">
      <w:pPr>
        <w:pStyle w:val="3"/>
      </w:pPr>
      <w:r w:rsidRPr="005B6C51">
        <w:t>创建</w:t>
      </w:r>
      <w:r w:rsidRPr="005B6C51">
        <w:t>SCHEMA</w:t>
      </w:r>
      <w:r w:rsidR="00CE4AF3" w:rsidRPr="005B6C51">
        <w:t>。</w:t>
      </w:r>
    </w:p>
    <w:p w14:paraId="628827D5" w14:textId="1170A497" w:rsidR="00107578" w:rsidRPr="00A80EA4" w:rsidRDefault="00107578" w:rsidP="00FB0076">
      <w:pPr>
        <w:pStyle w:val="afffff2"/>
        <w:rPr>
          <w:b/>
          <w:color w:val="C00000"/>
        </w:rPr>
      </w:pPr>
      <w:r w:rsidRPr="005B6C51">
        <w:t xml:space="preserve">db_tpcc=&gt; </w:t>
      </w:r>
      <w:r w:rsidRPr="00A80EA4">
        <w:rPr>
          <w:b/>
          <w:color w:val="C00000"/>
        </w:rPr>
        <w:t xml:space="preserve">CREATE SCHEMA joe AUTHORIZATION joe; </w:t>
      </w:r>
    </w:p>
    <w:p w14:paraId="1C6CF145" w14:textId="77777777" w:rsidR="00107578" w:rsidRPr="005B6C51" w:rsidRDefault="00107578" w:rsidP="00FB0076">
      <w:pPr>
        <w:pStyle w:val="1e"/>
      </w:pPr>
      <w:r w:rsidRPr="005B6C51">
        <w:t>当结果显示为如下信息，则表示创建</w:t>
      </w:r>
      <w:r w:rsidRPr="005B6C51">
        <w:t>SCHEMA</w:t>
      </w:r>
      <w:r w:rsidRPr="005B6C51">
        <w:t>成功。</w:t>
      </w:r>
    </w:p>
    <w:p w14:paraId="1A70A435" w14:textId="4A033895" w:rsidR="00107578" w:rsidRPr="005B6C51" w:rsidRDefault="00107578" w:rsidP="00FB0076">
      <w:pPr>
        <w:pStyle w:val="afffff2"/>
      </w:pPr>
      <w:r w:rsidRPr="005B6C51">
        <w:t xml:space="preserve">CREATE SCHEMA  </w:t>
      </w:r>
    </w:p>
    <w:p w14:paraId="7A6B53A8" w14:textId="77777777" w:rsidR="00107578" w:rsidRPr="005B6C51" w:rsidRDefault="00107578" w:rsidP="0005267F">
      <w:pPr>
        <w:pStyle w:val="3"/>
      </w:pPr>
      <w:r w:rsidRPr="005B6C51">
        <w:t>创建表。</w:t>
      </w:r>
    </w:p>
    <w:p w14:paraId="02753F55" w14:textId="77777777" w:rsidR="00107578" w:rsidRPr="005B6C51" w:rsidRDefault="00107578" w:rsidP="00FB0076">
      <w:pPr>
        <w:pStyle w:val="1e"/>
      </w:pPr>
      <w:r w:rsidRPr="005B6C51">
        <w:t>创建一个名称为</w:t>
      </w:r>
      <w:r w:rsidRPr="005B6C51">
        <w:t>mytable</w:t>
      </w:r>
      <w:r w:rsidRPr="005B6C51">
        <w:t>，只有一列的表。字段名为</w:t>
      </w:r>
      <w:r w:rsidRPr="005B6C51">
        <w:t>firstcol</w:t>
      </w:r>
      <w:r w:rsidRPr="005B6C51">
        <w:t>，字段类型为</w:t>
      </w:r>
      <w:r w:rsidRPr="005B6C51">
        <w:t>integer</w:t>
      </w:r>
      <w:r w:rsidRPr="005B6C51">
        <w:t>。</w:t>
      </w:r>
    </w:p>
    <w:p w14:paraId="670B578C" w14:textId="789E8A76" w:rsidR="00107578" w:rsidRPr="005B6C51" w:rsidRDefault="00107578" w:rsidP="00FB0076">
      <w:pPr>
        <w:pStyle w:val="afffff2"/>
      </w:pPr>
      <w:r w:rsidRPr="005B6C51">
        <w:t>db_tpcc=</w:t>
      </w:r>
      <w:proofErr w:type="gramStart"/>
      <w:r w:rsidRPr="005B6C51">
        <w:t xml:space="preserve">&gt;  </w:t>
      </w:r>
      <w:r w:rsidRPr="00A80EA4">
        <w:rPr>
          <w:b/>
          <w:color w:val="C00000"/>
        </w:rPr>
        <w:t>CREATE</w:t>
      </w:r>
      <w:proofErr w:type="gramEnd"/>
      <w:r w:rsidRPr="00A80EA4">
        <w:rPr>
          <w:b/>
          <w:color w:val="C00000"/>
        </w:rPr>
        <w:t xml:space="preserve"> TABLE mytable (firstcol int); </w:t>
      </w:r>
    </w:p>
    <w:p w14:paraId="392A947E" w14:textId="77777777" w:rsidR="00107578" w:rsidRPr="005B6C51" w:rsidRDefault="00107578" w:rsidP="00FB0076">
      <w:pPr>
        <w:pStyle w:val="afffff2"/>
      </w:pPr>
      <w:r w:rsidRPr="005B6C51">
        <w:t>CREATE TABLE</w:t>
      </w:r>
    </w:p>
    <w:p w14:paraId="318F6F34" w14:textId="0A0C7D52" w:rsidR="00107578" w:rsidRPr="005B6C51" w:rsidRDefault="00107578" w:rsidP="0005267F">
      <w:pPr>
        <w:pStyle w:val="3"/>
      </w:pPr>
      <w:r w:rsidRPr="005B6C51">
        <w:t>向表中插入数据</w:t>
      </w:r>
      <w:r w:rsidR="00107D8E">
        <w:rPr>
          <w:rFonts w:hint="eastAsia"/>
        </w:rPr>
        <w:t>。</w:t>
      </w:r>
    </w:p>
    <w:p w14:paraId="66A9F807" w14:textId="7532C501" w:rsidR="00107578" w:rsidRPr="00A80EA4" w:rsidRDefault="00107578" w:rsidP="00FB0076">
      <w:pPr>
        <w:pStyle w:val="afffff2"/>
        <w:rPr>
          <w:b/>
          <w:color w:val="C00000"/>
        </w:rPr>
      </w:pPr>
      <w:r w:rsidRPr="005B6C51">
        <w:t xml:space="preserve">db_tpcc=&gt; </w:t>
      </w:r>
      <w:r w:rsidRPr="00A80EA4">
        <w:rPr>
          <w:b/>
          <w:color w:val="C00000"/>
        </w:rPr>
        <w:t xml:space="preserve">INSERT INTO mytable values (100);  </w:t>
      </w:r>
    </w:p>
    <w:p w14:paraId="219D1217" w14:textId="77777777" w:rsidR="00107578" w:rsidRPr="005B6C51" w:rsidRDefault="00107578" w:rsidP="00FB0076">
      <w:pPr>
        <w:pStyle w:val="1e"/>
      </w:pPr>
      <w:r w:rsidRPr="005B6C51">
        <w:t>当结果显示为如下信息，则表示插入数据成功。</w:t>
      </w:r>
    </w:p>
    <w:p w14:paraId="21CBC543" w14:textId="37BCA62F" w:rsidR="00107578" w:rsidRPr="005B6C51" w:rsidRDefault="00107578" w:rsidP="00FB0076">
      <w:pPr>
        <w:pStyle w:val="afffff2"/>
      </w:pPr>
      <w:r w:rsidRPr="005B6C51">
        <w:t xml:space="preserve">INSERT 0 1       </w:t>
      </w:r>
    </w:p>
    <w:p w14:paraId="215B6B11" w14:textId="0ACF8DD9" w:rsidR="00107578" w:rsidRPr="005B6C51" w:rsidRDefault="00107578" w:rsidP="00FB0076">
      <w:pPr>
        <w:pStyle w:val="1e"/>
      </w:pPr>
      <w:r w:rsidRPr="005B6C51">
        <w:t>查看表中数据</w:t>
      </w:r>
      <w:r w:rsidR="00107D8E">
        <w:rPr>
          <w:rFonts w:hint="eastAsia"/>
        </w:rPr>
        <w:t>。</w:t>
      </w:r>
    </w:p>
    <w:p w14:paraId="4B2728D7" w14:textId="77777777" w:rsidR="00107578" w:rsidRDefault="00107578" w:rsidP="00FB0076">
      <w:pPr>
        <w:pStyle w:val="afffff2"/>
        <w:rPr>
          <w:snapToGrid w:val="0"/>
        </w:rPr>
      </w:pPr>
      <w:r w:rsidRPr="005B6C51">
        <w:rPr>
          <w:snapToGrid w:val="0"/>
        </w:rPr>
        <w:t xml:space="preserve">db_tpcc=&gt; </w:t>
      </w:r>
      <w:r w:rsidRPr="005B6C51">
        <w:rPr>
          <w:b/>
          <w:color w:val="C7000B"/>
        </w:rPr>
        <w:t xml:space="preserve">SELECT * from mytable; </w:t>
      </w:r>
      <w:r w:rsidRPr="005B6C51">
        <w:rPr>
          <w:snapToGrid w:val="0"/>
        </w:rPr>
        <w:br/>
        <w:t xml:space="preserve"> firstcol  </w:t>
      </w:r>
      <w:r w:rsidRPr="005B6C51">
        <w:rPr>
          <w:snapToGrid w:val="0"/>
        </w:rPr>
        <w:br/>
        <w:t xml:space="preserve">---------- </w:t>
      </w:r>
      <w:r w:rsidRPr="005B6C51">
        <w:rPr>
          <w:snapToGrid w:val="0"/>
        </w:rPr>
        <w:br/>
        <w:t xml:space="preserve">      100 </w:t>
      </w:r>
      <w:r w:rsidRPr="005B6C51">
        <w:rPr>
          <w:snapToGrid w:val="0"/>
        </w:rPr>
        <w:br/>
        <w:t>(1 row)</w:t>
      </w:r>
    </w:p>
    <w:p w14:paraId="76BEB3B7" w14:textId="77777777" w:rsidR="00A80EA4" w:rsidRPr="0053549F" w:rsidRDefault="00A80EA4" w:rsidP="00A80EA4">
      <w:pPr>
        <w:pStyle w:val="3"/>
      </w:pPr>
      <w:r w:rsidRPr="0053549F">
        <w:t>退出</w:t>
      </w:r>
      <w:r w:rsidRPr="0053549F">
        <w:t>postgres</w:t>
      </w:r>
      <w:r w:rsidRPr="0053549F">
        <w:t>数据库</w:t>
      </w:r>
      <w:r>
        <w:rPr>
          <w:rFonts w:hint="eastAsia"/>
        </w:rPr>
        <w:t>。</w:t>
      </w:r>
    </w:p>
    <w:p w14:paraId="0D017961" w14:textId="6C177775" w:rsidR="00A80EA4" w:rsidRPr="005B6C51" w:rsidRDefault="004311E9" w:rsidP="00A80EA4">
      <w:pPr>
        <w:pStyle w:val="afffff2"/>
        <w:rPr>
          <w:snapToGrid w:val="0"/>
        </w:rPr>
      </w:pPr>
      <w:r>
        <w:rPr>
          <w:snapToGrid w:val="0"/>
        </w:rPr>
        <w:t>opengauss=</w:t>
      </w:r>
      <w:r w:rsidR="00A80EA4" w:rsidRPr="005B6C51">
        <w:rPr>
          <w:snapToGrid w:val="0"/>
        </w:rPr>
        <w:t xml:space="preserve"># </w:t>
      </w:r>
      <w:r w:rsidR="00A80EA4" w:rsidRPr="005B6C51">
        <w:rPr>
          <w:b/>
          <w:color w:val="C7000B"/>
        </w:rPr>
        <w:t xml:space="preserve">\q </w:t>
      </w:r>
    </w:p>
    <w:p w14:paraId="798E8547" w14:textId="2184FD98" w:rsidR="007C4494" w:rsidRPr="005B6C51" w:rsidRDefault="00496715" w:rsidP="00FB0076">
      <w:pPr>
        <w:pStyle w:val="1e"/>
      </w:pPr>
      <w:r w:rsidRPr="005B6C51">
        <w:t>本实验结束。</w:t>
      </w:r>
    </w:p>
    <w:p w14:paraId="6B9BE64F" w14:textId="5B40256D" w:rsidR="001E5F70" w:rsidRPr="005B6C51" w:rsidRDefault="001E5F70">
      <w:pPr>
        <w:topLinePunct w:val="0"/>
        <w:adjustRightInd/>
        <w:snapToGrid/>
        <w:spacing w:before="0" w:after="0" w:line="240" w:lineRule="auto"/>
        <w:ind w:left="0"/>
        <w:rPr>
          <w:rFonts w:ascii="Huawei Sans" w:eastAsia="方正兰亭黑简体" w:hAnsi="Huawei Sans" w:cs="Huawei Sans"/>
          <w:bCs/>
          <w:sz w:val="21"/>
        </w:rPr>
      </w:pPr>
      <w:r w:rsidRPr="005B6C51">
        <w:rPr>
          <w:rFonts w:ascii="Huawei Sans" w:eastAsia="方正兰亭黑简体" w:hAnsi="Huawei Sans" w:cs="Huawei Sans"/>
        </w:rPr>
        <w:br w:type="page"/>
      </w:r>
    </w:p>
    <w:p w14:paraId="10D40A21" w14:textId="636AA5AC" w:rsidR="001E5F70" w:rsidRPr="005B6C51" w:rsidRDefault="001E5F70" w:rsidP="001F50AC">
      <w:pPr>
        <w:pStyle w:val="1"/>
        <w:ind w:left="105" w:right="884"/>
      </w:pPr>
      <w:bookmarkStart w:id="65" w:name="_附录一：Linux操作系统相关命令"/>
      <w:bookmarkStart w:id="66" w:name="_Toc51057482"/>
      <w:bookmarkStart w:id="67" w:name="_Toc160546460"/>
      <w:bookmarkEnd w:id="65"/>
      <w:r w:rsidRPr="005B6C51">
        <w:lastRenderedPageBreak/>
        <w:t>附录</w:t>
      </w:r>
      <w:proofErr w:type="gramStart"/>
      <w:r w:rsidRPr="005B6C51">
        <w:t>一</w:t>
      </w:r>
      <w:proofErr w:type="gramEnd"/>
      <w:r w:rsidRPr="005B6C51">
        <w:t>：</w:t>
      </w:r>
      <w:r w:rsidRPr="005B6C51">
        <w:t>Linux</w:t>
      </w:r>
      <w:r w:rsidRPr="005B6C51">
        <w:t>操作系统相关命令</w:t>
      </w:r>
      <w:bookmarkEnd w:id="66"/>
      <w:bookmarkEnd w:id="67"/>
    </w:p>
    <w:p w14:paraId="319542E5" w14:textId="77777777" w:rsidR="001E5F70" w:rsidRPr="005B6C51" w:rsidRDefault="001E5F70" w:rsidP="00FB0076">
      <w:pPr>
        <w:pStyle w:val="1e"/>
      </w:pPr>
      <w:r w:rsidRPr="005B6C51">
        <w:t>Linux</w:t>
      </w:r>
      <w:r w:rsidRPr="005B6C51">
        <w:t>中的命令格式为：</w:t>
      </w:r>
      <w:r w:rsidRPr="005B6C51">
        <w:t xml:space="preserve">command [options] [arguments] </w:t>
      </w:r>
      <w:r w:rsidRPr="005B6C51">
        <w:t>中括号表示可选的，即有些命令不需要选项也不需要参数，但有的命令在运行时需要多个选项或参数。</w:t>
      </w:r>
    </w:p>
    <w:p w14:paraId="463419CB" w14:textId="77777777" w:rsidR="001E5F70" w:rsidRPr="005B6C51" w:rsidRDefault="001E5F70" w:rsidP="00F53396">
      <w:pPr>
        <w:pStyle w:val="40"/>
        <w:rPr>
          <w:rFonts w:ascii="Huawei Sans" w:hAnsi="Huawei Sans" w:cs="Huawei Sans"/>
        </w:rPr>
      </w:pPr>
      <w:r w:rsidRPr="005B6C51">
        <w:rPr>
          <w:rFonts w:ascii="Huawei Sans" w:hAnsi="Huawei Sans" w:cs="Huawei Sans"/>
        </w:rPr>
        <w:t>options(</w:t>
      </w:r>
      <w:r w:rsidRPr="005B6C51">
        <w:rPr>
          <w:rFonts w:ascii="Huawei Sans" w:hAnsi="Huawei Sans" w:cs="Huawei Sans"/>
        </w:rPr>
        <w:t>选项</w:t>
      </w:r>
      <w:r w:rsidRPr="005B6C51">
        <w:rPr>
          <w:rFonts w:ascii="Huawei Sans" w:hAnsi="Huawei Sans" w:cs="Huawei Sans"/>
        </w:rPr>
        <w:t>)</w:t>
      </w:r>
      <w:r w:rsidRPr="005B6C51">
        <w:rPr>
          <w:rFonts w:ascii="Huawei Sans" w:hAnsi="Huawei Sans" w:cs="Huawei Sans"/>
        </w:rPr>
        <w:t>：选项是调整命令执行行为的开关，选项的不同决定了命令的显示结果不同。</w:t>
      </w:r>
    </w:p>
    <w:p w14:paraId="5742D19E" w14:textId="77777777" w:rsidR="001F50AC" w:rsidRPr="009C03D2" w:rsidRDefault="001E5F70" w:rsidP="001F50AC">
      <w:pPr>
        <w:pStyle w:val="40"/>
        <w:rPr>
          <w:rFonts w:hint="eastAsia"/>
        </w:rPr>
      </w:pPr>
      <w:r w:rsidRPr="005B6C51">
        <w:rPr>
          <w:rFonts w:ascii="Huawei Sans" w:hAnsi="Huawei Sans" w:cs="Huawei Sans"/>
        </w:rPr>
        <w:t>agruments(</w:t>
      </w:r>
      <w:r w:rsidRPr="005B6C51">
        <w:rPr>
          <w:rFonts w:ascii="Huawei Sans" w:hAnsi="Huawei Sans" w:cs="Huawei Sans"/>
        </w:rPr>
        <w:t>参数</w:t>
      </w:r>
      <w:r w:rsidRPr="005B6C51">
        <w:rPr>
          <w:rFonts w:ascii="Huawei Sans" w:hAnsi="Huawei Sans" w:cs="Huawei Sans"/>
        </w:rPr>
        <w:t>)</w:t>
      </w:r>
      <w:r w:rsidRPr="005B6C51">
        <w:rPr>
          <w:rFonts w:ascii="Huawei Sans" w:hAnsi="Huawei Sans" w:cs="Huawei Sans"/>
        </w:rPr>
        <w:t>：参数是</w:t>
      </w:r>
      <w:proofErr w:type="gramStart"/>
      <w:r w:rsidRPr="005B6C51">
        <w:rPr>
          <w:rFonts w:ascii="Huawei Sans" w:hAnsi="Huawei Sans" w:cs="Huawei Sans"/>
        </w:rPr>
        <w:t>指命令</w:t>
      </w:r>
      <w:proofErr w:type="gramEnd"/>
      <w:r w:rsidRPr="005B6C51">
        <w:rPr>
          <w:rFonts w:ascii="Huawei Sans" w:hAnsi="Huawei Sans" w:cs="Huawei Sans"/>
        </w:rPr>
        <w:t>的作用对象。</w:t>
      </w:r>
    </w:p>
    <w:p w14:paraId="39708B8A" w14:textId="77777777" w:rsidR="001F50AC" w:rsidRPr="009C03D2" w:rsidRDefault="001F50AC" w:rsidP="001F50AC">
      <w:pPr>
        <w:pStyle w:val="2"/>
        <w:ind w:left="0"/>
      </w:pPr>
      <w:bookmarkStart w:id="68" w:name="_Toc51057483"/>
      <w:bookmarkStart w:id="69" w:name="_Toc51141514"/>
      <w:bookmarkStart w:id="70" w:name="_Toc51330010"/>
      <w:bookmarkStart w:id="71" w:name="_Toc53415138"/>
      <w:bookmarkStart w:id="72" w:name="_Toc65486988"/>
      <w:bookmarkStart w:id="73" w:name="_Toc69742823"/>
      <w:bookmarkStart w:id="74" w:name="_Toc74644315"/>
      <w:bookmarkStart w:id="75" w:name="_Toc78182508"/>
      <w:bookmarkStart w:id="76" w:name="_Toc78277400"/>
      <w:bookmarkStart w:id="77" w:name="_Toc80867156"/>
      <w:bookmarkStart w:id="78" w:name="_Toc81317538"/>
      <w:bookmarkStart w:id="79" w:name="_Toc160546461"/>
      <w:r w:rsidRPr="009C03D2">
        <w:t>vi/vim</w:t>
      </w:r>
      <w:bookmarkEnd w:id="68"/>
      <w:bookmarkEnd w:id="69"/>
      <w:bookmarkEnd w:id="70"/>
      <w:bookmarkEnd w:id="71"/>
      <w:bookmarkEnd w:id="72"/>
      <w:bookmarkEnd w:id="73"/>
      <w:bookmarkEnd w:id="74"/>
      <w:bookmarkEnd w:id="75"/>
      <w:bookmarkEnd w:id="76"/>
      <w:bookmarkEnd w:id="77"/>
      <w:bookmarkEnd w:id="78"/>
      <w:bookmarkEnd w:id="79"/>
    </w:p>
    <w:p w14:paraId="2DA6119D" w14:textId="77777777" w:rsidR="001F50AC" w:rsidRPr="009C03D2" w:rsidRDefault="001F50AC" w:rsidP="001F50AC">
      <w:pPr>
        <w:pStyle w:val="1e"/>
      </w:pPr>
      <w:r w:rsidRPr="009C03D2">
        <w:t>文本编辑器，若文件存在则是编辑，若不存在则是创建并编辑文本。</w:t>
      </w:r>
    </w:p>
    <w:p w14:paraId="56FE7DC3" w14:textId="77777777" w:rsidR="001F50AC" w:rsidRPr="009C03D2" w:rsidRDefault="001F50AC" w:rsidP="001F50AC">
      <w:pPr>
        <w:pStyle w:val="1e"/>
      </w:pPr>
      <w:r w:rsidRPr="009C03D2">
        <w:t>命令语法：</w:t>
      </w:r>
    </w:p>
    <w:p w14:paraId="7C2B97D9" w14:textId="77777777" w:rsidR="001F50AC" w:rsidRPr="009C03D2" w:rsidRDefault="001F50AC" w:rsidP="001F50AC">
      <w:pPr>
        <w:pStyle w:val="afffff2"/>
      </w:pPr>
      <w:r w:rsidRPr="009C03D2">
        <w:t>vim  [</w:t>
      </w:r>
      <w:r w:rsidRPr="009C03D2">
        <w:t>参数</w:t>
      </w:r>
      <w:r w:rsidRPr="009C03D2">
        <w:t>]</w:t>
      </w:r>
    </w:p>
    <w:p w14:paraId="2F6D6342" w14:textId="77777777" w:rsidR="001F50AC" w:rsidRPr="009C03D2" w:rsidRDefault="001F50AC" w:rsidP="001F50AC">
      <w:pPr>
        <w:pStyle w:val="1e"/>
      </w:pPr>
      <w:r w:rsidRPr="009C03D2">
        <w:t>参数说明：</w:t>
      </w:r>
      <w:r>
        <w:rPr>
          <w:rFonts w:hint="eastAsia"/>
        </w:rPr>
        <w:t>可编辑的</w:t>
      </w:r>
      <w:r w:rsidRPr="009C03D2">
        <w:t>文件名。</w:t>
      </w:r>
    </w:p>
    <w:p w14:paraId="1285A589" w14:textId="77777777" w:rsidR="001F50AC" w:rsidRPr="009C03D2" w:rsidRDefault="001F50AC" w:rsidP="001F50AC">
      <w:pPr>
        <w:pStyle w:val="1e"/>
      </w:pPr>
      <w:r w:rsidRPr="009C03D2">
        <w:t>命令示例：</w:t>
      </w:r>
    </w:p>
    <w:p w14:paraId="2C2C21FB" w14:textId="77777777" w:rsidR="001F50AC" w:rsidRPr="009C03D2" w:rsidRDefault="001F50AC" w:rsidP="001F50AC">
      <w:pPr>
        <w:pStyle w:val="40"/>
        <w:rPr>
          <w:rFonts w:hint="eastAsia"/>
        </w:rPr>
      </w:pPr>
      <w:r w:rsidRPr="009C03D2">
        <w:t>编辑名为</w:t>
      </w:r>
      <w:r w:rsidRPr="009C03D2">
        <w:t>clusterconfig</w:t>
      </w:r>
      <w:r w:rsidRPr="009C03D2">
        <w:t>的</w:t>
      </w:r>
      <w:r w:rsidRPr="009C03D2">
        <w:t>xml</w:t>
      </w:r>
      <w:r w:rsidRPr="009C03D2">
        <w:t>文本</w:t>
      </w:r>
      <w:r>
        <w:rPr>
          <w:rFonts w:hint="eastAsia"/>
        </w:rPr>
        <w:t>。</w:t>
      </w:r>
    </w:p>
    <w:p w14:paraId="34207047" w14:textId="77777777" w:rsidR="001F50AC" w:rsidRPr="009C03D2" w:rsidRDefault="001F50AC" w:rsidP="001F50AC">
      <w:pPr>
        <w:pStyle w:val="afffff2"/>
      </w:pPr>
      <w:r w:rsidRPr="009C03D2">
        <w:t>vim clusterconfig.xml</w:t>
      </w:r>
    </w:p>
    <w:p w14:paraId="5B802251" w14:textId="77777777" w:rsidR="001F50AC" w:rsidRPr="009C03D2" w:rsidRDefault="001F50AC" w:rsidP="001F50AC">
      <w:pPr>
        <w:pStyle w:val="1e"/>
      </w:pPr>
      <w:r w:rsidRPr="009C03D2">
        <w:t>注：</w:t>
      </w:r>
    </w:p>
    <w:p w14:paraId="5DB1650D" w14:textId="77777777" w:rsidR="001F50AC" w:rsidRPr="009C03D2" w:rsidRDefault="001F50AC" w:rsidP="001F50AC">
      <w:pPr>
        <w:pStyle w:val="1e"/>
      </w:pPr>
      <w:r w:rsidRPr="009C03D2">
        <w:t>vim</w:t>
      </w:r>
      <w:r w:rsidRPr="009C03D2">
        <w:t>编辑器有以下三种模式：</w:t>
      </w:r>
    </w:p>
    <w:p w14:paraId="797E8593" w14:textId="77777777" w:rsidR="001F50AC" w:rsidRPr="009C03D2" w:rsidRDefault="001F50AC" w:rsidP="001F50AC">
      <w:pPr>
        <w:pStyle w:val="40"/>
        <w:rPr>
          <w:rFonts w:hint="eastAsia"/>
        </w:rPr>
      </w:pPr>
      <w:r w:rsidRPr="009C03D2">
        <w:t>正常模式：其它模式下按</w:t>
      </w:r>
      <w:r w:rsidRPr="009C03D2">
        <w:t>Esc</w:t>
      </w:r>
      <w:r w:rsidRPr="009C03D2">
        <w:t>或</w:t>
      </w:r>
      <w:r w:rsidRPr="009C03D2">
        <w:t>Ctrl+[</w:t>
      </w:r>
      <w:r w:rsidRPr="009C03D2">
        <w:t>进入，左下角显示文件名或为空。</w:t>
      </w:r>
    </w:p>
    <w:p w14:paraId="05D76126" w14:textId="77777777" w:rsidR="001F50AC" w:rsidRPr="009C03D2" w:rsidRDefault="001F50AC" w:rsidP="001F50AC">
      <w:pPr>
        <w:pStyle w:val="40"/>
        <w:rPr>
          <w:rFonts w:hint="eastAsia"/>
        </w:rPr>
      </w:pPr>
      <w:r w:rsidRPr="009C03D2">
        <w:t>插入模式：正常模式下按</w:t>
      </w:r>
      <w:r w:rsidRPr="009C03D2">
        <w:t>i</w:t>
      </w:r>
      <w:r w:rsidRPr="009C03D2">
        <w:t>键进入，左下角显示</w:t>
      </w:r>
      <w:r w:rsidRPr="009C03D2">
        <w:t>--INSERT--</w:t>
      </w:r>
      <w:r w:rsidRPr="009C03D2">
        <w:t>。</w:t>
      </w:r>
    </w:p>
    <w:p w14:paraId="32B6B550" w14:textId="77777777" w:rsidR="001F50AC" w:rsidRPr="009C03D2" w:rsidRDefault="001F50AC" w:rsidP="001F50AC">
      <w:pPr>
        <w:pStyle w:val="40"/>
        <w:rPr>
          <w:rFonts w:hint="eastAsia"/>
        </w:rPr>
      </w:pPr>
      <w:r w:rsidRPr="009C03D2">
        <w:t>可视模式：正常模式下按</w:t>
      </w:r>
      <w:r w:rsidRPr="009C03D2">
        <w:t>v</w:t>
      </w:r>
      <w:r w:rsidRPr="009C03D2">
        <w:t>键进入，左下角显示</w:t>
      </w:r>
      <w:r w:rsidRPr="009C03D2">
        <w:t>--VISUAL--</w:t>
      </w:r>
      <w:r w:rsidRPr="009C03D2">
        <w:t>。</w:t>
      </w:r>
    </w:p>
    <w:p w14:paraId="265694FB" w14:textId="77777777" w:rsidR="001F50AC" w:rsidRPr="009C03D2" w:rsidRDefault="001F50AC" w:rsidP="001F50AC">
      <w:pPr>
        <w:pStyle w:val="1e"/>
      </w:pPr>
      <w:r w:rsidRPr="009C03D2">
        <w:t>退出命令（正常模式下）：</w:t>
      </w:r>
    </w:p>
    <w:p w14:paraId="629E2FA2" w14:textId="77777777" w:rsidR="001F50AC" w:rsidRPr="009C03D2" w:rsidRDefault="001F50AC" w:rsidP="001F50AC">
      <w:pPr>
        <w:pStyle w:val="40"/>
        <w:rPr>
          <w:rFonts w:hint="eastAsia"/>
        </w:rPr>
      </w:pPr>
      <w:r w:rsidRPr="009C03D2">
        <w:t xml:space="preserve">:wq </w:t>
      </w:r>
      <w:r w:rsidRPr="009C03D2">
        <w:t>保存并退出。</w:t>
      </w:r>
    </w:p>
    <w:p w14:paraId="69963A82" w14:textId="77777777" w:rsidR="001F50AC" w:rsidRPr="009C03D2" w:rsidRDefault="001F50AC" w:rsidP="001F50AC">
      <w:pPr>
        <w:pStyle w:val="40"/>
        <w:rPr>
          <w:rFonts w:hint="eastAsia"/>
        </w:rPr>
      </w:pPr>
      <w:proofErr w:type="gramStart"/>
      <w:r w:rsidRPr="009C03D2">
        <w:t>:q</w:t>
      </w:r>
      <w:proofErr w:type="gramEnd"/>
      <w:r w:rsidRPr="009C03D2">
        <w:t xml:space="preserve">! </w:t>
      </w:r>
      <w:r w:rsidRPr="009C03D2">
        <w:t>强制退出并忽略所有更改。</w:t>
      </w:r>
    </w:p>
    <w:p w14:paraId="434F7334" w14:textId="77777777" w:rsidR="001F50AC" w:rsidRPr="009C03D2" w:rsidRDefault="001F50AC" w:rsidP="001F50AC">
      <w:pPr>
        <w:pStyle w:val="40"/>
        <w:rPr>
          <w:rFonts w:hint="eastAsia"/>
        </w:rPr>
      </w:pPr>
      <w:proofErr w:type="gramStart"/>
      <w:r w:rsidRPr="009C03D2">
        <w:t>:e</w:t>
      </w:r>
      <w:proofErr w:type="gramEnd"/>
      <w:r w:rsidRPr="009C03D2">
        <w:t xml:space="preserve">! </w:t>
      </w:r>
      <w:r w:rsidRPr="009C03D2">
        <w:t>放弃所有修改，并打开原有文件。</w:t>
      </w:r>
    </w:p>
    <w:p w14:paraId="5A0373E5" w14:textId="77777777" w:rsidR="001F50AC" w:rsidRPr="009C03D2" w:rsidRDefault="001F50AC" w:rsidP="001F50AC">
      <w:pPr>
        <w:pStyle w:val="2"/>
        <w:ind w:left="0"/>
      </w:pPr>
      <w:bookmarkStart w:id="80" w:name="_Toc51057484"/>
      <w:bookmarkStart w:id="81" w:name="_Toc51141515"/>
      <w:bookmarkStart w:id="82" w:name="_Toc51330011"/>
      <w:bookmarkStart w:id="83" w:name="_Toc53415139"/>
      <w:bookmarkStart w:id="84" w:name="_Toc65486989"/>
      <w:bookmarkStart w:id="85" w:name="_Toc69742824"/>
      <w:bookmarkStart w:id="86" w:name="_Toc74644316"/>
      <w:bookmarkStart w:id="87" w:name="_Toc78182509"/>
      <w:bookmarkStart w:id="88" w:name="_Toc78277401"/>
      <w:bookmarkStart w:id="89" w:name="_Toc80867157"/>
      <w:bookmarkStart w:id="90" w:name="_Toc81317539"/>
      <w:bookmarkStart w:id="91" w:name="_Toc160546462"/>
      <w:r w:rsidRPr="009C03D2">
        <w:t>cd</w:t>
      </w:r>
      <w:bookmarkEnd w:id="80"/>
      <w:bookmarkEnd w:id="81"/>
      <w:bookmarkEnd w:id="82"/>
      <w:bookmarkEnd w:id="83"/>
      <w:bookmarkEnd w:id="84"/>
      <w:bookmarkEnd w:id="85"/>
      <w:bookmarkEnd w:id="86"/>
      <w:bookmarkEnd w:id="87"/>
      <w:bookmarkEnd w:id="88"/>
      <w:bookmarkEnd w:id="89"/>
      <w:bookmarkEnd w:id="90"/>
      <w:bookmarkEnd w:id="91"/>
    </w:p>
    <w:p w14:paraId="51820882" w14:textId="77777777" w:rsidR="001F50AC" w:rsidRPr="009C03D2" w:rsidRDefault="001F50AC" w:rsidP="001F50AC">
      <w:pPr>
        <w:pStyle w:val="1e"/>
      </w:pPr>
      <w:r w:rsidRPr="009C03D2">
        <w:t>显示当前目录的名称，或切换当前的目录（打开指定目录）。</w:t>
      </w:r>
    </w:p>
    <w:p w14:paraId="048D47C9" w14:textId="77777777" w:rsidR="001F50AC" w:rsidRPr="009C03D2" w:rsidRDefault="001F50AC" w:rsidP="001F50AC">
      <w:pPr>
        <w:pStyle w:val="1e"/>
      </w:pPr>
      <w:r w:rsidRPr="009C03D2">
        <w:t>命令语法：</w:t>
      </w:r>
    </w:p>
    <w:p w14:paraId="3B07945B" w14:textId="77777777" w:rsidR="001F50AC" w:rsidRPr="009C03D2" w:rsidRDefault="001F50AC" w:rsidP="001F50AC">
      <w:pPr>
        <w:pStyle w:val="afffff2"/>
      </w:pPr>
      <w:r w:rsidRPr="009C03D2">
        <w:t>cd [</w:t>
      </w:r>
      <w:r w:rsidRPr="009C03D2">
        <w:t>参数</w:t>
      </w:r>
      <w:r w:rsidRPr="009C03D2">
        <w:t>]</w:t>
      </w:r>
    </w:p>
    <w:p w14:paraId="2CD33296" w14:textId="77777777" w:rsidR="001F50AC" w:rsidRDefault="001F50AC" w:rsidP="001F50AC">
      <w:pPr>
        <w:pStyle w:val="1e"/>
      </w:pPr>
      <w:r w:rsidRPr="009C03D2">
        <w:t>参数说明：</w:t>
      </w:r>
    </w:p>
    <w:p w14:paraId="3D4881EE" w14:textId="77777777" w:rsidR="001F50AC" w:rsidRDefault="001F50AC" w:rsidP="001F50AC">
      <w:pPr>
        <w:pStyle w:val="40"/>
        <w:rPr>
          <w:rFonts w:hint="eastAsia"/>
        </w:rPr>
      </w:pPr>
      <w:r>
        <w:lastRenderedPageBreak/>
        <w:t>无参数</w:t>
      </w:r>
      <w:r>
        <w:rPr>
          <w:rFonts w:hint="eastAsia"/>
        </w:rPr>
        <w:t>：</w:t>
      </w:r>
      <w:r w:rsidRPr="009C03D2">
        <w:t>切换用户当前目录。</w:t>
      </w:r>
    </w:p>
    <w:p w14:paraId="21AD4E58" w14:textId="77777777" w:rsidR="001F50AC" w:rsidRDefault="001F50AC" w:rsidP="001F50AC">
      <w:pPr>
        <w:pStyle w:val="40"/>
        <w:rPr>
          <w:rFonts w:hint="eastAsia"/>
        </w:rPr>
      </w:pPr>
      <w:r w:rsidRPr="009C03D2">
        <w:t xml:space="preserve">. </w:t>
      </w:r>
      <w:r>
        <w:rPr>
          <w:rFonts w:hint="eastAsia"/>
        </w:rPr>
        <w:t>：</w:t>
      </w:r>
      <w:r w:rsidRPr="009C03D2">
        <w:t>表示当前目录</w:t>
      </w:r>
      <w:r>
        <w:rPr>
          <w:rFonts w:hint="eastAsia"/>
        </w:rPr>
        <w:t>。</w:t>
      </w:r>
    </w:p>
    <w:p w14:paraId="10A3595E" w14:textId="77777777" w:rsidR="001F50AC" w:rsidRDefault="001F50AC" w:rsidP="001F50AC">
      <w:pPr>
        <w:pStyle w:val="40"/>
        <w:rPr>
          <w:rFonts w:hint="eastAsia"/>
        </w:rPr>
      </w:pPr>
      <w:r w:rsidRPr="009C03D2">
        <w:t xml:space="preserve">.. </w:t>
      </w:r>
      <w:r>
        <w:rPr>
          <w:rFonts w:hint="eastAsia"/>
        </w:rPr>
        <w:t>：</w:t>
      </w:r>
      <w:r w:rsidRPr="009C03D2">
        <w:t>表示上一级目录</w:t>
      </w:r>
      <w:r>
        <w:rPr>
          <w:rFonts w:hint="eastAsia"/>
        </w:rPr>
        <w:t>。</w:t>
      </w:r>
    </w:p>
    <w:p w14:paraId="65A824FE" w14:textId="77777777" w:rsidR="001F50AC" w:rsidRDefault="001F50AC" w:rsidP="001F50AC">
      <w:pPr>
        <w:pStyle w:val="40"/>
        <w:rPr>
          <w:rFonts w:hint="eastAsia"/>
        </w:rPr>
      </w:pPr>
      <w:r w:rsidRPr="009C03D2">
        <w:t xml:space="preserve">~ </w:t>
      </w:r>
      <w:r>
        <w:rPr>
          <w:rFonts w:hint="eastAsia"/>
        </w:rPr>
        <w:t>：</w:t>
      </w:r>
      <w:r w:rsidRPr="009C03D2">
        <w:t>表示</w:t>
      </w:r>
      <w:r w:rsidRPr="009C03D2">
        <w:t>home</w:t>
      </w:r>
      <w:r w:rsidRPr="009C03D2">
        <w:t>目录</w:t>
      </w:r>
      <w:r>
        <w:rPr>
          <w:rFonts w:hint="eastAsia"/>
        </w:rPr>
        <w:t>。</w:t>
      </w:r>
    </w:p>
    <w:p w14:paraId="7EA006CD" w14:textId="77777777" w:rsidR="001F50AC" w:rsidRPr="009C03D2" w:rsidRDefault="001F50AC" w:rsidP="001F50AC">
      <w:pPr>
        <w:pStyle w:val="40"/>
        <w:rPr>
          <w:rFonts w:hint="eastAsia"/>
        </w:rPr>
      </w:pPr>
      <w:r w:rsidRPr="009C03D2">
        <w:t xml:space="preserve">/ </w:t>
      </w:r>
      <w:r>
        <w:rPr>
          <w:rFonts w:hint="eastAsia"/>
        </w:rPr>
        <w:t>：</w:t>
      </w:r>
      <w:r w:rsidRPr="009C03D2">
        <w:t>表示根目录。</w:t>
      </w:r>
    </w:p>
    <w:p w14:paraId="5C31E134" w14:textId="77777777" w:rsidR="001F50AC" w:rsidRPr="009C03D2" w:rsidRDefault="001F50AC" w:rsidP="001F50AC">
      <w:pPr>
        <w:pStyle w:val="1e"/>
      </w:pPr>
      <w:r w:rsidRPr="009C03D2">
        <w:t>命令示例：</w:t>
      </w:r>
    </w:p>
    <w:p w14:paraId="0099761D" w14:textId="77777777" w:rsidR="001F50AC" w:rsidRPr="009C03D2" w:rsidRDefault="001F50AC" w:rsidP="001F50AC">
      <w:pPr>
        <w:pStyle w:val="40"/>
        <w:rPr>
          <w:rFonts w:hint="eastAsia"/>
        </w:rPr>
      </w:pPr>
      <w:r w:rsidRPr="009C03D2">
        <w:t>切换到</w:t>
      </w:r>
      <w:r w:rsidRPr="009C03D2">
        <w:t>usr</w:t>
      </w:r>
      <w:r w:rsidRPr="009C03D2">
        <w:t>目录下的</w:t>
      </w:r>
      <w:r w:rsidRPr="009C03D2">
        <w:t>bin</w:t>
      </w:r>
      <w:r w:rsidRPr="009C03D2">
        <w:t>目录中</w:t>
      </w:r>
      <w:r>
        <w:rPr>
          <w:rFonts w:hint="eastAsia"/>
        </w:rPr>
        <w:t>。</w:t>
      </w:r>
    </w:p>
    <w:p w14:paraId="1A54F16E" w14:textId="77777777" w:rsidR="001F50AC" w:rsidRPr="009C03D2" w:rsidRDefault="001F50AC" w:rsidP="001F50AC">
      <w:pPr>
        <w:pStyle w:val="afffff2"/>
      </w:pPr>
      <w:r w:rsidRPr="009C03D2">
        <w:t>cd /usr/bin</w:t>
      </w:r>
    </w:p>
    <w:p w14:paraId="47BED9F6" w14:textId="77777777" w:rsidR="001F50AC" w:rsidRPr="009C03D2" w:rsidRDefault="001F50AC" w:rsidP="001F50AC">
      <w:pPr>
        <w:pStyle w:val="40"/>
        <w:rPr>
          <w:rFonts w:hint="eastAsia"/>
        </w:rPr>
      </w:pPr>
      <w:r w:rsidRPr="009C03D2">
        <w:t>切换到用户</w:t>
      </w:r>
      <w:r w:rsidRPr="009C03D2">
        <w:t>home</w:t>
      </w:r>
      <w:r w:rsidRPr="009C03D2">
        <w:t>目录</w:t>
      </w:r>
      <w:r>
        <w:rPr>
          <w:rFonts w:hint="eastAsia"/>
        </w:rPr>
        <w:t>。</w:t>
      </w:r>
      <w:r w:rsidRPr="009C03D2">
        <w:t xml:space="preserve"> </w:t>
      </w:r>
    </w:p>
    <w:p w14:paraId="7FBC7EE7" w14:textId="77777777" w:rsidR="001F50AC" w:rsidRPr="009C03D2" w:rsidRDefault="001F50AC" w:rsidP="001F50AC">
      <w:pPr>
        <w:pStyle w:val="afffff2"/>
      </w:pPr>
      <w:r w:rsidRPr="009C03D2">
        <w:t>cd</w:t>
      </w:r>
    </w:p>
    <w:p w14:paraId="7D5D65D7" w14:textId="77777777" w:rsidR="001F50AC" w:rsidRPr="009C03D2" w:rsidRDefault="001F50AC" w:rsidP="001F50AC">
      <w:pPr>
        <w:pStyle w:val="40"/>
        <w:rPr>
          <w:rFonts w:hint="eastAsia"/>
        </w:rPr>
      </w:pPr>
      <w:r w:rsidRPr="009C03D2">
        <w:t>切换到当前目录</w:t>
      </w:r>
      <w:r w:rsidRPr="009C03D2">
        <w:t>(cd</w:t>
      </w:r>
      <w:r w:rsidRPr="009C03D2">
        <w:t>后面接一个</w:t>
      </w:r>
      <w:r w:rsidRPr="009C03D2">
        <w:t>.)</w:t>
      </w:r>
      <w:r>
        <w:rPr>
          <w:rFonts w:hint="eastAsia"/>
        </w:rPr>
        <w:t>。</w:t>
      </w:r>
    </w:p>
    <w:p w14:paraId="0318E81D" w14:textId="77777777" w:rsidR="001F50AC" w:rsidRPr="009C03D2" w:rsidRDefault="001F50AC" w:rsidP="001F50AC">
      <w:pPr>
        <w:pStyle w:val="afffff2"/>
      </w:pPr>
      <w:proofErr w:type="gramStart"/>
      <w:r w:rsidRPr="009C03D2">
        <w:t>cd .</w:t>
      </w:r>
      <w:proofErr w:type="gramEnd"/>
    </w:p>
    <w:p w14:paraId="6D8D4F83" w14:textId="77777777" w:rsidR="001F50AC" w:rsidRPr="009C03D2" w:rsidRDefault="001F50AC" w:rsidP="001F50AC">
      <w:pPr>
        <w:pStyle w:val="40"/>
        <w:rPr>
          <w:rFonts w:hint="eastAsia"/>
        </w:rPr>
      </w:pPr>
      <w:r w:rsidRPr="009C03D2">
        <w:t>切换到当前目录上一级目录</w:t>
      </w:r>
      <w:r w:rsidRPr="009C03D2">
        <w:t>(cd</w:t>
      </w:r>
      <w:r w:rsidRPr="009C03D2">
        <w:t>后面接两个</w:t>
      </w:r>
      <w:r w:rsidRPr="009C03D2">
        <w:t>.)</w:t>
      </w:r>
      <w:r>
        <w:rPr>
          <w:rFonts w:hint="eastAsia"/>
        </w:rPr>
        <w:t>。</w:t>
      </w:r>
    </w:p>
    <w:p w14:paraId="61305086" w14:textId="77777777" w:rsidR="001F50AC" w:rsidRPr="009C03D2" w:rsidRDefault="001F50AC" w:rsidP="001F50AC">
      <w:pPr>
        <w:pStyle w:val="afffff2"/>
      </w:pPr>
      <w:r w:rsidRPr="009C03D2">
        <w:t>cd</w:t>
      </w:r>
      <w:proofErr w:type="gramStart"/>
      <w:r w:rsidRPr="009C03D2">
        <w:t xml:space="preserve"> ..</w:t>
      </w:r>
      <w:proofErr w:type="gramEnd"/>
      <w:r w:rsidRPr="009C03D2">
        <w:t xml:space="preserve"> </w:t>
      </w:r>
    </w:p>
    <w:p w14:paraId="158DFFDF" w14:textId="77777777" w:rsidR="001F50AC" w:rsidRPr="009C03D2" w:rsidRDefault="001F50AC" w:rsidP="001F50AC">
      <w:pPr>
        <w:pStyle w:val="40"/>
        <w:rPr>
          <w:rFonts w:hint="eastAsia"/>
        </w:rPr>
      </w:pPr>
      <w:r w:rsidRPr="009C03D2">
        <w:t>切换到用户</w:t>
      </w:r>
      <w:r w:rsidRPr="009C03D2">
        <w:t>home</w:t>
      </w:r>
      <w:r>
        <w:t>目录。</w:t>
      </w:r>
    </w:p>
    <w:p w14:paraId="039DC3AA" w14:textId="77777777" w:rsidR="001F50AC" w:rsidRPr="009C03D2" w:rsidRDefault="001F50AC" w:rsidP="001F50AC">
      <w:pPr>
        <w:pStyle w:val="afffff2"/>
      </w:pPr>
      <w:r w:rsidRPr="009C03D2">
        <w:t>cd ~</w:t>
      </w:r>
    </w:p>
    <w:p w14:paraId="56680655" w14:textId="77777777" w:rsidR="001F50AC" w:rsidRPr="009C03D2" w:rsidRDefault="001F50AC" w:rsidP="001F50AC">
      <w:pPr>
        <w:pStyle w:val="40"/>
        <w:rPr>
          <w:rFonts w:hint="eastAsia"/>
        </w:rPr>
      </w:pPr>
      <w:r>
        <w:t>切换到根目录下。</w:t>
      </w:r>
    </w:p>
    <w:p w14:paraId="6FC7BFD8" w14:textId="77777777" w:rsidR="001F50AC" w:rsidRPr="009C03D2" w:rsidRDefault="001F50AC" w:rsidP="001F50AC">
      <w:pPr>
        <w:pStyle w:val="afffff2"/>
      </w:pPr>
      <w:r w:rsidRPr="009C03D2">
        <w:t>cd /</w:t>
      </w:r>
    </w:p>
    <w:p w14:paraId="5D17C0EC" w14:textId="77777777" w:rsidR="001F50AC" w:rsidRPr="009C03D2" w:rsidRDefault="001F50AC" w:rsidP="001F50AC">
      <w:pPr>
        <w:pStyle w:val="1e"/>
      </w:pPr>
      <w:r w:rsidRPr="009C03D2">
        <w:t>注：切换目录需要理解绝对路径和相对路径这两个概念。</w:t>
      </w:r>
    </w:p>
    <w:p w14:paraId="7350F686" w14:textId="77777777" w:rsidR="001F50AC" w:rsidRPr="009C03D2" w:rsidRDefault="001F50AC" w:rsidP="001F50AC">
      <w:pPr>
        <w:pStyle w:val="40"/>
        <w:rPr>
          <w:rFonts w:hint="eastAsia"/>
        </w:rPr>
      </w:pPr>
      <w:r w:rsidRPr="009C03D2">
        <w:t>绝对路径：在</w:t>
      </w:r>
      <w:r w:rsidRPr="009C03D2">
        <w:t>Linux</w:t>
      </w:r>
      <w:r w:rsidRPr="009C03D2">
        <w:t>中，绝对路径是从</w:t>
      </w:r>
      <w:r w:rsidRPr="009C03D2">
        <w:t>/</w:t>
      </w:r>
      <w:r w:rsidRPr="009C03D2">
        <w:t>（即根目录）开始的，例如</w:t>
      </w:r>
      <w:r w:rsidRPr="009C03D2">
        <w:t xml:space="preserve"> /opt/software</w:t>
      </w:r>
      <w:r w:rsidRPr="009C03D2">
        <w:t>、</w:t>
      </w:r>
      <w:r w:rsidRPr="009C03D2">
        <w:t xml:space="preserve">/etc/profile, </w:t>
      </w:r>
      <w:r w:rsidRPr="009C03D2">
        <w:t>如果目录以</w:t>
      </w:r>
      <w:r w:rsidRPr="009C03D2">
        <w:t xml:space="preserve"> / </w:t>
      </w:r>
      <w:r w:rsidRPr="009C03D2">
        <w:t>就是绝对目录。</w:t>
      </w:r>
    </w:p>
    <w:p w14:paraId="040E55E4" w14:textId="77777777" w:rsidR="001F50AC" w:rsidRPr="009C03D2" w:rsidRDefault="001F50AC" w:rsidP="001F50AC">
      <w:pPr>
        <w:pStyle w:val="40"/>
        <w:rPr>
          <w:rFonts w:hint="eastAsia"/>
        </w:rPr>
      </w:pPr>
      <w:r w:rsidRPr="009C03D2">
        <w:t>相对路径：是以</w:t>
      </w:r>
      <w:r w:rsidRPr="009C03D2">
        <w:t xml:space="preserve"> . </w:t>
      </w:r>
      <w:r w:rsidRPr="009C03D2">
        <w:t>或</w:t>
      </w:r>
      <w:r w:rsidRPr="009C03D2">
        <w:t xml:space="preserve"> .. </w:t>
      </w:r>
      <w:r w:rsidRPr="009C03D2">
        <w:t>开始的目录。</w:t>
      </w:r>
      <w:r w:rsidRPr="009C03D2">
        <w:t xml:space="preserve"> . </w:t>
      </w:r>
      <w:r w:rsidRPr="009C03D2">
        <w:t>表示用户当前操作所在的位置，而</w:t>
      </w:r>
      <w:r w:rsidRPr="009C03D2">
        <w:t xml:space="preserve"> .. </w:t>
      </w:r>
      <w:r w:rsidRPr="009C03D2">
        <w:t>表示上级目录。例如</w:t>
      </w:r>
      <w:r w:rsidRPr="009C03D2">
        <w:t xml:space="preserve"> ./gs_om </w:t>
      </w:r>
      <w:r w:rsidRPr="009C03D2">
        <w:t>表示当前目录下的文件或者目录。</w:t>
      </w:r>
    </w:p>
    <w:p w14:paraId="3501ABD3" w14:textId="77777777" w:rsidR="001F50AC" w:rsidRPr="009C03D2" w:rsidRDefault="001F50AC" w:rsidP="001F50AC">
      <w:pPr>
        <w:pStyle w:val="2"/>
        <w:ind w:left="0"/>
      </w:pPr>
      <w:bookmarkStart w:id="92" w:name="_Toc51057485"/>
      <w:bookmarkStart w:id="93" w:name="_Toc51141516"/>
      <w:bookmarkStart w:id="94" w:name="_Toc51330012"/>
      <w:bookmarkStart w:id="95" w:name="_Toc53415140"/>
      <w:bookmarkStart w:id="96" w:name="_Toc65486990"/>
      <w:bookmarkStart w:id="97" w:name="_Toc69742825"/>
      <w:bookmarkStart w:id="98" w:name="_Toc74644317"/>
      <w:bookmarkStart w:id="99" w:name="_Toc78182510"/>
      <w:bookmarkStart w:id="100" w:name="_Toc78277402"/>
      <w:bookmarkStart w:id="101" w:name="_Toc80867158"/>
      <w:bookmarkStart w:id="102" w:name="_Toc81317540"/>
      <w:bookmarkStart w:id="103" w:name="_Toc160546463"/>
      <w:r w:rsidRPr="009C03D2">
        <w:t>mv</w:t>
      </w:r>
      <w:bookmarkEnd w:id="92"/>
      <w:bookmarkEnd w:id="93"/>
      <w:bookmarkEnd w:id="94"/>
      <w:bookmarkEnd w:id="95"/>
      <w:bookmarkEnd w:id="96"/>
      <w:bookmarkEnd w:id="97"/>
      <w:bookmarkEnd w:id="98"/>
      <w:bookmarkEnd w:id="99"/>
      <w:bookmarkEnd w:id="100"/>
      <w:bookmarkEnd w:id="101"/>
      <w:bookmarkEnd w:id="102"/>
      <w:bookmarkEnd w:id="103"/>
    </w:p>
    <w:p w14:paraId="1C2986A3" w14:textId="77777777" w:rsidR="001F50AC" w:rsidRPr="009C03D2" w:rsidRDefault="001F50AC" w:rsidP="001F50AC">
      <w:pPr>
        <w:pStyle w:val="1e"/>
      </w:pPr>
      <w:r w:rsidRPr="009C03D2">
        <w:t>文件或目录改名</w:t>
      </w:r>
      <w:r w:rsidRPr="009C03D2">
        <w:t>(move (rename) files)</w:t>
      </w:r>
      <w:r w:rsidRPr="009C03D2">
        <w:t>或将文件或目录移入其它位置</w:t>
      </w:r>
      <w:r>
        <w:t>，</w:t>
      </w:r>
      <w:r w:rsidRPr="009C03D2">
        <w:t>经常用来备份文件或者目录。</w:t>
      </w:r>
    </w:p>
    <w:p w14:paraId="001ECB8C" w14:textId="77777777" w:rsidR="001F50AC" w:rsidRPr="009C03D2" w:rsidRDefault="001F50AC" w:rsidP="001F50AC">
      <w:pPr>
        <w:pStyle w:val="1e"/>
      </w:pPr>
      <w:r w:rsidRPr="009C03D2">
        <w:t>命令语法：</w:t>
      </w:r>
    </w:p>
    <w:p w14:paraId="38737368" w14:textId="77777777" w:rsidR="001F50AC" w:rsidRPr="009C03D2" w:rsidRDefault="001F50AC" w:rsidP="001F50AC">
      <w:pPr>
        <w:pStyle w:val="afffff2"/>
      </w:pPr>
      <w:r w:rsidRPr="009C03D2">
        <w:t>mv [</w:t>
      </w:r>
      <w:r w:rsidRPr="009C03D2">
        <w:t>选项</w:t>
      </w:r>
      <w:r w:rsidRPr="009C03D2">
        <w:t xml:space="preserve">] </w:t>
      </w:r>
      <w:r w:rsidRPr="009C03D2">
        <w:t>参数</w:t>
      </w:r>
      <w:r w:rsidRPr="009C03D2">
        <w:t xml:space="preserve">1  </w:t>
      </w:r>
      <w:r w:rsidRPr="009C03D2">
        <w:t>参数</w:t>
      </w:r>
      <w:r w:rsidRPr="009C03D2">
        <w:t>2</w:t>
      </w:r>
    </w:p>
    <w:p w14:paraId="401F2371" w14:textId="77777777" w:rsidR="001F50AC" w:rsidRDefault="001F50AC" w:rsidP="001F50AC">
      <w:pPr>
        <w:pStyle w:val="1e"/>
      </w:pPr>
      <w:r w:rsidRPr="009C03D2">
        <w:t>常用选项：</w:t>
      </w:r>
    </w:p>
    <w:p w14:paraId="059F72EE" w14:textId="77777777" w:rsidR="001F50AC" w:rsidRPr="009C03D2" w:rsidRDefault="001F50AC" w:rsidP="001F50AC">
      <w:pPr>
        <w:pStyle w:val="40"/>
        <w:rPr>
          <w:rFonts w:hint="eastAsia"/>
        </w:rPr>
      </w:pPr>
      <w:r w:rsidRPr="009C03D2">
        <w:t>-b</w:t>
      </w:r>
      <w:r>
        <w:rPr>
          <w:rFonts w:hint="eastAsia"/>
        </w:rPr>
        <w:t>：</w:t>
      </w:r>
      <w:r w:rsidRPr="009C03D2">
        <w:t>若需覆盖文件，则覆盖前先行备份。</w:t>
      </w:r>
    </w:p>
    <w:p w14:paraId="5108D5DF" w14:textId="77777777" w:rsidR="001F50AC" w:rsidRPr="009C03D2" w:rsidRDefault="001F50AC" w:rsidP="001F50AC">
      <w:pPr>
        <w:pStyle w:val="1e"/>
      </w:pPr>
      <w:r w:rsidRPr="009C03D2">
        <w:t>参数说明：</w:t>
      </w:r>
    </w:p>
    <w:p w14:paraId="5B01BBCE" w14:textId="77777777" w:rsidR="001F50AC" w:rsidRPr="009C03D2" w:rsidRDefault="001F50AC" w:rsidP="001F50AC">
      <w:pPr>
        <w:pStyle w:val="40"/>
        <w:rPr>
          <w:rFonts w:hint="eastAsia"/>
        </w:rPr>
      </w:pPr>
      <w:r w:rsidRPr="009C03D2">
        <w:t>参数</w:t>
      </w:r>
      <w:r w:rsidRPr="009C03D2">
        <w:t>1</w:t>
      </w:r>
      <w:r w:rsidRPr="009C03D2">
        <w:t>：源文件或目录。</w:t>
      </w:r>
    </w:p>
    <w:p w14:paraId="6C8EA7F9" w14:textId="77777777" w:rsidR="001F50AC" w:rsidRPr="009C03D2" w:rsidRDefault="001F50AC" w:rsidP="001F50AC">
      <w:pPr>
        <w:pStyle w:val="40"/>
        <w:rPr>
          <w:rFonts w:hint="eastAsia"/>
        </w:rPr>
      </w:pPr>
      <w:r w:rsidRPr="009C03D2">
        <w:lastRenderedPageBreak/>
        <w:t>参数</w:t>
      </w:r>
      <w:r w:rsidRPr="009C03D2">
        <w:t>2</w:t>
      </w:r>
      <w:r w:rsidRPr="009C03D2">
        <w:t>：目标文件或目录。</w:t>
      </w:r>
    </w:p>
    <w:p w14:paraId="37CEE901" w14:textId="77777777" w:rsidR="001F50AC" w:rsidRPr="009C03D2" w:rsidRDefault="001F50AC" w:rsidP="001F50AC">
      <w:pPr>
        <w:pStyle w:val="1e"/>
      </w:pPr>
      <w:r w:rsidRPr="009C03D2">
        <w:t>命令示例：</w:t>
      </w:r>
    </w:p>
    <w:p w14:paraId="17CD946C" w14:textId="77777777" w:rsidR="001F50AC" w:rsidRPr="009C03D2" w:rsidRDefault="001F50AC" w:rsidP="001F50AC">
      <w:pPr>
        <w:pStyle w:val="40"/>
        <w:rPr>
          <w:rFonts w:hint="eastAsia"/>
        </w:rPr>
      </w:pPr>
      <w:r w:rsidRPr="009C03D2">
        <w:t>将文件</w:t>
      </w:r>
      <w:r w:rsidRPr="009C03D2">
        <w:t>python</w:t>
      </w:r>
      <w:r w:rsidRPr="009C03D2">
        <w:t>重命名为</w:t>
      </w:r>
      <w:r w:rsidRPr="009C03D2">
        <w:t>python.bak</w:t>
      </w:r>
      <w:r>
        <w:rPr>
          <w:rFonts w:hint="eastAsia"/>
        </w:rPr>
        <w:t>。</w:t>
      </w:r>
    </w:p>
    <w:p w14:paraId="44C3AA88" w14:textId="77777777" w:rsidR="001F50AC" w:rsidRPr="009C03D2" w:rsidRDefault="001F50AC" w:rsidP="001F50AC">
      <w:pPr>
        <w:pStyle w:val="afffff2"/>
      </w:pPr>
      <w:r w:rsidRPr="009C03D2">
        <w:t>mv python python.bak</w:t>
      </w:r>
    </w:p>
    <w:p w14:paraId="2171FF32" w14:textId="77777777" w:rsidR="001F50AC" w:rsidRPr="009C03D2" w:rsidRDefault="001F50AC" w:rsidP="001F50AC">
      <w:pPr>
        <w:pStyle w:val="40"/>
        <w:rPr>
          <w:rFonts w:hint="eastAsia"/>
        </w:rPr>
      </w:pPr>
      <w:r w:rsidRPr="009C03D2">
        <w:t>将</w:t>
      </w:r>
      <w:r w:rsidRPr="009C03D2">
        <w:t>/physical/backup</w:t>
      </w:r>
      <w:r w:rsidRPr="009C03D2">
        <w:t>目录下的所有文件和目录移到</w:t>
      </w:r>
      <w:r w:rsidRPr="009C03D2">
        <w:t>/data/dbn1</w:t>
      </w:r>
      <w:r w:rsidRPr="009C03D2">
        <w:t>目录下</w:t>
      </w:r>
      <w:r>
        <w:rPr>
          <w:rFonts w:hint="eastAsia"/>
        </w:rPr>
        <w:t>。</w:t>
      </w:r>
    </w:p>
    <w:p w14:paraId="2D57E833" w14:textId="77777777" w:rsidR="001F50AC" w:rsidRPr="009C03D2" w:rsidRDefault="001F50AC" w:rsidP="001F50AC">
      <w:pPr>
        <w:pStyle w:val="afffff2"/>
      </w:pPr>
      <w:proofErr w:type="gramStart"/>
      <w:r w:rsidRPr="009C03D2">
        <w:t>mv  /</w:t>
      </w:r>
      <w:proofErr w:type="gramEnd"/>
      <w:r w:rsidRPr="009C03D2">
        <w:t>physical/backup/*  /data/dbn1</w:t>
      </w:r>
    </w:p>
    <w:p w14:paraId="2073A780" w14:textId="4DB6A5E9" w:rsidR="001F50AC" w:rsidRPr="009C03D2" w:rsidRDefault="001F50AC" w:rsidP="001F50AC">
      <w:pPr>
        <w:pStyle w:val="2"/>
        <w:shd w:val="clear" w:color="auto" w:fill="FFFFFF"/>
        <w:spacing w:before="150" w:after="150"/>
        <w:ind w:left="0"/>
        <w:rPr>
          <w:color w:val="000000"/>
          <w:sz w:val="32"/>
          <w:szCs w:val="32"/>
        </w:rPr>
      </w:pPr>
      <w:bookmarkStart w:id="104" w:name="_Toc51057486"/>
      <w:bookmarkStart w:id="105" w:name="_Toc51141517"/>
      <w:bookmarkStart w:id="106" w:name="_Toc51330013"/>
      <w:bookmarkStart w:id="107" w:name="_Toc53415141"/>
      <w:bookmarkStart w:id="108" w:name="_Toc65486991"/>
      <w:bookmarkStart w:id="109" w:name="_Toc69742826"/>
      <w:bookmarkStart w:id="110" w:name="_Toc74644318"/>
      <w:bookmarkStart w:id="111" w:name="_Toc78182511"/>
      <w:bookmarkStart w:id="112" w:name="_Toc78277403"/>
      <w:bookmarkStart w:id="113" w:name="_Toc80867159"/>
      <w:bookmarkStart w:id="114" w:name="_Toc81317541"/>
      <w:bookmarkStart w:id="115" w:name="_Toc160546464"/>
      <w:r w:rsidRPr="009C03D2">
        <w:rPr>
          <w:color w:val="000000"/>
          <w:sz w:val="32"/>
          <w:szCs w:val="32"/>
        </w:rPr>
        <w:t>curl</w:t>
      </w:r>
      <w:bookmarkEnd w:id="104"/>
      <w:bookmarkEnd w:id="105"/>
      <w:bookmarkEnd w:id="106"/>
      <w:bookmarkEnd w:id="107"/>
      <w:bookmarkEnd w:id="108"/>
      <w:bookmarkEnd w:id="109"/>
      <w:bookmarkEnd w:id="110"/>
      <w:bookmarkEnd w:id="111"/>
      <w:bookmarkEnd w:id="112"/>
      <w:bookmarkEnd w:id="113"/>
      <w:bookmarkEnd w:id="114"/>
      <w:bookmarkEnd w:id="115"/>
    </w:p>
    <w:p w14:paraId="0FED8B1B" w14:textId="77777777" w:rsidR="001F50AC" w:rsidRPr="009C03D2" w:rsidRDefault="001F50AC" w:rsidP="001F50AC">
      <w:pPr>
        <w:pStyle w:val="1e"/>
      </w:pPr>
      <w:r w:rsidRPr="009C03D2">
        <w:t>在</w:t>
      </w:r>
      <w:r w:rsidRPr="009C03D2">
        <w:t>Linux</w:t>
      </w:r>
      <w:r w:rsidRPr="009C03D2">
        <w:t>中</w:t>
      </w:r>
      <w:r w:rsidRPr="009C03D2">
        <w:t>curl</w:t>
      </w:r>
      <w:r w:rsidRPr="009C03D2">
        <w:t>是一个利用</w:t>
      </w:r>
      <w:r w:rsidRPr="009C03D2">
        <w:t>URL</w:t>
      </w:r>
      <w:r w:rsidRPr="009C03D2">
        <w:t>规则在命令行下工作的文件传输工具。支持文件的上传和下载，是综合传输工具。</w:t>
      </w:r>
    </w:p>
    <w:p w14:paraId="26FE47BA" w14:textId="77777777" w:rsidR="001F50AC" w:rsidRPr="009C03D2" w:rsidRDefault="001F50AC" w:rsidP="001F50AC">
      <w:pPr>
        <w:pStyle w:val="1e"/>
      </w:pPr>
      <w:r w:rsidRPr="009C03D2">
        <w:t>命令语法：</w:t>
      </w:r>
    </w:p>
    <w:p w14:paraId="041277E6" w14:textId="77777777" w:rsidR="001F50AC" w:rsidRPr="009C03D2" w:rsidRDefault="001F50AC" w:rsidP="001F50AC">
      <w:pPr>
        <w:pStyle w:val="afffff2"/>
      </w:pPr>
      <w:r w:rsidRPr="009C03D2">
        <w:t>curl [</w:t>
      </w:r>
      <w:r w:rsidRPr="009C03D2">
        <w:t>选项</w:t>
      </w:r>
      <w:r w:rsidRPr="009C03D2">
        <w:t>] [URL]</w:t>
      </w:r>
    </w:p>
    <w:p w14:paraId="538E776A" w14:textId="77777777" w:rsidR="001F50AC" w:rsidRPr="009C03D2" w:rsidRDefault="001F50AC" w:rsidP="001F50AC">
      <w:pPr>
        <w:pStyle w:val="1e"/>
      </w:pPr>
      <w:r w:rsidRPr="009C03D2">
        <w:t>常用选项：</w:t>
      </w:r>
    </w:p>
    <w:p w14:paraId="1B87F494" w14:textId="77777777" w:rsidR="001F50AC" w:rsidRPr="009C03D2" w:rsidRDefault="001F50AC" w:rsidP="001F50AC">
      <w:pPr>
        <w:pStyle w:val="40"/>
        <w:rPr>
          <w:rFonts w:hint="eastAsia"/>
        </w:rPr>
      </w:pPr>
      <w:r w:rsidRPr="009C03D2">
        <w:t>-A/--user-agent &lt;string&gt;</w:t>
      </w:r>
      <w:r w:rsidRPr="009C03D2">
        <w:t>：设置用户代理发送给服务器</w:t>
      </w:r>
      <w:r>
        <w:rPr>
          <w:rFonts w:hint="eastAsia"/>
        </w:rPr>
        <w:t>；</w:t>
      </w:r>
    </w:p>
    <w:p w14:paraId="49BE87CA" w14:textId="77777777" w:rsidR="001F50AC" w:rsidRPr="009C03D2" w:rsidRDefault="001F50AC" w:rsidP="001F50AC">
      <w:pPr>
        <w:pStyle w:val="40"/>
        <w:rPr>
          <w:rFonts w:hint="eastAsia"/>
        </w:rPr>
      </w:pPr>
      <w:r w:rsidRPr="009C03D2">
        <w:t>-C/--continue-at &lt;offset&gt;</w:t>
      </w:r>
      <w:r w:rsidRPr="009C03D2">
        <w:t>：断点续转</w:t>
      </w:r>
      <w:r>
        <w:rPr>
          <w:rFonts w:hint="eastAsia"/>
        </w:rPr>
        <w:t>；</w:t>
      </w:r>
    </w:p>
    <w:p w14:paraId="2D6C28CD" w14:textId="77777777" w:rsidR="001F50AC" w:rsidRPr="009C03D2" w:rsidRDefault="001F50AC" w:rsidP="001F50AC">
      <w:pPr>
        <w:pStyle w:val="40"/>
        <w:rPr>
          <w:rFonts w:hint="eastAsia"/>
        </w:rPr>
      </w:pPr>
      <w:r w:rsidRPr="009C03D2">
        <w:t>-D/--dump-header &lt;file&gt;</w:t>
      </w:r>
      <w:r w:rsidRPr="009C03D2">
        <w:t>：把</w:t>
      </w:r>
      <w:r w:rsidRPr="009C03D2">
        <w:t>header</w:t>
      </w:r>
      <w:r w:rsidRPr="009C03D2">
        <w:t>信息写入到该文件中</w:t>
      </w:r>
      <w:r>
        <w:rPr>
          <w:rFonts w:hint="eastAsia"/>
        </w:rPr>
        <w:t>；</w:t>
      </w:r>
    </w:p>
    <w:p w14:paraId="296600D6" w14:textId="77777777" w:rsidR="001F50AC" w:rsidRPr="009C03D2" w:rsidRDefault="001F50AC" w:rsidP="001F50AC">
      <w:pPr>
        <w:pStyle w:val="40"/>
        <w:rPr>
          <w:rFonts w:hint="eastAsia"/>
        </w:rPr>
      </w:pPr>
      <w:r w:rsidRPr="009C03D2">
        <w:t>-e/--referer</w:t>
      </w:r>
      <w:r w:rsidRPr="009C03D2">
        <w:t>：来源网址</w:t>
      </w:r>
      <w:r>
        <w:rPr>
          <w:rFonts w:hint="eastAsia"/>
        </w:rPr>
        <w:t>；</w:t>
      </w:r>
    </w:p>
    <w:p w14:paraId="493AECB4" w14:textId="77777777" w:rsidR="001F50AC" w:rsidRPr="009C03D2" w:rsidRDefault="001F50AC" w:rsidP="001F50AC">
      <w:pPr>
        <w:pStyle w:val="40"/>
        <w:rPr>
          <w:rFonts w:hint="eastAsia"/>
        </w:rPr>
      </w:pPr>
      <w:r w:rsidRPr="009C03D2">
        <w:t>-o/--output</w:t>
      </w:r>
      <w:r w:rsidRPr="009C03D2">
        <w:t>：把输出写到该文件中</w:t>
      </w:r>
      <w:r>
        <w:rPr>
          <w:rFonts w:hint="eastAsia"/>
        </w:rPr>
        <w:t>；</w:t>
      </w:r>
    </w:p>
    <w:p w14:paraId="7497A2DC" w14:textId="77777777" w:rsidR="001F50AC" w:rsidRPr="009C03D2" w:rsidRDefault="001F50AC" w:rsidP="001F50AC">
      <w:pPr>
        <w:pStyle w:val="40"/>
        <w:rPr>
          <w:rFonts w:hint="eastAsia"/>
        </w:rPr>
      </w:pPr>
      <w:r w:rsidRPr="009C03D2">
        <w:t>-O/--remote-name</w:t>
      </w:r>
      <w:r w:rsidRPr="009C03D2">
        <w:t>：把输出写到该文件中，保留远程文件的文件名</w:t>
      </w:r>
      <w:r>
        <w:rPr>
          <w:rFonts w:hint="eastAsia"/>
        </w:rPr>
        <w:t>；</w:t>
      </w:r>
    </w:p>
    <w:p w14:paraId="784FBA38" w14:textId="77777777" w:rsidR="001F50AC" w:rsidRPr="009C03D2" w:rsidRDefault="001F50AC" w:rsidP="001F50AC">
      <w:pPr>
        <w:pStyle w:val="40"/>
        <w:rPr>
          <w:rFonts w:hint="eastAsia"/>
        </w:rPr>
      </w:pPr>
      <w:r w:rsidRPr="009C03D2">
        <w:t>-s/--silent</w:t>
      </w:r>
      <w:r w:rsidRPr="009C03D2">
        <w:t>：</w:t>
      </w:r>
      <w:r>
        <w:t>静默</w:t>
      </w:r>
      <w:r w:rsidRPr="009C03D2">
        <w:t>模式。不输出任何东西</w:t>
      </w:r>
      <w:r>
        <w:rPr>
          <w:rFonts w:hint="eastAsia"/>
        </w:rPr>
        <w:t>；</w:t>
      </w:r>
    </w:p>
    <w:p w14:paraId="25A7F08E" w14:textId="77777777" w:rsidR="001F50AC" w:rsidRPr="009C03D2" w:rsidRDefault="001F50AC" w:rsidP="001F50AC">
      <w:pPr>
        <w:pStyle w:val="40"/>
        <w:rPr>
          <w:rFonts w:hint="eastAsia"/>
        </w:rPr>
      </w:pPr>
      <w:r w:rsidRPr="009C03D2">
        <w:t>-T/--upload-file &lt;file&gt;</w:t>
      </w:r>
      <w:r w:rsidRPr="009C03D2">
        <w:t>：上传文件</w:t>
      </w:r>
      <w:r>
        <w:rPr>
          <w:rFonts w:hint="eastAsia"/>
        </w:rPr>
        <w:t>；</w:t>
      </w:r>
    </w:p>
    <w:p w14:paraId="36C434F4" w14:textId="77777777" w:rsidR="001F50AC" w:rsidRPr="009C03D2" w:rsidRDefault="001F50AC" w:rsidP="001F50AC">
      <w:pPr>
        <w:pStyle w:val="40"/>
        <w:rPr>
          <w:rFonts w:hint="eastAsia"/>
        </w:rPr>
      </w:pPr>
      <w:r w:rsidRPr="009C03D2">
        <w:t>-u/--user &lt;user[:password]&gt;</w:t>
      </w:r>
      <w:r w:rsidRPr="009C03D2">
        <w:t>：设置服务器的用户和密码</w:t>
      </w:r>
      <w:r>
        <w:rPr>
          <w:rFonts w:hint="eastAsia"/>
        </w:rPr>
        <w:t>；</w:t>
      </w:r>
    </w:p>
    <w:p w14:paraId="2030456A" w14:textId="77777777" w:rsidR="001F50AC" w:rsidRPr="009C03D2" w:rsidRDefault="001F50AC" w:rsidP="001F50AC">
      <w:pPr>
        <w:pStyle w:val="40"/>
        <w:rPr>
          <w:rFonts w:hint="eastAsia"/>
        </w:rPr>
      </w:pPr>
      <w:r w:rsidRPr="009C03D2">
        <w:t>-x/--proxy &lt;host[:port]&gt;</w:t>
      </w:r>
      <w:r w:rsidRPr="009C03D2">
        <w:t>：在给定的端口上使用</w:t>
      </w:r>
      <w:r w:rsidRPr="009C03D2">
        <w:t>HTTP</w:t>
      </w:r>
      <w:r w:rsidRPr="009C03D2">
        <w:t>代理</w:t>
      </w:r>
      <w:r>
        <w:rPr>
          <w:rFonts w:hint="eastAsia"/>
        </w:rPr>
        <w:t>；</w:t>
      </w:r>
    </w:p>
    <w:p w14:paraId="76E3C600" w14:textId="77777777" w:rsidR="001F50AC" w:rsidRPr="009C03D2" w:rsidRDefault="001F50AC" w:rsidP="001F50AC">
      <w:pPr>
        <w:pStyle w:val="40"/>
        <w:rPr>
          <w:rFonts w:hint="eastAsia"/>
        </w:rPr>
      </w:pPr>
      <w:r w:rsidRPr="009C03D2">
        <w:t>-#/--progress-bar</w:t>
      </w:r>
      <w:r w:rsidRPr="009C03D2">
        <w:t>：进度</w:t>
      </w:r>
      <w:proofErr w:type="gramStart"/>
      <w:r w:rsidRPr="009C03D2">
        <w:t>条显示</w:t>
      </w:r>
      <w:proofErr w:type="gramEnd"/>
      <w:r w:rsidRPr="009C03D2">
        <w:t>当前的传送状态。</w:t>
      </w:r>
    </w:p>
    <w:p w14:paraId="1B2FEDAE" w14:textId="77777777" w:rsidR="001F50AC" w:rsidRPr="009C03D2" w:rsidRDefault="001F50AC" w:rsidP="001F50AC">
      <w:pPr>
        <w:pStyle w:val="1e"/>
      </w:pPr>
      <w:r w:rsidRPr="009C03D2">
        <w:t>参数说明：</w:t>
      </w:r>
    </w:p>
    <w:p w14:paraId="18BDF378" w14:textId="77777777" w:rsidR="001F50AC" w:rsidRPr="009C03D2" w:rsidRDefault="001F50AC" w:rsidP="001F50AC">
      <w:pPr>
        <w:pStyle w:val="40"/>
        <w:rPr>
          <w:rFonts w:hint="eastAsia"/>
        </w:rPr>
      </w:pPr>
      <w:r w:rsidRPr="009C03D2">
        <w:t>URL</w:t>
      </w:r>
      <w:r w:rsidRPr="009C03D2">
        <w:t>：指定的文件传输</w:t>
      </w:r>
      <w:r w:rsidRPr="009C03D2">
        <w:t>URL</w:t>
      </w:r>
      <w:r w:rsidRPr="009C03D2">
        <w:t>地址</w:t>
      </w:r>
      <w:r>
        <w:rPr>
          <w:rFonts w:hint="eastAsia"/>
        </w:rPr>
        <w:t>。</w:t>
      </w:r>
    </w:p>
    <w:p w14:paraId="4A321278" w14:textId="77777777" w:rsidR="001F50AC" w:rsidRPr="009C03D2" w:rsidRDefault="001F50AC" w:rsidP="001F50AC">
      <w:pPr>
        <w:pStyle w:val="1e"/>
      </w:pPr>
      <w:r w:rsidRPr="009C03D2">
        <w:t>命令示例：</w:t>
      </w:r>
    </w:p>
    <w:p w14:paraId="7DFB5131" w14:textId="77777777" w:rsidR="001F50AC" w:rsidRPr="009C03D2" w:rsidRDefault="001F50AC" w:rsidP="001F50AC">
      <w:pPr>
        <w:pStyle w:val="40"/>
        <w:rPr>
          <w:rFonts w:hint="eastAsia"/>
        </w:rPr>
      </w:pPr>
      <w:r w:rsidRPr="009C03D2">
        <w:t>将</w:t>
      </w:r>
      <w:r w:rsidRPr="009C03D2">
        <w:t>url(</w:t>
      </w:r>
      <w:hyperlink r:id="rId63" w:history="1">
        <w:r w:rsidRPr="009C03D2">
          <w:t>https://mirrors.huaweicloud.com/repository/conf/CentOS-7-anon.repo)</w:t>
        </w:r>
        <w:r w:rsidRPr="009C03D2">
          <w:t>的内容保存到</w:t>
        </w:r>
        <w:r w:rsidRPr="009C03D2">
          <w:t>/etc/yum.repos.d/CentOS-Base.repo</w:t>
        </w:r>
      </w:hyperlink>
      <w:r w:rsidRPr="009C03D2">
        <w:t>文件中。</w:t>
      </w:r>
    </w:p>
    <w:p w14:paraId="2D66CF92" w14:textId="77777777" w:rsidR="001F50AC" w:rsidRPr="009C03D2" w:rsidRDefault="001F50AC" w:rsidP="001F50AC">
      <w:pPr>
        <w:pStyle w:val="afffff2"/>
      </w:pPr>
      <w:r w:rsidRPr="009C03D2">
        <w:t>curl -o /etc/yum.repos.d/CentOS-Base.repo</w:t>
      </w:r>
      <w:r w:rsidRPr="009C03D2">
        <w:rPr>
          <w:shd w:val="clear" w:color="auto" w:fill="auto"/>
        </w:rPr>
        <w:t xml:space="preserve"> </w:t>
      </w:r>
      <w:hyperlink r:id="rId64" w:history="1">
        <w:r w:rsidRPr="009C03D2">
          <w:rPr>
            <w:shd w:val="clear" w:color="auto" w:fill="auto"/>
          </w:rPr>
          <w:t>https://mirrors.huaweicloud.com/repository/conf/CentOS-7-anon.repo</w:t>
        </w:r>
      </w:hyperlink>
    </w:p>
    <w:p w14:paraId="5C35D6CC" w14:textId="77777777" w:rsidR="001F50AC" w:rsidRPr="009C03D2" w:rsidRDefault="001F50AC" w:rsidP="001F50AC">
      <w:pPr>
        <w:pStyle w:val="40"/>
        <w:rPr>
          <w:rFonts w:hint="eastAsia"/>
        </w:rPr>
      </w:pPr>
      <w:r>
        <w:t>如果在传输过程中掉线</w:t>
      </w:r>
      <w:r w:rsidRPr="009C03D2">
        <w:t>，可以使用</w:t>
      </w:r>
      <w:r w:rsidRPr="009C03D2">
        <w:t>-C</w:t>
      </w:r>
      <w:r w:rsidRPr="009C03D2">
        <w:t>的方式进行续传。</w:t>
      </w:r>
    </w:p>
    <w:p w14:paraId="187E4A3F" w14:textId="77777777" w:rsidR="001F50AC" w:rsidRPr="009C03D2" w:rsidRDefault="001F50AC" w:rsidP="001F50AC">
      <w:pPr>
        <w:pStyle w:val="afffff2"/>
        <w:rPr>
          <w:shd w:val="clear" w:color="auto" w:fill="auto"/>
        </w:rPr>
      </w:pPr>
      <w:r w:rsidRPr="009C03D2">
        <w:rPr>
          <w:shd w:val="clear" w:color="auto" w:fill="auto"/>
        </w:rPr>
        <w:t xml:space="preserve">curl -C -O </w:t>
      </w:r>
      <w:hyperlink r:id="rId65" w:history="1">
        <w:r w:rsidRPr="009C03D2">
          <w:rPr>
            <w:shd w:val="clear" w:color="auto" w:fill="auto"/>
          </w:rPr>
          <w:t>https://mirrors.huaweicloud.com/repository/conf/CentOS-7-anon.repo</w:t>
        </w:r>
      </w:hyperlink>
    </w:p>
    <w:p w14:paraId="3FF30936" w14:textId="3462CE1C" w:rsidR="001F50AC" w:rsidRPr="009C03D2" w:rsidRDefault="001F50AC" w:rsidP="001F50AC">
      <w:pPr>
        <w:pStyle w:val="2"/>
        <w:ind w:left="0"/>
      </w:pPr>
      <w:bookmarkStart w:id="116" w:name="_Toc51057487"/>
      <w:bookmarkStart w:id="117" w:name="_Toc51141518"/>
      <w:bookmarkStart w:id="118" w:name="_Toc51330014"/>
      <w:bookmarkStart w:id="119" w:name="_Toc53415142"/>
      <w:bookmarkStart w:id="120" w:name="_Toc65486992"/>
      <w:bookmarkStart w:id="121" w:name="_Toc69742827"/>
      <w:bookmarkStart w:id="122" w:name="_Toc74644319"/>
      <w:bookmarkStart w:id="123" w:name="_Toc78182512"/>
      <w:bookmarkStart w:id="124" w:name="_Toc78277404"/>
      <w:bookmarkStart w:id="125" w:name="_Toc80867160"/>
      <w:bookmarkStart w:id="126" w:name="_Toc81317542"/>
      <w:bookmarkStart w:id="127" w:name="_Toc160546465"/>
      <w:r w:rsidRPr="009C03D2">
        <w:lastRenderedPageBreak/>
        <w:t>yum</w:t>
      </w:r>
      <w:bookmarkEnd w:id="116"/>
      <w:bookmarkEnd w:id="117"/>
      <w:bookmarkEnd w:id="118"/>
      <w:bookmarkEnd w:id="119"/>
      <w:bookmarkEnd w:id="120"/>
      <w:bookmarkEnd w:id="121"/>
      <w:bookmarkEnd w:id="122"/>
      <w:bookmarkEnd w:id="123"/>
      <w:bookmarkEnd w:id="124"/>
      <w:bookmarkEnd w:id="125"/>
      <w:bookmarkEnd w:id="126"/>
      <w:bookmarkEnd w:id="127"/>
    </w:p>
    <w:p w14:paraId="69B52A8A" w14:textId="77777777" w:rsidR="001F50AC" w:rsidRPr="009C03D2" w:rsidRDefault="001F50AC" w:rsidP="001F50AC">
      <w:pPr>
        <w:pStyle w:val="ItemListTextinTable"/>
      </w:pPr>
      <w:r w:rsidRPr="009C03D2">
        <w:t xml:space="preserve">Shell </w:t>
      </w:r>
      <w:r w:rsidRPr="009C03D2">
        <w:t>前端软件包管理器。基于</w:t>
      </w:r>
      <w:r w:rsidRPr="009C03D2">
        <w:t xml:space="preserve"> RPM </w:t>
      </w:r>
      <w:r w:rsidRPr="009C03D2">
        <w:t>包管理，能够从指定的服务器自动下载</w:t>
      </w:r>
      <w:r w:rsidRPr="009C03D2">
        <w:t xml:space="preserve"> RPM </w:t>
      </w:r>
      <w:r w:rsidRPr="009C03D2">
        <w:t>包并且安装，可以自动处理依赖性关系，并且一次安装所有依赖的软体包，无须繁琐地一次次下载和安装。</w:t>
      </w:r>
    </w:p>
    <w:p w14:paraId="662DECBD" w14:textId="77777777" w:rsidR="001F50AC" w:rsidRPr="009C03D2" w:rsidRDefault="001F50AC" w:rsidP="001F50AC">
      <w:pPr>
        <w:pStyle w:val="1e"/>
      </w:pPr>
      <w:r w:rsidRPr="009C03D2">
        <w:t>命令语法：</w:t>
      </w:r>
    </w:p>
    <w:p w14:paraId="0ADFEB20" w14:textId="77777777" w:rsidR="001F50AC" w:rsidRPr="009C03D2" w:rsidRDefault="001F50AC" w:rsidP="001F50AC">
      <w:pPr>
        <w:pStyle w:val="afffff2"/>
      </w:pPr>
      <w:r w:rsidRPr="009C03D2">
        <w:t>yum [options] [command] [package ...]</w:t>
      </w:r>
    </w:p>
    <w:p w14:paraId="4B4BE3A5" w14:textId="77777777" w:rsidR="001F50AC" w:rsidRPr="009C03D2" w:rsidRDefault="001F50AC" w:rsidP="001F50AC">
      <w:pPr>
        <w:pStyle w:val="ItemListTextinTable"/>
      </w:pPr>
      <w:r w:rsidRPr="009C03D2">
        <w:t>常用选项：</w:t>
      </w:r>
    </w:p>
    <w:p w14:paraId="3969138C" w14:textId="77777777" w:rsidR="001F50AC" w:rsidRPr="009C03D2" w:rsidRDefault="001F50AC" w:rsidP="001F50AC">
      <w:pPr>
        <w:pStyle w:val="40"/>
        <w:rPr>
          <w:rFonts w:hint="eastAsia"/>
        </w:rPr>
      </w:pPr>
      <w:r w:rsidRPr="009C03D2">
        <w:t>-h</w:t>
      </w:r>
      <w:r w:rsidRPr="009C03D2">
        <w:t>：查看帮助</w:t>
      </w:r>
      <w:r>
        <w:rPr>
          <w:rFonts w:hint="eastAsia"/>
        </w:rPr>
        <w:t>；</w:t>
      </w:r>
    </w:p>
    <w:p w14:paraId="0F1FBD33" w14:textId="77777777" w:rsidR="001F50AC" w:rsidRPr="009C03D2" w:rsidRDefault="001F50AC" w:rsidP="001F50AC">
      <w:pPr>
        <w:pStyle w:val="40"/>
        <w:rPr>
          <w:rFonts w:hint="eastAsia"/>
        </w:rPr>
      </w:pPr>
      <w:r w:rsidRPr="009C03D2">
        <w:t>-y</w:t>
      </w:r>
      <w:r w:rsidRPr="009C03D2">
        <w:t>：当安装过程提示选择全部为</w:t>
      </w:r>
      <w:r w:rsidRPr="009C03D2">
        <w:t xml:space="preserve"> "yes"</w:t>
      </w:r>
      <w:r>
        <w:rPr>
          <w:rFonts w:hint="eastAsia"/>
        </w:rPr>
        <w:t>；</w:t>
      </w:r>
    </w:p>
    <w:p w14:paraId="4FAA111D" w14:textId="77777777" w:rsidR="001F50AC" w:rsidRPr="009C03D2" w:rsidRDefault="001F50AC" w:rsidP="001F50AC">
      <w:pPr>
        <w:pStyle w:val="40"/>
        <w:rPr>
          <w:rFonts w:hint="eastAsia"/>
        </w:rPr>
      </w:pPr>
      <w:r w:rsidRPr="009C03D2">
        <w:t>-q</w:t>
      </w:r>
      <w:r w:rsidRPr="009C03D2">
        <w:t>：不显示安装的过程。</w:t>
      </w:r>
    </w:p>
    <w:p w14:paraId="4A5F593B" w14:textId="77777777" w:rsidR="001F50AC" w:rsidRPr="009C03D2" w:rsidRDefault="001F50AC" w:rsidP="001F50AC">
      <w:pPr>
        <w:pStyle w:val="ItemListTextinTable"/>
      </w:pPr>
      <w:r w:rsidRPr="009C03D2">
        <w:t>参数说明：</w:t>
      </w:r>
    </w:p>
    <w:p w14:paraId="46EF0227" w14:textId="77777777" w:rsidR="001F50AC" w:rsidRPr="009C03D2" w:rsidRDefault="001F50AC" w:rsidP="001F50AC">
      <w:pPr>
        <w:pStyle w:val="40"/>
        <w:rPr>
          <w:rFonts w:hint="eastAsia"/>
        </w:rPr>
      </w:pPr>
      <w:r w:rsidRPr="009C03D2">
        <w:t>command</w:t>
      </w:r>
      <w:r w:rsidRPr="009C03D2">
        <w:t>：要进行的操作</w:t>
      </w:r>
      <w:r>
        <w:rPr>
          <w:rFonts w:hint="eastAsia"/>
        </w:rPr>
        <w:t>；</w:t>
      </w:r>
    </w:p>
    <w:p w14:paraId="5A326437" w14:textId="77777777" w:rsidR="001F50AC" w:rsidRPr="009C03D2" w:rsidRDefault="001F50AC" w:rsidP="001F50AC">
      <w:pPr>
        <w:pStyle w:val="40"/>
        <w:rPr>
          <w:rFonts w:hint="eastAsia"/>
        </w:rPr>
      </w:pPr>
      <w:r w:rsidRPr="009C03D2">
        <w:t>package</w:t>
      </w:r>
      <w:r w:rsidRPr="009C03D2">
        <w:t>：安装的包名。</w:t>
      </w:r>
    </w:p>
    <w:p w14:paraId="5A3B67D9" w14:textId="77777777" w:rsidR="001F50AC" w:rsidRPr="009C03D2" w:rsidRDefault="001F50AC" w:rsidP="001F50AC">
      <w:pPr>
        <w:pStyle w:val="1e"/>
      </w:pPr>
      <w:r w:rsidRPr="009C03D2">
        <w:t>命令示例：</w:t>
      </w:r>
    </w:p>
    <w:p w14:paraId="340BCFD1" w14:textId="77777777" w:rsidR="001F50AC" w:rsidRPr="009C03D2" w:rsidRDefault="001F50AC" w:rsidP="001F50AC">
      <w:pPr>
        <w:pStyle w:val="40"/>
        <w:rPr>
          <w:rFonts w:hint="eastAsia"/>
        </w:rPr>
      </w:pPr>
      <w:r w:rsidRPr="009C03D2">
        <w:t>列出所有可更新的软件清单命令</w:t>
      </w:r>
      <w:r>
        <w:rPr>
          <w:rFonts w:hint="eastAsia"/>
        </w:rPr>
        <w:t>。</w:t>
      </w:r>
    </w:p>
    <w:p w14:paraId="4430528D" w14:textId="77777777" w:rsidR="001F50AC" w:rsidRPr="009C03D2" w:rsidRDefault="001F50AC" w:rsidP="001F50AC">
      <w:pPr>
        <w:pStyle w:val="afffff2"/>
      </w:pPr>
      <w:r w:rsidRPr="009C03D2">
        <w:t>yum check-update</w:t>
      </w:r>
    </w:p>
    <w:p w14:paraId="0CDBCBF5" w14:textId="77777777" w:rsidR="001F50AC" w:rsidRPr="009C03D2" w:rsidRDefault="001F50AC" w:rsidP="001F50AC">
      <w:pPr>
        <w:pStyle w:val="40"/>
        <w:rPr>
          <w:rFonts w:hint="eastAsia"/>
        </w:rPr>
      </w:pPr>
      <w:r w:rsidRPr="009C03D2">
        <w:t>更新所有软件命令</w:t>
      </w:r>
      <w:r>
        <w:rPr>
          <w:rFonts w:hint="eastAsia"/>
        </w:rPr>
        <w:t>。</w:t>
      </w:r>
    </w:p>
    <w:p w14:paraId="672C3C96" w14:textId="77777777" w:rsidR="001F50AC" w:rsidRPr="009C03D2" w:rsidRDefault="001F50AC" w:rsidP="001F50AC">
      <w:pPr>
        <w:pStyle w:val="afffff2"/>
      </w:pPr>
      <w:r w:rsidRPr="009C03D2">
        <w:t>yum update</w:t>
      </w:r>
    </w:p>
    <w:p w14:paraId="271D2461" w14:textId="77777777" w:rsidR="001F50AC" w:rsidRPr="009C03D2" w:rsidRDefault="001F50AC" w:rsidP="001F50AC">
      <w:pPr>
        <w:pStyle w:val="40"/>
        <w:rPr>
          <w:rFonts w:hint="eastAsia"/>
        </w:rPr>
      </w:pPr>
      <w:r>
        <w:t>列出所有可安装</w:t>
      </w:r>
      <w:r w:rsidRPr="009C03D2">
        <w:t>的软件清单命令</w:t>
      </w:r>
      <w:r>
        <w:rPr>
          <w:rFonts w:hint="eastAsia"/>
        </w:rPr>
        <w:t>。</w:t>
      </w:r>
    </w:p>
    <w:p w14:paraId="24096792" w14:textId="77777777" w:rsidR="001F50AC" w:rsidRPr="009C03D2" w:rsidRDefault="001F50AC" w:rsidP="001F50AC">
      <w:pPr>
        <w:pStyle w:val="afffff2"/>
      </w:pPr>
      <w:r w:rsidRPr="009C03D2">
        <w:t>yum list</w:t>
      </w:r>
    </w:p>
    <w:p w14:paraId="17D706B6" w14:textId="77777777" w:rsidR="001F50AC" w:rsidRPr="009C03D2" w:rsidRDefault="001F50AC" w:rsidP="001F50AC">
      <w:pPr>
        <w:pStyle w:val="40"/>
        <w:rPr>
          <w:rFonts w:hint="eastAsia"/>
        </w:rPr>
      </w:pPr>
      <w:r w:rsidRPr="009C03D2">
        <w:t>安装指定的软件</w:t>
      </w:r>
      <w:r>
        <w:rPr>
          <w:rFonts w:hint="eastAsia"/>
        </w:rPr>
        <w:t>。</w:t>
      </w:r>
    </w:p>
    <w:p w14:paraId="2F293036" w14:textId="77777777" w:rsidR="001F50AC" w:rsidRPr="009C03D2" w:rsidRDefault="001F50AC" w:rsidP="001F50AC">
      <w:pPr>
        <w:pStyle w:val="afffff2"/>
      </w:pPr>
      <w:r w:rsidRPr="009C03D2">
        <w:t xml:space="preserve">yum install -y libaio-devel flex bison ncurses-devel </w:t>
      </w:r>
      <w:proofErr w:type="gramStart"/>
      <w:r w:rsidRPr="009C03D2">
        <w:t>glibc.devel</w:t>
      </w:r>
      <w:proofErr w:type="gramEnd"/>
      <w:r w:rsidRPr="009C03D2">
        <w:t xml:space="preserve"> patch lsb_release wget python3</w:t>
      </w:r>
    </w:p>
    <w:p w14:paraId="5A2B5504" w14:textId="5FBE9102" w:rsidR="001F50AC" w:rsidRPr="009C03D2" w:rsidRDefault="001F50AC" w:rsidP="001F50AC">
      <w:pPr>
        <w:pStyle w:val="2"/>
        <w:ind w:left="0"/>
      </w:pPr>
      <w:bookmarkStart w:id="128" w:name="_Toc51057488"/>
      <w:bookmarkStart w:id="129" w:name="_Toc51141519"/>
      <w:bookmarkStart w:id="130" w:name="_Toc51330015"/>
      <w:bookmarkStart w:id="131" w:name="_Toc53415143"/>
      <w:bookmarkStart w:id="132" w:name="_Toc65486993"/>
      <w:bookmarkStart w:id="133" w:name="_Toc69742828"/>
      <w:bookmarkStart w:id="134" w:name="_Toc74644320"/>
      <w:bookmarkStart w:id="135" w:name="_Toc78182513"/>
      <w:bookmarkStart w:id="136" w:name="_Toc78277405"/>
      <w:bookmarkStart w:id="137" w:name="_Toc80867161"/>
      <w:bookmarkStart w:id="138" w:name="_Toc81317543"/>
      <w:bookmarkStart w:id="139" w:name="_Toc160546466"/>
      <w:r>
        <w:t>w</w:t>
      </w:r>
      <w:r w:rsidRPr="009C03D2">
        <w:t>get</w:t>
      </w:r>
      <w:bookmarkEnd w:id="128"/>
      <w:bookmarkEnd w:id="129"/>
      <w:bookmarkEnd w:id="130"/>
      <w:bookmarkEnd w:id="131"/>
      <w:bookmarkEnd w:id="132"/>
      <w:bookmarkEnd w:id="133"/>
      <w:bookmarkEnd w:id="134"/>
      <w:bookmarkEnd w:id="135"/>
      <w:bookmarkEnd w:id="136"/>
      <w:bookmarkEnd w:id="137"/>
      <w:bookmarkEnd w:id="138"/>
      <w:bookmarkEnd w:id="139"/>
    </w:p>
    <w:p w14:paraId="4B696CA5" w14:textId="77777777" w:rsidR="001F50AC" w:rsidRPr="009C03D2" w:rsidRDefault="001F50AC" w:rsidP="001F50AC">
      <w:pPr>
        <w:pStyle w:val="1e"/>
      </w:pPr>
      <w:r w:rsidRPr="009C03D2">
        <w:t>wget</w:t>
      </w:r>
      <w:r w:rsidRPr="009C03D2">
        <w:t>是</w:t>
      </w:r>
      <w:r w:rsidRPr="009C03D2">
        <w:t>Linux</w:t>
      </w:r>
      <w:r w:rsidRPr="009C03D2">
        <w:t>下下载文件的最常用命令。</w:t>
      </w:r>
      <w:r w:rsidRPr="009C03D2">
        <w:t>wget</w:t>
      </w:r>
      <w:r w:rsidRPr="009C03D2">
        <w:t>支持</w:t>
      </w:r>
      <w:r w:rsidRPr="009C03D2">
        <w:t>HTTP</w:t>
      </w:r>
      <w:r>
        <w:rPr>
          <w:rFonts w:hint="eastAsia"/>
        </w:rPr>
        <w:t>，</w:t>
      </w:r>
      <w:r w:rsidRPr="009C03D2">
        <w:t>HTTPS</w:t>
      </w:r>
      <w:r w:rsidRPr="009C03D2">
        <w:t>和</w:t>
      </w:r>
      <w:r w:rsidRPr="009C03D2">
        <w:t>FTP</w:t>
      </w:r>
      <w:r w:rsidRPr="009C03D2">
        <w:t>协议</w:t>
      </w:r>
      <w:r>
        <w:rPr>
          <w:rFonts w:hint="eastAsia"/>
        </w:rPr>
        <w:t>，</w:t>
      </w:r>
      <w:r w:rsidRPr="009C03D2">
        <w:t>支持自动下载</w:t>
      </w:r>
      <w:r w:rsidRPr="009C03D2">
        <w:t>,</w:t>
      </w:r>
      <w:r w:rsidRPr="009C03D2">
        <w:t>即可以在用户退出系统后在后台执行</w:t>
      </w:r>
      <w:r w:rsidRPr="009C03D2">
        <w:t>,</w:t>
      </w:r>
      <w:r w:rsidRPr="009C03D2">
        <w:t>直到下载结束。</w:t>
      </w:r>
    </w:p>
    <w:p w14:paraId="2679C8E4" w14:textId="77777777" w:rsidR="001F50AC" w:rsidRPr="009C03D2" w:rsidRDefault="001F50AC" w:rsidP="001F50AC">
      <w:pPr>
        <w:pStyle w:val="1e"/>
      </w:pPr>
      <w:r w:rsidRPr="009C03D2">
        <w:t>命令语法</w:t>
      </w:r>
      <w:r>
        <w:rPr>
          <w:rFonts w:hint="eastAsia"/>
        </w:rPr>
        <w:t>：</w:t>
      </w:r>
    </w:p>
    <w:p w14:paraId="291C893A" w14:textId="77777777" w:rsidR="001F50AC" w:rsidRPr="009C03D2" w:rsidRDefault="001F50AC" w:rsidP="001F50AC">
      <w:pPr>
        <w:pStyle w:val="afffff2"/>
      </w:pPr>
      <w:r w:rsidRPr="009C03D2">
        <w:t>wget [</w:t>
      </w:r>
      <w:r w:rsidRPr="009C03D2">
        <w:t>选项</w:t>
      </w:r>
      <w:r w:rsidRPr="009C03D2">
        <w:t>] [URL]</w:t>
      </w:r>
    </w:p>
    <w:p w14:paraId="46C94AF7" w14:textId="77777777" w:rsidR="001F50AC" w:rsidRPr="009C03D2" w:rsidRDefault="001F50AC" w:rsidP="001F50AC">
      <w:pPr>
        <w:pStyle w:val="1e"/>
      </w:pPr>
      <w:r w:rsidRPr="009C03D2">
        <w:t>常用选项</w:t>
      </w:r>
      <w:r w:rsidRPr="009C03D2">
        <w:t>:</w:t>
      </w:r>
    </w:p>
    <w:p w14:paraId="334DB7DA" w14:textId="77777777" w:rsidR="001F50AC" w:rsidRPr="009C03D2" w:rsidRDefault="001F50AC" w:rsidP="001F50AC">
      <w:pPr>
        <w:pStyle w:val="40"/>
        <w:rPr>
          <w:rFonts w:hint="eastAsia"/>
        </w:rPr>
      </w:pPr>
      <w:r w:rsidRPr="009C03D2">
        <w:t>-c</w:t>
      </w:r>
      <w:r w:rsidRPr="009C03D2">
        <w:t>：接着</w:t>
      </w:r>
      <w:proofErr w:type="gramStart"/>
      <w:r w:rsidRPr="009C03D2">
        <w:t>下载没下载</w:t>
      </w:r>
      <w:proofErr w:type="gramEnd"/>
      <w:r w:rsidRPr="009C03D2">
        <w:t>完的文件</w:t>
      </w:r>
      <w:r>
        <w:rPr>
          <w:rFonts w:hint="eastAsia"/>
        </w:rPr>
        <w:t>；</w:t>
      </w:r>
    </w:p>
    <w:p w14:paraId="47930308" w14:textId="77777777" w:rsidR="001F50AC" w:rsidRPr="009C03D2" w:rsidRDefault="001F50AC" w:rsidP="001F50AC">
      <w:pPr>
        <w:pStyle w:val="40"/>
        <w:rPr>
          <w:rFonts w:hint="eastAsia"/>
        </w:rPr>
      </w:pPr>
      <w:r w:rsidRPr="009C03D2">
        <w:t>-b</w:t>
      </w:r>
      <w:r w:rsidRPr="009C03D2">
        <w:t>：启动后转入后台执行</w:t>
      </w:r>
      <w:r>
        <w:rPr>
          <w:rFonts w:hint="eastAsia"/>
        </w:rPr>
        <w:t>；</w:t>
      </w:r>
    </w:p>
    <w:p w14:paraId="6DE825C4" w14:textId="77777777" w:rsidR="001F50AC" w:rsidRPr="009C03D2" w:rsidRDefault="001F50AC" w:rsidP="001F50AC">
      <w:pPr>
        <w:pStyle w:val="40"/>
        <w:rPr>
          <w:rFonts w:hint="eastAsia"/>
        </w:rPr>
      </w:pPr>
      <w:r w:rsidRPr="009C03D2">
        <w:t>-P</w:t>
      </w:r>
      <w:r w:rsidRPr="009C03D2">
        <w:t>：指定下载目录</w:t>
      </w:r>
      <w:r>
        <w:rPr>
          <w:rFonts w:hint="eastAsia"/>
        </w:rPr>
        <w:t>；</w:t>
      </w:r>
    </w:p>
    <w:p w14:paraId="7DFDC490" w14:textId="77777777" w:rsidR="001F50AC" w:rsidRPr="009C03D2" w:rsidRDefault="001F50AC" w:rsidP="001F50AC">
      <w:pPr>
        <w:pStyle w:val="40"/>
        <w:rPr>
          <w:rFonts w:hint="eastAsia"/>
        </w:rPr>
      </w:pPr>
      <w:r w:rsidRPr="009C03D2">
        <w:t>-O</w:t>
      </w:r>
      <w:r w:rsidRPr="009C03D2">
        <w:t>：变更下载文件名</w:t>
      </w:r>
      <w:r>
        <w:rPr>
          <w:rFonts w:hint="eastAsia"/>
        </w:rPr>
        <w:t>；</w:t>
      </w:r>
    </w:p>
    <w:p w14:paraId="0B6ACBF7" w14:textId="77777777" w:rsidR="001F50AC" w:rsidRPr="009C03D2" w:rsidRDefault="001F50AC" w:rsidP="001F50AC">
      <w:pPr>
        <w:pStyle w:val="40"/>
        <w:rPr>
          <w:rFonts w:hint="eastAsia"/>
        </w:rPr>
      </w:pPr>
      <w:r w:rsidRPr="009C03D2">
        <w:t>--ftp-user --ftp-password</w:t>
      </w:r>
      <w:r w:rsidRPr="009C03D2">
        <w:t>：使用</w:t>
      </w:r>
      <w:r w:rsidRPr="009C03D2">
        <w:t>FTP</w:t>
      </w:r>
      <w:r w:rsidRPr="009C03D2">
        <w:t>用户认证下载</w:t>
      </w:r>
      <w:r>
        <w:rPr>
          <w:rFonts w:hint="eastAsia"/>
        </w:rPr>
        <w:t>。</w:t>
      </w:r>
    </w:p>
    <w:p w14:paraId="1B1F7BC1" w14:textId="77777777" w:rsidR="001F50AC" w:rsidRPr="009C03D2" w:rsidRDefault="001F50AC" w:rsidP="001F50AC">
      <w:pPr>
        <w:pStyle w:val="1e"/>
      </w:pPr>
      <w:r w:rsidRPr="009C03D2">
        <w:lastRenderedPageBreak/>
        <w:t>参数说明</w:t>
      </w:r>
      <w:r>
        <w:t>：</w:t>
      </w:r>
    </w:p>
    <w:p w14:paraId="21DB575C" w14:textId="77777777" w:rsidR="001F50AC" w:rsidRPr="009C03D2" w:rsidRDefault="001F50AC" w:rsidP="001F50AC">
      <w:pPr>
        <w:pStyle w:val="40"/>
        <w:rPr>
          <w:rFonts w:hint="eastAsia"/>
        </w:rPr>
      </w:pPr>
      <w:r w:rsidRPr="009C03D2">
        <w:t>指定的文件下载</w:t>
      </w:r>
      <w:r w:rsidRPr="009C03D2">
        <w:t>URL</w:t>
      </w:r>
      <w:r w:rsidRPr="009C03D2">
        <w:t>地址</w:t>
      </w:r>
      <w:r>
        <w:rPr>
          <w:rFonts w:hint="eastAsia"/>
        </w:rPr>
        <w:t>。</w:t>
      </w:r>
    </w:p>
    <w:p w14:paraId="76B31965" w14:textId="77777777" w:rsidR="001F50AC" w:rsidRPr="009C03D2" w:rsidRDefault="001F50AC" w:rsidP="001F50AC">
      <w:pPr>
        <w:pStyle w:val="1e"/>
      </w:pPr>
      <w:r w:rsidRPr="009C03D2">
        <w:t>命令示例：</w:t>
      </w:r>
    </w:p>
    <w:p w14:paraId="4FE221A4" w14:textId="77777777" w:rsidR="001F50AC" w:rsidRPr="009C03D2" w:rsidRDefault="001F50AC" w:rsidP="001F50AC">
      <w:pPr>
        <w:pStyle w:val="40"/>
        <w:rPr>
          <w:rFonts w:hint="eastAsia"/>
        </w:rPr>
      </w:pPr>
      <w:r w:rsidRPr="009C03D2">
        <w:t>下载</w:t>
      </w:r>
      <w:r w:rsidRPr="009C03D2">
        <w:t>openGauss</w:t>
      </w:r>
      <w:r w:rsidRPr="009C03D2">
        <w:t>数据库安装文件到当前文件夹</w:t>
      </w:r>
      <w:r>
        <w:rPr>
          <w:rFonts w:hint="eastAsia"/>
        </w:rPr>
        <w:t>。</w:t>
      </w:r>
    </w:p>
    <w:p w14:paraId="3131646D" w14:textId="77777777" w:rsidR="001F50AC" w:rsidRPr="009C03D2" w:rsidRDefault="001F50AC" w:rsidP="001F50AC">
      <w:pPr>
        <w:pStyle w:val="afffff2"/>
      </w:pPr>
      <w:r w:rsidRPr="009C03D2">
        <w:t xml:space="preserve">wget </w:t>
      </w:r>
      <w:hyperlink r:id="rId66" w:history="1">
        <w:r w:rsidRPr="009C03D2">
          <w:t>https://opengauss.obs.cn-south-1.myhuaweicloud.com/</w:t>
        </w:r>
        <w:r>
          <w:t>1.1.0</w:t>
        </w:r>
        <w:r w:rsidRPr="009C03D2">
          <w:t>/x86/openGauss-</w:t>
        </w:r>
        <w:r>
          <w:t>1.1.0</w:t>
        </w:r>
        <w:r w:rsidRPr="009C03D2">
          <w:t>-CentOS-64bit.tar.gz</w:t>
        </w:r>
      </w:hyperlink>
    </w:p>
    <w:p w14:paraId="4EE666E3" w14:textId="77777777" w:rsidR="001F50AC" w:rsidRPr="009C03D2" w:rsidRDefault="001F50AC" w:rsidP="001F50AC">
      <w:pPr>
        <w:pStyle w:val="40"/>
        <w:rPr>
          <w:rFonts w:hint="eastAsia"/>
        </w:rPr>
      </w:pPr>
      <w:r w:rsidRPr="009C03D2">
        <w:t>使用</w:t>
      </w:r>
      <w:r w:rsidRPr="009C03D2">
        <w:t>wget</w:t>
      </w:r>
      <w:r w:rsidRPr="009C03D2">
        <w:t>断点续传</w:t>
      </w:r>
      <w:r>
        <w:rPr>
          <w:rFonts w:hint="eastAsia"/>
        </w:rPr>
        <w:t>。</w:t>
      </w:r>
    </w:p>
    <w:p w14:paraId="780602A1" w14:textId="77777777" w:rsidR="001F50AC" w:rsidRPr="009C03D2" w:rsidRDefault="001F50AC" w:rsidP="001F50AC">
      <w:pPr>
        <w:pStyle w:val="afffff2"/>
      </w:pPr>
      <w:r w:rsidRPr="009C03D2">
        <w:t xml:space="preserve">wget </w:t>
      </w:r>
      <w:r w:rsidRPr="009C03D2">
        <w:rPr>
          <w:rFonts w:eastAsia="宋体"/>
        </w:rPr>
        <w:t>–</w:t>
      </w:r>
      <w:r w:rsidRPr="009C03D2">
        <w:t xml:space="preserve">c </w:t>
      </w:r>
      <w:hyperlink r:id="rId67" w:history="1">
        <w:r w:rsidRPr="009C03D2">
          <w:t>https://opengauss.obs.cn-south-1.myhuaweicloud.com/</w:t>
        </w:r>
        <w:r>
          <w:t>1.1.0</w:t>
        </w:r>
        <w:r w:rsidRPr="009C03D2">
          <w:t>/x86/openGauss-</w:t>
        </w:r>
        <w:r>
          <w:t>1.1.0</w:t>
        </w:r>
        <w:r w:rsidRPr="009C03D2">
          <w:t>-CentOS-64bit.tar.gz</w:t>
        </w:r>
      </w:hyperlink>
    </w:p>
    <w:p w14:paraId="199FD779" w14:textId="6ED5F6A6" w:rsidR="001F50AC" w:rsidRPr="009C03D2" w:rsidRDefault="001F50AC" w:rsidP="001F50AC">
      <w:pPr>
        <w:pStyle w:val="2"/>
        <w:ind w:left="0"/>
      </w:pPr>
      <w:bookmarkStart w:id="140" w:name="_Toc51057489"/>
      <w:bookmarkStart w:id="141" w:name="_Toc51141520"/>
      <w:bookmarkStart w:id="142" w:name="_Toc51330016"/>
      <w:bookmarkStart w:id="143" w:name="_Toc53415144"/>
      <w:bookmarkStart w:id="144" w:name="_Toc65486994"/>
      <w:bookmarkStart w:id="145" w:name="_Toc69742829"/>
      <w:bookmarkStart w:id="146" w:name="_Toc74644321"/>
      <w:bookmarkStart w:id="147" w:name="_Toc78182514"/>
      <w:bookmarkStart w:id="148" w:name="_Toc78277406"/>
      <w:bookmarkStart w:id="149" w:name="_Toc80867162"/>
      <w:bookmarkStart w:id="150" w:name="_Toc81317544"/>
      <w:bookmarkStart w:id="151" w:name="_Toc160546467"/>
      <w:r w:rsidRPr="009C03D2">
        <w:t>ln</w:t>
      </w:r>
      <w:bookmarkEnd w:id="140"/>
      <w:bookmarkEnd w:id="141"/>
      <w:bookmarkEnd w:id="142"/>
      <w:bookmarkEnd w:id="143"/>
      <w:bookmarkEnd w:id="144"/>
      <w:bookmarkEnd w:id="145"/>
      <w:bookmarkEnd w:id="146"/>
      <w:bookmarkEnd w:id="147"/>
      <w:bookmarkEnd w:id="148"/>
      <w:bookmarkEnd w:id="149"/>
      <w:bookmarkEnd w:id="150"/>
      <w:bookmarkEnd w:id="151"/>
    </w:p>
    <w:p w14:paraId="2419EF89" w14:textId="77777777" w:rsidR="001F50AC" w:rsidRPr="009C03D2" w:rsidRDefault="001F50AC" w:rsidP="001F50AC">
      <w:pPr>
        <w:pStyle w:val="1e"/>
      </w:pPr>
      <w:r w:rsidRPr="009C03D2">
        <w:t>为某一个文件在另外一个位置建立一个同步的链接（软硬链接，不带选项为硬链接）。</w:t>
      </w:r>
    </w:p>
    <w:p w14:paraId="1207258D" w14:textId="77777777" w:rsidR="001F50AC" w:rsidRPr="009C03D2" w:rsidRDefault="001F50AC" w:rsidP="001F50AC">
      <w:pPr>
        <w:pStyle w:val="1e"/>
      </w:pPr>
      <w:r>
        <w:t>当需要在不同的目录，用到相同的文件时，就不需要在每一个需要</w:t>
      </w:r>
      <w:r w:rsidRPr="009C03D2">
        <w:t>的目录</w:t>
      </w:r>
      <w:r>
        <w:t>下都放一个必须相同的文件，我们只要在某个固定的目录，放上该文件，</w:t>
      </w:r>
      <w:r w:rsidRPr="009C03D2">
        <w:t>然后在其它的目录下用</w:t>
      </w:r>
      <w:r w:rsidRPr="009C03D2">
        <w:t>ln</w:t>
      </w:r>
      <w:r w:rsidRPr="009C03D2">
        <w:t>命令链接（</w:t>
      </w:r>
      <w:r w:rsidRPr="009C03D2">
        <w:t>link</w:t>
      </w:r>
      <w:r w:rsidRPr="009C03D2">
        <w:t>）它就可以，不必重复的占用磁盘空间。</w:t>
      </w:r>
    </w:p>
    <w:p w14:paraId="37385057" w14:textId="77777777" w:rsidR="001F50AC" w:rsidRPr="009C03D2" w:rsidRDefault="001F50AC" w:rsidP="001F50AC">
      <w:pPr>
        <w:pStyle w:val="1e"/>
      </w:pPr>
      <w:r w:rsidRPr="009C03D2">
        <w:t>命令语法：</w:t>
      </w:r>
    </w:p>
    <w:p w14:paraId="066EE357" w14:textId="77777777" w:rsidR="001F50AC" w:rsidRPr="009C03D2" w:rsidRDefault="001F50AC" w:rsidP="001F50AC">
      <w:pPr>
        <w:pStyle w:val="afffff2"/>
      </w:pPr>
      <w:r w:rsidRPr="009C03D2">
        <w:t>ln [</w:t>
      </w:r>
      <w:r w:rsidRPr="009C03D2">
        <w:t>选项</w:t>
      </w:r>
      <w:r w:rsidRPr="009C03D2">
        <w:t xml:space="preserve">] </w:t>
      </w:r>
      <w:r w:rsidRPr="009C03D2">
        <w:t>参数</w:t>
      </w:r>
      <w:r w:rsidRPr="009C03D2">
        <w:t xml:space="preserve">1 </w:t>
      </w:r>
      <w:r w:rsidRPr="009C03D2">
        <w:t>参数</w:t>
      </w:r>
      <w:r w:rsidRPr="009C03D2">
        <w:t>2</w:t>
      </w:r>
    </w:p>
    <w:p w14:paraId="671429E4" w14:textId="77777777" w:rsidR="001F50AC" w:rsidRPr="009C03D2" w:rsidRDefault="001F50AC" w:rsidP="001F50AC">
      <w:pPr>
        <w:pStyle w:val="1e"/>
      </w:pPr>
      <w:r w:rsidRPr="009C03D2">
        <w:t>常用选项：</w:t>
      </w:r>
    </w:p>
    <w:p w14:paraId="0B97ECE5" w14:textId="77777777" w:rsidR="001F50AC" w:rsidRPr="009C03D2" w:rsidRDefault="001F50AC" w:rsidP="001F50AC">
      <w:pPr>
        <w:pStyle w:val="40"/>
        <w:rPr>
          <w:rFonts w:hint="eastAsia"/>
        </w:rPr>
      </w:pPr>
      <w:r w:rsidRPr="009C03D2">
        <w:t>-b  --</w:t>
      </w:r>
      <w:r w:rsidRPr="009C03D2">
        <w:t>删除，覆盖以前建立的链接</w:t>
      </w:r>
      <w:r>
        <w:rPr>
          <w:rFonts w:hint="eastAsia"/>
        </w:rPr>
        <w:t>；</w:t>
      </w:r>
    </w:p>
    <w:p w14:paraId="5E67B13B" w14:textId="77777777" w:rsidR="001F50AC" w:rsidRPr="009C03D2" w:rsidRDefault="001F50AC" w:rsidP="001F50AC">
      <w:pPr>
        <w:pStyle w:val="40"/>
        <w:rPr>
          <w:rFonts w:hint="eastAsia"/>
        </w:rPr>
      </w:pPr>
      <w:r w:rsidRPr="009C03D2">
        <w:t>-d  --</w:t>
      </w:r>
      <w:r w:rsidRPr="009C03D2">
        <w:t>允许超级用户制作目录的硬链接</w:t>
      </w:r>
      <w:r>
        <w:rPr>
          <w:rFonts w:hint="eastAsia"/>
        </w:rPr>
        <w:t>；</w:t>
      </w:r>
    </w:p>
    <w:p w14:paraId="4B070C6F" w14:textId="77777777" w:rsidR="001F50AC" w:rsidRPr="009C03D2" w:rsidRDefault="001F50AC" w:rsidP="001F50AC">
      <w:pPr>
        <w:pStyle w:val="40"/>
        <w:rPr>
          <w:rFonts w:hint="eastAsia"/>
        </w:rPr>
      </w:pPr>
      <w:r w:rsidRPr="009C03D2">
        <w:t>-s  --</w:t>
      </w:r>
      <w:r w:rsidRPr="009C03D2">
        <w:t>软链接</w:t>
      </w:r>
      <w:r w:rsidRPr="009C03D2">
        <w:t>(</w:t>
      </w:r>
      <w:r w:rsidRPr="009C03D2">
        <w:t>符号链接</w:t>
      </w:r>
      <w:r w:rsidRPr="009C03D2">
        <w:t>)</w:t>
      </w:r>
      <w:r w:rsidRPr="009C03D2">
        <w:t>。</w:t>
      </w:r>
    </w:p>
    <w:p w14:paraId="6874DCA8" w14:textId="77777777" w:rsidR="001F50AC" w:rsidRPr="009C03D2" w:rsidRDefault="001F50AC" w:rsidP="001F50AC">
      <w:pPr>
        <w:pStyle w:val="1e"/>
      </w:pPr>
      <w:r w:rsidRPr="009C03D2">
        <w:t>参数说明：</w:t>
      </w:r>
    </w:p>
    <w:p w14:paraId="66420D2B" w14:textId="77777777" w:rsidR="001F50AC" w:rsidRPr="009C03D2" w:rsidRDefault="001F50AC" w:rsidP="001F50AC">
      <w:pPr>
        <w:pStyle w:val="40"/>
        <w:rPr>
          <w:rFonts w:hint="eastAsia"/>
        </w:rPr>
      </w:pPr>
      <w:r w:rsidRPr="009C03D2">
        <w:t>参数</w:t>
      </w:r>
      <w:r w:rsidRPr="009C03D2">
        <w:t>1</w:t>
      </w:r>
      <w:r w:rsidRPr="009C03D2">
        <w:t>：源文件或目录。</w:t>
      </w:r>
    </w:p>
    <w:p w14:paraId="0F00194B" w14:textId="77777777" w:rsidR="001F50AC" w:rsidRPr="009C03D2" w:rsidRDefault="001F50AC" w:rsidP="001F50AC">
      <w:pPr>
        <w:pStyle w:val="40"/>
        <w:rPr>
          <w:rFonts w:hint="eastAsia"/>
        </w:rPr>
      </w:pPr>
      <w:r w:rsidRPr="009C03D2">
        <w:t>参数</w:t>
      </w:r>
      <w:r w:rsidRPr="009C03D2">
        <w:t>2</w:t>
      </w:r>
      <w:r w:rsidRPr="009C03D2">
        <w:t>：被链接的文件或目录。</w:t>
      </w:r>
    </w:p>
    <w:p w14:paraId="11D71097" w14:textId="77777777" w:rsidR="001F50AC" w:rsidRPr="009C03D2" w:rsidRDefault="001F50AC" w:rsidP="001F50AC">
      <w:pPr>
        <w:pStyle w:val="1e"/>
      </w:pPr>
      <w:r w:rsidRPr="009C03D2">
        <w:t>命令示例：</w:t>
      </w:r>
    </w:p>
    <w:p w14:paraId="02A42921" w14:textId="77777777" w:rsidR="001F50AC" w:rsidRPr="009C03D2" w:rsidRDefault="001F50AC" w:rsidP="001F50AC">
      <w:pPr>
        <w:pStyle w:val="40"/>
        <w:rPr>
          <w:rFonts w:hint="eastAsia"/>
        </w:rPr>
      </w:pPr>
      <w:r w:rsidRPr="009C03D2">
        <w:t>为</w:t>
      </w:r>
      <w:r w:rsidRPr="009C03D2">
        <w:t>python3</w:t>
      </w:r>
      <w:r w:rsidRPr="009C03D2">
        <w:t>文件创建软链接</w:t>
      </w:r>
      <w:r w:rsidRPr="009C03D2">
        <w:t>/usr/bin/python</w:t>
      </w:r>
      <w:r w:rsidRPr="009C03D2">
        <w:t>，如果</w:t>
      </w:r>
      <w:r w:rsidRPr="009C03D2">
        <w:t>python3</w:t>
      </w:r>
      <w:r w:rsidRPr="009C03D2">
        <w:t>丢失，</w:t>
      </w:r>
      <w:r w:rsidRPr="009C03D2">
        <w:t>/usr/bin/python</w:t>
      </w:r>
      <w:r w:rsidRPr="009C03D2">
        <w:t>将失效</w:t>
      </w:r>
      <w:r>
        <w:rPr>
          <w:rFonts w:hint="eastAsia"/>
        </w:rPr>
        <w:t>。</w:t>
      </w:r>
    </w:p>
    <w:p w14:paraId="6ECA9A45" w14:textId="77777777" w:rsidR="001F50AC" w:rsidRPr="009C03D2" w:rsidRDefault="001F50AC" w:rsidP="001F50AC">
      <w:pPr>
        <w:pStyle w:val="afffff2"/>
      </w:pPr>
      <w:r w:rsidRPr="009C03D2">
        <w:t>ln -s python3 /usr/bin/python</w:t>
      </w:r>
    </w:p>
    <w:p w14:paraId="6D8D4D9D" w14:textId="77777777" w:rsidR="001F50AC" w:rsidRPr="009C03D2" w:rsidRDefault="001F50AC" w:rsidP="001F50AC">
      <w:pPr>
        <w:pStyle w:val="40"/>
        <w:rPr>
          <w:rFonts w:hint="eastAsia"/>
        </w:rPr>
      </w:pPr>
      <w:r w:rsidRPr="009C03D2">
        <w:t>为</w:t>
      </w:r>
      <w:r w:rsidRPr="009C03D2">
        <w:t>python3</w:t>
      </w:r>
      <w:r w:rsidRPr="009C03D2">
        <w:t>创建硬链接</w:t>
      </w:r>
      <w:r w:rsidRPr="009C03D2">
        <w:t>/usr/bin/python</w:t>
      </w:r>
      <w:r w:rsidRPr="009C03D2">
        <w:t>，</w:t>
      </w:r>
      <w:r w:rsidRPr="009C03D2">
        <w:t>python3</w:t>
      </w:r>
      <w:r w:rsidRPr="009C03D2">
        <w:t>与</w:t>
      </w:r>
      <w:r w:rsidRPr="009C03D2">
        <w:t>/usr/bin/python</w:t>
      </w:r>
      <w:r w:rsidRPr="009C03D2">
        <w:t>的各项属性相同</w:t>
      </w:r>
      <w:r>
        <w:rPr>
          <w:rFonts w:hint="eastAsia"/>
        </w:rPr>
        <w:t>。</w:t>
      </w:r>
    </w:p>
    <w:p w14:paraId="60E77D3D" w14:textId="77777777" w:rsidR="001F50AC" w:rsidRPr="009C03D2" w:rsidRDefault="001F50AC" w:rsidP="001F50AC">
      <w:pPr>
        <w:pStyle w:val="afffff2"/>
      </w:pPr>
      <w:r w:rsidRPr="009C03D2">
        <w:t>ln python3 /usr/bin/python</w:t>
      </w:r>
    </w:p>
    <w:p w14:paraId="2BBC7B15" w14:textId="77777777" w:rsidR="001F50AC" w:rsidRPr="009C03D2" w:rsidRDefault="001F50AC" w:rsidP="001F50AC">
      <w:pPr>
        <w:pStyle w:val="1e"/>
      </w:pPr>
    </w:p>
    <w:p w14:paraId="78CA9A02" w14:textId="110D5187" w:rsidR="001F50AC" w:rsidRPr="009C03D2" w:rsidRDefault="001F50AC" w:rsidP="001F50AC">
      <w:pPr>
        <w:pStyle w:val="2"/>
        <w:ind w:left="0"/>
      </w:pPr>
      <w:bookmarkStart w:id="152" w:name="_Toc51057490"/>
      <w:bookmarkStart w:id="153" w:name="_Toc51141521"/>
      <w:bookmarkStart w:id="154" w:name="_Toc51330017"/>
      <w:bookmarkStart w:id="155" w:name="_Toc53415145"/>
      <w:bookmarkStart w:id="156" w:name="_Toc65486995"/>
      <w:bookmarkStart w:id="157" w:name="_Toc69742830"/>
      <w:bookmarkStart w:id="158" w:name="_Toc74644322"/>
      <w:bookmarkStart w:id="159" w:name="_Toc78182515"/>
      <w:bookmarkStart w:id="160" w:name="_Toc78277407"/>
      <w:bookmarkStart w:id="161" w:name="_Toc80867163"/>
      <w:bookmarkStart w:id="162" w:name="_Toc81317545"/>
      <w:bookmarkStart w:id="163" w:name="_Toc160546468"/>
      <w:r w:rsidRPr="009C03D2">
        <w:t>mkdir</w:t>
      </w:r>
      <w:bookmarkEnd w:id="152"/>
      <w:bookmarkEnd w:id="153"/>
      <w:bookmarkEnd w:id="154"/>
      <w:bookmarkEnd w:id="155"/>
      <w:bookmarkEnd w:id="156"/>
      <w:bookmarkEnd w:id="157"/>
      <w:bookmarkEnd w:id="158"/>
      <w:bookmarkEnd w:id="159"/>
      <w:bookmarkEnd w:id="160"/>
      <w:bookmarkEnd w:id="161"/>
      <w:bookmarkEnd w:id="162"/>
      <w:bookmarkEnd w:id="163"/>
    </w:p>
    <w:p w14:paraId="0F834693" w14:textId="77777777" w:rsidR="001F50AC" w:rsidRPr="009C03D2" w:rsidRDefault="001F50AC" w:rsidP="001F50AC">
      <w:pPr>
        <w:pStyle w:val="1e"/>
      </w:pPr>
      <w:r w:rsidRPr="009C03D2">
        <w:t>创建指定的名称的目录，要求创建目录的用户在当前目录中具有写权限，并且指定的目录名不能是当前目录中已有的目录。</w:t>
      </w:r>
    </w:p>
    <w:p w14:paraId="3A373504" w14:textId="77777777" w:rsidR="001F50AC" w:rsidRPr="009C03D2" w:rsidRDefault="001F50AC" w:rsidP="001F50AC">
      <w:pPr>
        <w:pStyle w:val="1e"/>
      </w:pPr>
      <w:r w:rsidRPr="009C03D2">
        <w:t>命令语法：</w:t>
      </w:r>
    </w:p>
    <w:p w14:paraId="72F9BC75" w14:textId="77777777" w:rsidR="001F50AC" w:rsidRPr="009C03D2" w:rsidRDefault="001F50AC" w:rsidP="001F50AC">
      <w:pPr>
        <w:pStyle w:val="afffff2"/>
      </w:pPr>
      <w:r w:rsidRPr="009C03D2">
        <w:lastRenderedPageBreak/>
        <w:t>mkdir [</w:t>
      </w:r>
      <w:r w:rsidRPr="009C03D2">
        <w:t>选项</w:t>
      </w:r>
      <w:r w:rsidRPr="009C03D2">
        <w:t>] [</w:t>
      </w:r>
      <w:r w:rsidRPr="009C03D2">
        <w:t>参数</w:t>
      </w:r>
      <w:r w:rsidRPr="009C03D2">
        <w:t>]</w:t>
      </w:r>
    </w:p>
    <w:p w14:paraId="71BFC4D2" w14:textId="77777777" w:rsidR="001F50AC" w:rsidRPr="009C03D2" w:rsidRDefault="001F50AC" w:rsidP="001F50AC">
      <w:pPr>
        <w:pStyle w:val="1e"/>
      </w:pPr>
      <w:r w:rsidRPr="009C03D2">
        <w:t>常用选项：</w:t>
      </w:r>
    </w:p>
    <w:p w14:paraId="64EE90EA" w14:textId="77777777" w:rsidR="001F50AC" w:rsidRPr="009C03D2" w:rsidRDefault="001F50AC" w:rsidP="001F50AC">
      <w:pPr>
        <w:pStyle w:val="40"/>
        <w:rPr>
          <w:rFonts w:hint="eastAsia"/>
        </w:rPr>
      </w:pPr>
      <w:r w:rsidRPr="009C03D2">
        <w:t>-p --</w:t>
      </w:r>
      <w:r w:rsidRPr="009C03D2">
        <w:t>可以是一个路径名称。此时若路径中的某些目录尚不存在</w:t>
      </w:r>
      <w:r w:rsidRPr="009C03D2">
        <w:t>,</w:t>
      </w:r>
      <w:r w:rsidRPr="009C03D2">
        <w:t>加上此选项后</w:t>
      </w:r>
      <w:r w:rsidRPr="009C03D2">
        <w:t>,</w:t>
      </w:r>
      <w:r w:rsidRPr="009C03D2">
        <w:t>系统将自动建立好那些尚不存在的目录</w:t>
      </w:r>
      <w:r w:rsidRPr="009C03D2">
        <w:t>,</w:t>
      </w:r>
      <w:r w:rsidRPr="009C03D2">
        <w:t>即一次可以建立多个目录（递归）</w:t>
      </w:r>
      <w:r>
        <w:rPr>
          <w:rFonts w:hint="eastAsia"/>
        </w:rPr>
        <w:t>；</w:t>
      </w:r>
    </w:p>
    <w:p w14:paraId="2F3A5F1D" w14:textId="77777777" w:rsidR="001F50AC" w:rsidRPr="009C03D2" w:rsidRDefault="001F50AC" w:rsidP="001F50AC">
      <w:pPr>
        <w:pStyle w:val="40"/>
        <w:rPr>
          <w:rFonts w:hint="eastAsia"/>
        </w:rPr>
      </w:pPr>
      <w:r w:rsidRPr="009C03D2">
        <w:t>-v --</w:t>
      </w:r>
      <w:r w:rsidRPr="009C03D2">
        <w:t>每次创建新目录都显示信息</w:t>
      </w:r>
      <w:r>
        <w:rPr>
          <w:rFonts w:hint="eastAsia"/>
        </w:rPr>
        <w:t>；</w:t>
      </w:r>
    </w:p>
    <w:p w14:paraId="6D5FA9E8" w14:textId="77777777" w:rsidR="001F50AC" w:rsidRPr="009C03D2" w:rsidRDefault="001F50AC" w:rsidP="001F50AC">
      <w:pPr>
        <w:pStyle w:val="40"/>
        <w:rPr>
          <w:rFonts w:hint="eastAsia"/>
        </w:rPr>
      </w:pPr>
      <w:r w:rsidRPr="009C03D2">
        <w:t>-m --</w:t>
      </w:r>
      <w:r w:rsidRPr="009C03D2">
        <w:t>设定权限</w:t>
      </w:r>
      <w:r w:rsidRPr="009C03D2">
        <w:t>&lt;</w:t>
      </w:r>
      <w:r w:rsidRPr="009C03D2">
        <w:t>模式</w:t>
      </w:r>
      <w:r w:rsidRPr="009C03D2">
        <w:t>&gt; (</w:t>
      </w:r>
      <w:r w:rsidRPr="009C03D2">
        <w:t>类似</w:t>
      </w:r>
      <w:r w:rsidRPr="009C03D2">
        <w:t>chmod)</w:t>
      </w:r>
      <w:r w:rsidRPr="009C03D2">
        <w:t>，而不是</w:t>
      </w:r>
      <w:r w:rsidRPr="009C03D2">
        <w:t>rwxrwxrwx</w:t>
      </w:r>
      <w:r w:rsidRPr="009C03D2">
        <w:t>减</w:t>
      </w:r>
      <w:r w:rsidRPr="009C03D2">
        <w:t>umask</w:t>
      </w:r>
      <w:r>
        <w:rPr>
          <w:rFonts w:hint="eastAsia"/>
        </w:rPr>
        <w:t>。</w:t>
      </w:r>
    </w:p>
    <w:p w14:paraId="0A062956" w14:textId="77777777" w:rsidR="001F50AC" w:rsidRDefault="001F50AC" w:rsidP="001F50AC">
      <w:pPr>
        <w:pStyle w:val="1e"/>
      </w:pPr>
      <w:r w:rsidRPr="009C03D2">
        <w:t>参数说明：</w:t>
      </w:r>
    </w:p>
    <w:p w14:paraId="296C8C0E" w14:textId="77777777" w:rsidR="001F50AC" w:rsidRPr="009C03D2" w:rsidRDefault="001F50AC" w:rsidP="001F50AC">
      <w:pPr>
        <w:pStyle w:val="40"/>
        <w:rPr>
          <w:rFonts w:hint="eastAsia"/>
        </w:rPr>
      </w:pPr>
      <w:r w:rsidRPr="009C03D2">
        <w:t>需要创建的目录</w:t>
      </w:r>
      <w:r>
        <w:rPr>
          <w:rFonts w:hint="eastAsia"/>
        </w:rPr>
        <w:t>。</w:t>
      </w:r>
    </w:p>
    <w:p w14:paraId="4445B753" w14:textId="77777777" w:rsidR="001F50AC" w:rsidRPr="009C03D2" w:rsidRDefault="001F50AC" w:rsidP="001F50AC">
      <w:pPr>
        <w:pStyle w:val="1e"/>
      </w:pPr>
      <w:r w:rsidRPr="009C03D2">
        <w:t>命令示例：</w:t>
      </w:r>
    </w:p>
    <w:p w14:paraId="4196B482" w14:textId="77777777" w:rsidR="001F50AC" w:rsidRPr="009C03D2" w:rsidRDefault="001F50AC" w:rsidP="001F50AC">
      <w:pPr>
        <w:pStyle w:val="40"/>
        <w:rPr>
          <w:rFonts w:hint="eastAsia"/>
        </w:rPr>
      </w:pPr>
      <w:r w:rsidRPr="009C03D2">
        <w:t>创建一个空目录</w:t>
      </w:r>
      <w:r>
        <w:rPr>
          <w:rFonts w:hint="eastAsia"/>
        </w:rPr>
        <w:t>。</w:t>
      </w:r>
    </w:p>
    <w:p w14:paraId="4D97B265" w14:textId="77777777" w:rsidR="001F50AC" w:rsidRPr="009C03D2" w:rsidRDefault="001F50AC" w:rsidP="001F50AC">
      <w:pPr>
        <w:pStyle w:val="afffff2"/>
      </w:pPr>
      <w:r w:rsidRPr="009C03D2">
        <w:t>mkdir test</w:t>
      </w:r>
    </w:p>
    <w:p w14:paraId="4FA3BE5B" w14:textId="77777777" w:rsidR="001F50AC" w:rsidRPr="009C03D2" w:rsidRDefault="001F50AC" w:rsidP="001F50AC">
      <w:pPr>
        <w:pStyle w:val="40"/>
        <w:rPr>
          <w:rFonts w:hint="eastAsia"/>
        </w:rPr>
      </w:pPr>
      <w:r w:rsidRPr="009C03D2">
        <w:t>递归创建多个目录</w:t>
      </w:r>
      <w:r>
        <w:rPr>
          <w:rFonts w:hint="eastAsia"/>
        </w:rPr>
        <w:t>。</w:t>
      </w:r>
    </w:p>
    <w:p w14:paraId="57CA97F4" w14:textId="77777777" w:rsidR="001F50AC" w:rsidRPr="009C03D2" w:rsidRDefault="001F50AC" w:rsidP="001F50AC">
      <w:pPr>
        <w:pStyle w:val="afffff2"/>
      </w:pPr>
      <w:r w:rsidRPr="009C03D2">
        <w:t>mkdir -p /opt/software/openGauss</w:t>
      </w:r>
    </w:p>
    <w:p w14:paraId="12343EE4" w14:textId="77777777" w:rsidR="001F50AC" w:rsidRPr="009C03D2" w:rsidRDefault="001F50AC" w:rsidP="001F50AC">
      <w:pPr>
        <w:pStyle w:val="40"/>
        <w:rPr>
          <w:rFonts w:hint="eastAsia"/>
        </w:rPr>
      </w:pPr>
      <w:r w:rsidRPr="009C03D2">
        <w:t>创建权限为</w:t>
      </w:r>
      <w:r w:rsidRPr="009C03D2">
        <w:t>777</w:t>
      </w:r>
      <w:r w:rsidRPr="009C03D2">
        <w:t>的目录</w:t>
      </w:r>
      <w:r>
        <w:t>（</w:t>
      </w:r>
      <w:r w:rsidRPr="009C03D2">
        <w:t>目录的权限为</w:t>
      </w:r>
      <w:r>
        <w:t>rwxrwxrwx</w:t>
      </w:r>
      <w:r>
        <w:t>）</w:t>
      </w:r>
      <w:r w:rsidRPr="009C03D2">
        <w:t>：</w:t>
      </w:r>
    </w:p>
    <w:p w14:paraId="795D5CBC" w14:textId="77777777" w:rsidR="001F50AC" w:rsidRPr="009C03D2" w:rsidRDefault="001F50AC" w:rsidP="001F50AC">
      <w:pPr>
        <w:pStyle w:val="afffff2"/>
      </w:pPr>
      <w:r w:rsidRPr="009C03D2">
        <w:t xml:space="preserve">mkdir </w:t>
      </w:r>
      <w:r w:rsidRPr="009C03D2">
        <w:rPr>
          <w:rFonts w:eastAsia="宋体"/>
        </w:rPr>
        <w:t>–</w:t>
      </w:r>
      <w:r w:rsidRPr="009C03D2">
        <w:t>m 777 test</w:t>
      </w:r>
    </w:p>
    <w:p w14:paraId="0DBB8313" w14:textId="5FB5B9EB" w:rsidR="001F50AC" w:rsidRPr="009C03D2" w:rsidRDefault="001F50AC" w:rsidP="001F50AC">
      <w:pPr>
        <w:pStyle w:val="2"/>
        <w:ind w:left="0"/>
      </w:pPr>
      <w:bookmarkStart w:id="164" w:name="_Toc51057491"/>
      <w:bookmarkStart w:id="165" w:name="_Toc51141522"/>
      <w:bookmarkStart w:id="166" w:name="_Toc51330018"/>
      <w:bookmarkStart w:id="167" w:name="_Toc53415146"/>
      <w:bookmarkStart w:id="168" w:name="_Toc65486996"/>
      <w:bookmarkStart w:id="169" w:name="_Toc69742831"/>
      <w:bookmarkStart w:id="170" w:name="_Toc74644323"/>
      <w:bookmarkStart w:id="171" w:name="_Toc78182516"/>
      <w:bookmarkStart w:id="172" w:name="_Toc78277408"/>
      <w:bookmarkStart w:id="173" w:name="_Toc80867164"/>
      <w:bookmarkStart w:id="174" w:name="_Toc81317546"/>
      <w:bookmarkStart w:id="175" w:name="_Toc160546469"/>
      <w:r w:rsidRPr="009C03D2">
        <w:t>chmod</w:t>
      </w:r>
      <w:bookmarkEnd w:id="164"/>
      <w:bookmarkEnd w:id="165"/>
      <w:bookmarkEnd w:id="166"/>
      <w:bookmarkEnd w:id="167"/>
      <w:bookmarkEnd w:id="168"/>
      <w:bookmarkEnd w:id="169"/>
      <w:bookmarkEnd w:id="170"/>
      <w:bookmarkEnd w:id="171"/>
      <w:bookmarkEnd w:id="172"/>
      <w:bookmarkEnd w:id="173"/>
      <w:bookmarkEnd w:id="174"/>
      <w:bookmarkEnd w:id="175"/>
    </w:p>
    <w:p w14:paraId="6DA01D3B" w14:textId="77777777" w:rsidR="001F50AC" w:rsidRPr="009C03D2" w:rsidRDefault="001F50AC" w:rsidP="001F50AC">
      <w:pPr>
        <w:pStyle w:val="1e"/>
      </w:pPr>
      <w:r w:rsidRPr="009C03D2">
        <w:t>更改文件权限。</w:t>
      </w:r>
    </w:p>
    <w:p w14:paraId="328E5C84" w14:textId="77777777" w:rsidR="001F50AC" w:rsidRPr="009C03D2" w:rsidRDefault="001F50AC" w:rsidP="001F50AC">
      <w:pPr>
        <w:pStyle w:val="1e"/>
      </w:pPr>
      <w:r w:rsidRPr="009C03D2">
        <w:t>命令语法：</w:t>
      </w:r>
    </w:p>
    <w:p w14:paraId="1A800601" w14:textId="77777777" w:rsidR="001F50AC" w:rsidRPr="009C03D2" w:rsidRDefault="001F50AC" w:rsidP="001F50AC">
      <w:pPr>
        <w:pStyle w:val="afffff2"/>
      </w:pPr>
      <w:r w:rsidRPr="009C03D2">
        <w:t>chmod [</w:t>
      </w:r>
      <w:r w:rsidRPr="009C03D2">
        <w:t>选项</w:t>
      </w:r>
      <w:r w:rsidRPr="009C03D2">
        <w:t>] &lt;mode&gt; &lt;file...&gt;</w:t>
      </w:r>
    </w:p>
    <w:p w14:paraId="3C7303DE" w14:textId="77777777" w:rsidR="001F50AC" w:rsidRPr="009C03D2" w:rsidRDefault="001F50AC" w:rsidP="001F50AC">
      <w:pPr>
        <w:pStyle w:val="1e"/>
      </w:pPr>
      <w:r w:rsidRPr="009C03D2">
        <w:t>常用选项：</w:t>
      </w:r>
    </w:p>
    <w:p w14:paraId="23683BA2" w14:textId="77777777" w:rsidR="001F50AC" w:rsidRPr="009C03D2" w:rsidRDefault="001F50AC" w:rsidP="001F50AC">
      <w:pPr>
        <w:pStyle w:val="40"/>
        <w:rPr>
          <w:rFonts w:hint="eastAsia"/>
        </w:rPr>
      </w:pPr>
      <w:r w:rsidRPr="009C03D2">
        <w:t>-R, --</w:t>
      </w:r>
      <w:r w:rsidRPr="009C03D2">
        <w:t>以递归的方式对目前目录下的所有文件与子目录进行相同的权限变更</w:t>
      </w:r>
      <w:r>
        <w:rPr>
          <w:rFonts w:hint="eastAsia"/>
        </w:rPr>
        <w:t>。</w:t>
      </w:r>
    </w:p>
    <w:p w14:paraId="70C4837A" w14:textId="77777777" w:rsidR="001F50AC" w:rsidRPr="009C03D2" w:rsidRDefault="001F50AC" w:rsidP="001F50AC">
      <w:pPr>
        <w:pStyle w:val="1e"/>
      </w:pPr>
      <w:r w:rsidRPr="009C03D2">
        <w:t>参数说明：</w:t>
      </w:r>
    </w:p>
    <w:p w14:paraId="3DF4C00E" w14:textId="77777777" w:rsidR="001F50AC" w:rsidRPr="009C03D2" w:rsidRDefault="001F50AC" w:rsidP="001F50AC">
      <w:pPr>
        <w:pStyle w:val="40"/>
        <w:rPr>
          <w:rFonts w:hint="eastAsia"/>
        </w:rPr>
      </w:pPr>
      <w:r>
        <w:t>m</w:t>
      </w:r>
      <w:r w:rsidRPr="009C03D2">
        <w:t>ode</w:t>
      </w:r>
      <w:r w:rsidRPr="009C03D2">
        <w:t>：权限设定字串，详细格式如下</w:t>
      </w:r>
      <w:r w:rsidRPr="009C03D2">
        <w:t xml:space="preserve"> </w:t>
      </w:r>
      <w:r>
        <w:rPr>
          <w:rFonts w:hint="eastAsia"/>
        </w:rPr>
        <w:t>。</w:t>
      </w:r>
    </w:p>
    <w:p w14:paraId="71789FBE" w14:textId="77777777" w:rsidR="001F50AC" w:rsidRPr="009C03D2" w:rsidRDefault="001F50AC" w:rsidP="001F50AC">
      <w:pPr>
        <w:pStyle w:val="afffff2"/>
      </w:pPr>
      <w:r w:rsidRPr="009C03D2">
        <w:t>[ugoa</w:t>
      </w:r>
      <w:proofErr w:type="gramStart"/>
      <w:r w:rsidRPr="009C03D2">
        <w:t>...][</w:t>
      </w:r>
      <w:proofErr w:type="gramEnd"/>
      <w:r w:rsidRPr="009C03D2">
        <w:t>[+-=][rwxX]...][,...]</w:t>
      </w:r>
      <w:r w:rsidRPr="009C03D2">
        <w:t>，</w:t>
      </w:r>
    </w:p>
    <w:p w14:paraId="3B9520E1" w14:textId="77777777" w:rsidR="001F50AC" w:rsidRPr="009C03D2" w:rsidRDefault="001F50AC" w:rsidP="001F50AC">
      <w:pPr>
        <w:pStyle w:val="1e"/>
      </w:pPr>
      <w:r w:rsidRPr="009C03D2">
        <w:t>其中</w:t>
      </w:r>
      <w:r>
        <w:rPr>
          <w:rFonts w:hint="eastAsia"/>
        </w:rPr>
        <w:t>，</w:t>
      </w:r>
      <w:r w:rsidRPr="009C03D2">
        <w:t>[ugoa...]</w:t>
      </w:r>
      <w:r w:rsidRPr="009C03D2">
        <w:t>：</w:t>
      </w:r>
      <w:r w:rsidRPr="009C03D2">
        <w:t xml:space="preserve">u </w:t>
      </w:r>
      <w:r w:rsidRPr="009C03D2">
        <w:t>表示该档案的拥有者，</w:t>
      </w:r>
      <w:r w:rsidRPr="009C03D2">
        <w:t xml:space="preserve">g </w:t>
      </w:r>
      <w:r w:rsidRPr="009C03D2">
        <w:t>表示与该档案的拥有者属于同一个群体</w:t>
      </w:r>
      <w:r w:rsidRPr="009C03D2">
        <w:t>(group)</w:t>
      </w:r>
      <w:r w:rsidRPr="009C03D2">
        <w:t>者，</w:t>
      </w:r>
      <w:r w:rsidRPr="009C03D2">
        <w:t xml:space="preserve">o </w:t>
      </w:r>
      <w:r w:rsidRPr="009C03D2">
        <w:t>表示其他以外的人，</w:t>
      </w:r>
      <w:r w:rsidRPr="009C03D2">
        <w:t xml:space="preserve">a </w:t>
      </w:r>
      <w:r>
        <w:t>表示所有（包含上面三者）</w:t>
      </w:r>
      <w:r>
        <w:rPr>
          <w:rFonts w:hint="eastAsia"/>
        </w:rPr>
        <w:t>；</w:t>
      </w:r>
      <w:r w:rsidRPr="009C03D2">
        <w:t>[+-=]</w:t>
      </w:r>
      <w:r w:rsidRPr="009C03D2">
        <w:t>：</w:t>
      </w:r>
      <w:r w:rsidRPr="009C03D2">
        <w:t xml:space="preserve">+ </w:t>
      </w:r>
      <w:r w:rsidRPr="009C03D2">
        <w:t>表示增加权限，</w:t>
      </w:r>
      <w:r w:rsidRPr="009C03D2">
        <w:t xml:space="preserve">- </w:t>
      </w:r>
      <w:r w:rsidRPr="009C03D2">
        <w:t>表示取消权限，</w:t>
      </w:r>
      <w:r w:rsidRPr="009C03D2">
        <w:t xml:space="preserve">= </w:t>
      </w:r>
      <w:r>
        <w:t>表示唯一设定权限</w:t>
      </w:r>
      <w:r>
        <w:rPr>
          <w:rFonts w:hint="eastAsia"/>
        </w:rPr>
        <w:t>；</w:t>
      </w:r>
      <w:r w:rsidRPr="009C03D2">
        <w:t>[rwxX]</w:t>
      </w:r>
      <w:r w:rsidRPr="009C03D2">
        <w:t>：</w:t>
      </w:r>
      <w:r w:rsidRPr="009C03D2">
        <w:t xml:space="preserve">r </w:t>
      </w:r>
      <w:r w:rsidRPr="009C03D2">
        <w:t>表示可读取，</w:t>
      </w:r>
      <w:r w:rsidRPr="009C03D2">
        <w:t xml:space="preserve">w </w:t>
      </w:r>
      <w:r w:rsidRPr="009C03D2">
        <w:t>表示可写入，</w:t>
      </w:r>
      <w:r w:rsidRPr="009C03D2">
        <w:t xml:space="preserve">x </w:t>
      </w:r>
      <w:r w:rsidRPr="009C03D2">
        <w:t>表示可执行，</w:t>
      </w:r>
      <w:r w:rsidRPr="009C03D2">
        <w:t>X</w:t>
      </w:r>
      <w:r w:rsidRPr="009C03D2">
        <w:t>表示只有当该档案是个子目录或者该档案已经被设定过为可执行。</w:t>
      </w:r>
    </w:p>
    <w:p w14:paraId="631B1E18" w14:textId="77777777" w:rsidR="001F50AC" w:rsidRPr="009C03D2" w:rsidRDefault="001F50AC" w:rsidP="001F50AC">
      <w:pPr>
        <w:pStyle w:val="40"/>
        <w:rPr>
          <w:rFonts w:hint="eastAsia"/>
        </w:rPr>
      </w:pPr>
      <w:r>
        <w:t>file</w:t>
      </w:r>
      <w:r w:rsidRPr="009C03D2">
        <w:t>：文件列表（单个或者多个文件、文件夹）</w:t>
      </w:r>
      <w:r>
        <w:rPr>
          <w:rFonts w:hint="eastAsia"/>
        </w:rPr>
        <w:t>。</w:t>
      </w:r>
    </w:p>
    <w:p w14:paraId="225E6E10" w14:textId="77777777" w:rsidR="001F50AC" w:rsidRPr="009C03D2" w:rsidRDefault="001F50AC" w:rsidP="001F50AC">
      <w:pPr>
        <w:pStyle w:val="1e"/>
      </w:pPr>
      <w:r w:rsidRPr="009C03D2">
        <w:t>命令示例：</w:t>
      </w:r>
    </w:p>
    <w:p w14:paraId="1BB13282" w14:textId="77777777" w:rsidR="001F50AC" w:rsidRPr="009C03D2" w:rsidRDefault="001F50AC" w:rsidP="001F50AC">
      <w:pPr>
        <w:pStyle w:val="40"/>
        <w:rPr>
          <w:rFonts w:hint="eastAsia"/>
        </w:rPr>
      </w:pPr>
      <w:r w:rsidRPr="009C03D2">
        <w:t>设置所有用户可读取文件</w:t>
      </w:r>
      <w:r w:rsidRPr="009C03D2">
        <w:t xml:space="preserve"> cluterconfig.xml</w:t>
      </w:r>
      <w:r>
        <w:rPr>
          <w:rFonts w:hint="eastAsia"/>
        </w:rPr>
        <w:t>。</w:t>
      </w:r>
    </w:p>
    <w:p w14:paraId="77EB5EC5" w14:textId="77777777" w:rsidR="001F50AC" w:rsidRPr="009C03D2" w:rsidRDefault="001F50AC" w:rsidP="001F50AC">
      <w:pPr>
        <w:pStyle w:val="afffff2"/>
      </w:pPr>
      <w:r w:rsidRPr="009C03D2">
        <w:t xml:space="preserve">chmod ugo+r cluterconfig.xml </w:t>
      </w:r>
    </w:p>
    <w:p w14:paraId="1B9F9897" w14:textId="77777777" w:rsidR="001F50AC" w:rsidRPr="009C03D2" w:rsidRDefault="001F50AC" w:rsidP="001F50AC">
      <w:pPr>
        <w:pStyle w:val="afffff2"/>
      </w:pPr>
      <w:r w:rsidRPr="009C03D2">
        <w:t>或</w:t>
      </w:r>
      <w:r w:rsidRPr="009C03D2">
        <w:t xml:space="preserve"> </w:t>
      </w:r>
    </w:p>
    <w:p w14:paraId="54AD976B" w14:textId="77777777" w:rsidR="001F50AC" w:rsidRPr="009C03D2" w:rsidRDefault="001F50AC" w:rsidP="001F50AC">
      <w:pPr>
        <w:pStyle w:val="afffff2"/>
      </w:pPr>
      <w:r w:rsidRPr="009C03D2">
        <w:lastRenderedPageBreak/>
        <w:t>chmod a+</w:t>
      </w:r>
      <w:proofErr w:type="gramStart"/>
      <w:r w:rsidRPr="009C03D2">
        <w:t>r  cluterconfig.xml</w:t>
      </w:r>
      <w:proofErr w:type="gramEnd"/>
    </w:p>
    <w:p w14:paraId="2296D76A" w14:textId="77777777" w:rsidR="001F50AC" w:rsidRPr="009C03D2" w:rsidRDefault="001F50AC" w:rsidP="001F50AC">
      <w:pPr>
        <w:pStyle w:val="40"/>
        <w:rPr>
          <w:rFonts w:hint="eastAsia"/>
        </w:rPr>
      </w:pPr>
      <w:r w:rsidRPr="009C03D2">
        <w:t>设置当前目录下的所有档案与子目录皆设为任何人可读写</w:t>
      </w:r>
      <w:r>
        <w:rPr>
          <w:rFonts w:hint="eastAsia"/>
        </w:rPr>
        <w:t>。</w:t>
      </w:r>
    </w:p>
    <w:p w14:paraId="0FD2B46F" w14:textId="77777777" w:rsidR="001F50AC" w:rsidRPr="009C03D2" w:rsidRDefault="001F50AC" w:rsidP="001F50AC">
      <w:pPr>
        <w:pStyle w:val="afffff2"/>
      </w:pPr>
      <w:r w:rsidRPr="009C03D2">
        <w:t>chmod -R a+rw *</w:t>
      </w:r>
    </w:p>
    <w:p w14:paraId="2160BF46" w14:textId="77777777" w:rsidR="001F50AC" w:rsidRPr="009C03D2" w:rsidRDefault="001F50AC" w:rsidP="001F50AC">
      <w:pPr>
        <w:pStyle w:val="1e"/>
      </w:pPr>
      <w:r w:rsidRPr="009C03D2">
        <w:t>数字权限使用格式：</w:t>
      </w:r>
    </w:p>
    <w:p w14:paraId="179695B5" w14:textId="77777777" w:rsidR="001F50AC" w:rsidRPr="009C03D2" w:rsidRDefault="001F50AC" w:rsidP="001F50AC">
      <w:pPr>
        <w:pStyle w:val="40"/>
        <w:rPr>
          <w:rFonts w:hint="eastAsia"/>
        </w:rPr>
      </w:pPr>
      <w:r w:rsidRPr="009C03D2">
        <w:t>这种使用方式中，规定数字</w:t>
      </w:r>
      <w:r w:rsidRPr="009C03D2">
        <w:t>4</w:t>
      </w:r>
      <w:r w:rsidRPr="009C03D2">
        <w:t>、</w:t>
      </w:r>
      <w:r w:rsidRPr="009C03D2">
        <w:t>2</w:t>
      </w:r>
      <w:r w:rsidRPr="009C03D2">
        <w:t>和</w:t>
      </w:r>
      <w:r w:rsidRPr="009C03D2">
        <w:t>1</w:t>
      </w:r>
      <w:r w:rsidRPr="009C03D2">
        <w:t>表示读、写、执行权限，即</w:t>
      </w:r>
      <w:r w:rsidRPr="009C03D2">
        <w:t>r=4,w=2,x=1</w:t>
      </w:r>
      <w:r w:rsidRPr="009C03D2">
        <w:t>。</w:t>
      </w:r>
    </w:p>
    <w:p w14:paraId="06F9F9DA" w14:textId="77777777" w:rsidR="001F50AC" w:rsidRPr="009C03D2" w:rsidRDefault="001F50AC" w:rsidP="001F50AC">
      <w:pPr>
        <w:pStyle w:val="40"/>
        <w:rPr>
          <w:rFonts w:hint="eastAsia"/>
        </w:rPr>
      </w:pPr>
      <w:r w:rsidRPr="009C03D2">
        <w:t>例：</w:t>
      </w:r>
      <w:r w:rsidRPr="009C03D2">
        <w:t>rwx = 7</w:t>
      </w:r>
      <w:r w:rsidRPr="009C03D2">
        <w:t>（</w:t>
      </w:r>
      <w:r w:rsidRPr="009C03D2">
        <w:t>4+2+1</w:t>
      </w:r>
      <w:r w:rsidRPr="009C03D2">
        <w:t>）；</w:t>
      </w:r>
      <w:r w:rsidRPr="009C03D2">
        <w:t>rw = 6</w:t>
      </w:r>
      <w:r w:rsidRPr="009C03D2">
        <w:t>（</w:t>
      </w:r>
      <w:r w:rsidRPr="009C03D2">
        <w:t>4+2</w:t>
      </w:r>
      <w:r w:rsidRPr="009C03D2">
        <w:t>）；</w:t>
      </w:r>
      <w:r w:rsidRPr="009C03D2">
        <w:t xml:space="preserve">r-x = 5 </w:t>
      </w:r>
      <w:r w:rsidRPr="009C03D2">
        <w:t>（</w:t>
      </w:r>
      <w:r w:rsidRPr="009C03D2">
        <w:t>4+0+1</w:t>
      </w:r>
      <w:r w:rsidRPr="009C03D2">
        <w:t>）；</w:t>
      </w:r>
      <w:r w:rsidRPr="009C03D2">
        <w:t>r-- = 4</w:t>
      </w:r>
      <w:r w:rsidRPr="009C03D2">
        <w:t>（</w:t>
      </w:r>
      <w:r w:rsidRPr="009C03D2">
        <w:t>4+0+0</w:t>
      </w:r>
      <w:r w:rsidRPr="009C03D2">
        <w:t>）；</w:t>
      </w:r>
      <w:r w:rsidRPr="009C03D2">
        <w:t>--x = 1</w:t>
      </w:r>
      <w:r w:rsidRPr="009C03D2">
        <w:t>（</w:t>
      </w:r>
      <w:r w:rsidRPr="009C03D2">
        <w:t>0+0+1</w:t>
      </w:r>
      <w:r w:rsidRPr="009C03D2">
        <w:t>）；</w:t>
      </w:r>
    </w:p>
    <w:p w14:paraId="3EF2E368" w14:textId="77777777" w:rsidR="001F50AC" w:rsidRPr="009C03D2" w:rsidRDefault="001F50AC" w:rsidP="001F50AC">
      <w:pPr>
        <w:pStyle w:val="1e"/>
      </w:pPr>
      <w:r w:rsidRPr="009C03D2">
        <w:t>每个文件都可以针对三个粒度，设置不同的</w:t>
      </w:r>
      <w:r w:rsidRPr="009C03D2">
        <w:t>rwx(</w:t>
      </w:r>
      <w:r w:rsidRPr="009C03D2">
        <w:t>读写执行</w:t>
      </w:r>
      <w:r w:rsidRPr="009C03D2">
        <w:t>)</w:t>
      </w:r>
      <w:r>
        <w:t>权限。即我们可以</w:t>
      </w:r>
      <w:r w:rsidRPr="009C03D2">
        <w:t>用三个</w:t>
      </w:r>
      <w:r w:rsidRPr="009C03D2">
        <w:t>8</w:t>
      </w:r>
      <w:r w:rsidRPr="009C03D2">
        <w:t>进制数字分别表示</w:t>
      </w:r>
      <w:r w:rsidRPr="009C03D2">
        <w:t xml:space="preserve"> </w:t>
      </w:r>
      <w:r w:rsidRPr="009C03D2">
        <w:t>拥有者</w:t>
      </w:r>
      <w:r w:rsidRPr="009C03D2">
        <w:t xml:space="preserve"> </w:t>
      </w:r>
      <w:r w:rsidRPr="009C03D2">
        <w:t>、群组</w:t>
      </w:r>
      <w:r w:rsidRPr="009C03D2">
        <w:t xml:space="preserve"> </w:t>
      </w:r>
      <w:r w:rsidRPr="009C03D2">
        <w:t>、其它组</w:t>
      </w:r>
      <w:r w:rsidRPr="009C03D2">
        <w:t>( u</w:t>
      </w:r>
      <w:r w:rsidRPr="009C03D2">
        <w:t>、</w:t>
      </w:r>
      <w:r w:rsidRPr="009C03D2">
        <w:t xml:space="preserve"> g </w:t>
      </w:r>
      <w:r w:rsidRPr="009C03D2">
        <w:t>、</w:t>
      </w:r>
      <w:r w:rsidRPr="009C03D2">
        <w:t>o)</w:t>
      </w:r>
      <w:r w:rsidRPr="009C03D2">
        <w:t>的权限详情，并用</w:t>
      </w:r>
      <w:r w:rsidRPr="009C03D2">
        <w:t>chmod</w:t>
      </w:r>
      <w:r w:rsidRPr="009C03D2">
        <w:t>直接加三个</w:t>
      </w:r>
      <w:r w:rsidRPr="009C03D2">
        <w:t>8</w:t>
      </w:r>
      <w:r w:rsidRPr="009C03D2">
        <w:t>进制数字的方式直接改变文件权限。语法格式为</w:t>
      </w:r>
      <w:r>
        <w:rPr>
          <w:rFonts w:hint="eastAsia"/>
        </w:rPr>
        <w:t>。</w:t>
      </w:r>
    </w:p>
    <w:p w14:paraId="070AE400" w14:textId="77777777" w:rsidR="001F50AC" w:rsidRPr="009C03D2" w:rsidRDefault="001F50AC" w:rsidP="001F50AC">
      <w:pPr>
        <w:pStyle w:val="afffff2"/>
      </w:pPr>
      <w:r w:rsidRPr="009C03D2">
        <w:t>chmod &lt;abc&gt; file...</w:t>
      </w:r>
    </w:p>
    <w:p w14:paraId="47D997F6" w14:textId="77777777" w:rsidR="001F50AC" w:rsidRPr="009C03D2" w:rsidRDefault="001F50AC" w:rsidP="001F50AC">
      <w:pPr>
        <w:pStyle w:val="1e"/>
      </w:pPr>
      <w:r>
        <w:t>其中</w:t>
      </w:r>
      <w:r>
        <w:rPr>
          <w:rFonts w:hint="eastAsia"/>
        </w:rPr>
        <w:t>，</w:t>
      </w:r>
      <w:r w:rsidRPr="009C03D2">
        <w:t>a</w:t>
      </w:r>
      <w:r>
        <w:rPr>
          <w:rFonts w:hint="eastAsia"/>
        </w:rPr>
        <w:t>，</w:t>
      </w:r>
      <w:r w:rsidRPr="009C03D2">
        <w:t>b</w:t>
      </w:r>
      <w:r>
        <w:rPr>
          <w:rFonts w:hint="eastAsia"/>
        </w:rPr>
        <w:t>，</w:t>
      </w:r>
      <w:r w:rsidRPr="009C03D2">
        <w:t>c</w:t>
      </w:r>
      <w:r w:rsidRPr="009C03D2">
        <w:t>各为一个数字，分别代表</w:t>
      </w:r>
      <w:r w:rsidRPr="009C03D2">
        <w:t>User</w:t>
      </w:r>
      <w:r w:rsidRPr="009C03D2">
        <w:t>、</w:t>
      </w:r>
      <w:r w:rsidRPr="009C03D2">
        <w:t>Group</w:t>
      </w:r>
      <w:r w:rsidRPr="009C03D2">
        <w:t>、及</w:t>
      </w:r>
      <w:r w:rsidRPr="009C03D2">
        <w:t>Other</w:t>
      </w:r>
      <w:r>
        <w:t>的权限</w:t>
      </w:r>
      <w:r>
        <w:rPr>
          <w:rFonts w:hint="eastAsia"/>
        </w:rPr>
        <w:t>，</w:t>
      </w:r>
      <w:r w:rsidRPr="009C03D2">
        <w:t>相当于简化版的</w:t>
      </w:r>
      <w:r w:rsidRPr="009C03D2">
        <w:t>chmod u=</w:t>
      </w:r>
      <w:r w:rsidRPr="009C03D2">
        <w:t>权限</w:t>
      </w:r>
      <w:r w:rsidRPr="009C03D2">
        <w:t>,g=</w:t>
      </w:r>
      <w:r w:rsidRPr="009C03D2">
        <w:t>权限</w:t>
      </w:r>
      <w:r w:rsidRPr="009C03D2">
        <w:t>,o=</w:t>
      </w:r>
      <w:r w:rsidRPr="009C03D2">
        <w:t>权限</w:t>
      </w:r>
      <w:r w:rsidRPr="009C03D2">
        <w:t xml:space="preserve"> file...</w:t>
      </w:r>
      <w:r>
        <w:rPr>
          <w:rFonts w:hint="eastAsia"/>
        </w:rPr>
        <w:t>，</w:t>
      </w:r>
      <w:r w:rsidRPr="009C03D2">
        <w:t>而此处的权限将用</w:t>
      </w:r>
      <w:r w:rsidRPr="009C03D2">
        <w:t>8</w:t>
      </w:r>
      <w:r w:rsidRPr="009C03D2">
        <w:t>进制的数字来表示</w:t>
      </w:r>
      <w:r w:rsidRPr="009C03D2">
        <w:t>User</w:t>
      </w:r>
      <w:r w:rsidRPr="009C03D2">
        <w:t>、</w:t>
      </w:r>
      <w:r w:rsidRPr="009C03D2">
        <w:t>Group</w:t>
      </w:r>
      <w:r w:rsidRPr="009C03D2">
        <w:t>、及</w:t>
      </w:r>
      <w:r w:rsidRPr="009C03D2">
        <w:t>Other</w:t>
      </w:r>
      <w:r w:rsidRPr="009C03D2">
        <w:t>的读、写、执行权限</w:t>
      </w:r>
      <w:r>
        <w:rPr>
          <w:rFonts w:hint="eastAsia"/>
        </w:rPr>
        <w:t>。</w:t>
      </w:r>
    </w:p>
    <w:p w14:paraId="01A7888B" w14:textId="77777777" w:rsidR="001F50AC" w:rsidRPr="009C03D2" w:rsidRDefault="001F50AC" w:rsidP="001F50AC">
      <w:pPr>
        <w:pStyle w:val="1e"/>
      </w:pPr>
      <w:r w:rsidRPr="009C03D2">
        <w:t>命令示例：</w:t>
      </w:r>
    </w:p>
    <w:p w14:paraId="132DFD9D" w14:textId="77777777" w:rsidR="001F50AC" w:rsidRPr="009C03D2" w:rsidRDefault="001F50AC" w:rsidP="001F50AC">
      <w:pPr>
        <w:pStyle w:val="40"/>
        <w:rPr>
          <w:rFonts w:hint="eastAsia"/>
        </w:rPr>
      </w:pPr>
      <w:r w:rsidRPr="009C03D2">
        <w:t>赋予</w:t>
      </w:r>
      <w:r w:rsidRPr="009C03D2">
        <w:t>cluterconfig.xml</w:t>
      </w:r>
      <w:r w:rsidRPr="009C03D2">
        <w:t>文件可读可写可执行权限（所有权限）</w:t>
      </w:r>
      <w:r>
        <w:rPr>
          <w:rFonts w:hint="eastAsia"/>
        </w:rPr>
        <w:t>。</w:t>
      </w:r>
    </w:p>
    <w:p w14:paraId="66671D97" w14:textId="77777777" w:rsidR="001F50AC" w:rsidRPr="009C03D2" w:rsidRDefault="001F50AC" w:rsidP="001F50AC">
      <w:pPr>
        <w:pStyle w:val="afffff2"/>
      </w:pPr>
      <w:r w:rsidRPr="009C03D2">
        <w:t>chmod 777 cluterconfig.xml</w:t>
      </w:r>
    </w:p>
    <w:p w14:paraId="1CE71FFB" w14:textId="77777777" w:rsidR="001F50AC" w:rsidRPr="009C03D2" w:rsidRDefault="001F50AC" w:rsidP="001F50AC">
      <w:pPr>
        <w:pStyle w:val="40"/>
        <w:rPr>
          <w:rFonts w:hint="eastAsia"/>
        </w:rPr>
      </w:pPr>
      <w:r w:rsidRPr="009C03D2">
        <w:t>赋予</w:t>
      </w:r>
      <w:r w:rsidRPr="009C03D2">
        <w:t>/opt/software/openGauss</w:t>
      </w:r>
      <w:r w:rsidRPr="009C03D2">
        <w:t>目录下所有文件及其子目录</w:t>
      </w:r>
      <w:r w:rsidRPr="009C03D2">
        <w:t xml:space="preserve"> </w:t>
      </w:r>
      <w:r w:rsidRPr="009C03D2">
        <w:t>用户所有权限组可读可执行权限，其他用户可读可执行权限</w:t>
      </w:r>
      <w:r>
        <w:rPr>
          <w:rFonts w:hint="eastAsia"/>
        </w:rPr>
        <w:t>。</w:t>
      </w:r>
    </w:p>
    <w:p w14:paraId="69C2B48D" w14:textId="77777777" w:rsidR="001F50AC" w:rsidRPr="009C03D2" w:rsidRDefault="001F50AC" w:rsidP="001F50AC">
      <w:pPr>
        <w:pStyle w:val="afffff2"/>
      </w:pPr>
      <w:proofErr w:type="gramStart"/>
      <w:r w:rsidRPr="009C03D2">
        <w:t>chmod  R</w:t>
      </w:r>
      <w:proofErr w:type="gramEnd"/>
      <w:r w:rsidRPr="009C03D2">
        <w:t xml:space="preserve"> 755 /opt/software/openGauss</w:t>
      </w:r>
    </w:p>
    <w:p w14:paraId="6D95734A" w14:textId="02D35FCB" w:rsidR="001F50AC" w:rsidRPr="009C03D2" w:rsidRDefault="001F50AC" w:rsidP="001F50AC">
      <w:pPr>
        <w:pStyle w:val="2"/>
        <w:ind w:left="0"/>
      </w:pPr>
      <w:bookmarkStart w:id="176" w:name="_Toc51057492"/>
      <w:bookmarkStart w:id="177" w:name="_Toc51141523"/>
      <w:bookmarkStart w:id="178" w:name="_Toc51330019"/>
      <w:bookmarkStart w:id="179" w:name="_Toc53415147"/>
      <w:bookmarkStart w:id="180" w:name="_Toc65486997"/>
      <w:bookmarkStart w:id="181" w:name="_Toc69742832"/>
      <w:bookmarkStart w:id="182" w:name="_Toc74644324"/>
      <w:bookmarkStart w:id="183" w:name="_Toc78182517"/>
      <w:bookmarkStart w:id="184" w:name="_Toc78277409"/>
      <w:bookmarkStart w:id="185" w:name="_Toc80867165"/>
      <w:bookmarkStart w:id="186" w:name="_Toc81317547"/>
      <w:bookmarkStart w:id="187" w:name="_Toc160546470"/>
      <w:r w:rsidRPr="009C03D2">
        <w:t>chown</w:t>
      </w:r>
      <w:bookmarkEnd w:id="176"/>
      <w:bookmarkEnd w:id="177"/>
      <w:bookmarkEnd w:id="178"/>
      <w:bookmarkEnd w:id="179"/>
      <w:bookmarkEnd w:id="180"/>
      <w:bookmarkEnd w:id="181"/>
      <w:bookmarkEnd w:id="182"/>
      <w:bookmarkEnd w:id="183"/>
      <w:bookmarkEnd w:id="184"/>
      <w:bookmarkEnd w:id="185"/>
      <w:bookmarkEnd w:id="186"/>
      <w:bookmarkEnd w:id="187"/>
    </w:p>
    <w:p w14:paraId="1974D792" w14:textId="77777777" w:rsidR="001F50AC" w:rsidRPr="009C03D2" w:rsidRDefault="001F50AC" w:rsidP="001F50AC">
      <w:pPr>
        <w:pStyle w:val="1e"/>
      </w:pPr>
      <w:r w:rsidRPr="009C03D2">
        <w:t>利用</w:t>
      </w:r>
      <w:r w:rsidRPr="009C03D2">
        <w:t xml:space="preserve"> chown </w:t>
      </w:r>
      <w:r w:rsidRPr="009C03D2">
        <w:t>将指定文件的拥有者改为指定的用户或组，用户可以是用户名或者用户</w:t>
      </w:r>
      <w:r w:rsidRPr="009C03D2">
        <w:t>ID</w:t>
      </w:r>
      <w:r w:rsidRPr="009C03D2">
        <w:t>；组可以是组名或者组</w:t>
      </w:r>
      <w:r w:rsidRPr="009C03D2">
        <w:t>ID</w:t>
      </w:r>
      <w:r w:rsidRPr="009C03D2">
        <w:t>；文件是以空格分开的要改变权限的文件列表，支持通配符。只有系统管理者</w:t>
      </w:r>
      <w:r w:rsidRPr="009C03D2">
        <w:t>(root)</w:t>
      </w:r>
      <w:r w:rsidRPr="009C03D2">
        <w:t>才有这样的权限。使用权限</w:t>
      </w:r>
      <w:r w:rsidRPr="009C03D2">
        <w:t xml:space="preserve"> :</w:t>
      </w:r>
      <w:r w:rsidRPr="005F6748">
        <w:rPr>
          <w:color w:val="C7000B"/>
        </w:rPr>
        <w:t xml:space="preserve"> </w:t>
      </w:r>
      <w:r w:rsidRPr="005F6748">
        <w:rPr>
          <w:b/>
          <w:color w:val="C7000B"/>
        </w:rPr>
        <w:t>root</w:t>
      </w:r>
      <w:r>
        <w:rPr>
          <w:rFonts w:hint="eastAsia"/>
        </w:rPr>
        <w:t>。</w:t>
      </w:r>
    </w:p>
    <w:p w14:paraId="327EAEEB" w14:textId="77777777" w:rsidR="001F50AC" w:rsidRPr="009C03D2" w:rsidRDefault="001F50AC" w:rsidP="001F50AC">
      <w:pPr>
        <w:pStyle w:val="1e"/>
      </w:pPr>
      <w:r w:rsidRPr="009C03D2">
        <w:t>命令语法：</w:t>
      </w:r>
    </w:p>
    <w:p w14:paraId="41092DA9" w14:textId="77777777" w:rsidR="001F50AC" w:rsidRPr="009C03D2" w:rsidRDefault="001F50AC" w:rsidP="001F50AC">
      <w:pPr>
        <w:pStyle w:val="afffff2"/>
      </w:pPr>
      <w:r w:rsidRPr="009C03D2">
        <w:t>chown [</w:t>
      </w:r>
      <w:r w:rsidRPr="009C03D2">
        <w:t>选项</w:t>
      </w:r>
      <w:r w:rsidRPr="009C03D2">
        <w:t>] user[:group] file...</w:t>
      </w:r>
    </w:p>
    <w:p w14:paraId="18298064" w14:textId="77777777" w:rsidR="001F50AC" w:rsidRPr="009C03D2" w:rsidRDefault="001F50AC" w:rsidP="001F50AC">
      <w:pPr>
        <w:pStyle w:val="1e"/>
      </w:pPr>
      <w:r w:rsidRPr="009C03D2">
        <w:t>常用选项</w:t>
      </w:r>
      <w:r w:rsidRPr="009C03D2">
        <w:t>:</w:t>
      </w:r>
    </w:p>
    <w:p w14:paraId="0B2F478F" w14:textId="77777777" w:rsidR="001F50AC" w:rsidRPr="009C03D2" w:rsidRDefault="001F50AC" w:rsidP="001F50AC">
      <w:pPr>
        <w:pStyle w:val="40"/>
        <w:rPr>
          <w:rFonts w:hint="eastAsia"/>
        </w:rPr>
      </w:pPr>
      <w:r w:rsidRPr="009C03D2">
        <w:t xml:space="preserve">-c : </w:t>
      </w:r>
      <w:r w:rsidRPr="009C03D2">
        <w:t>显示更改的部分的信息</w:t>
      </w:r>
      <w:r>
        <w:rPr>
          <w:rFonts w:hint="eastAsia"/>
        </w:rPr>
        <w:t>；</w:t>
      </w:r>
    </w:p>
    <w:p w14:paraId="2FD8FA83" w14:textId="77777777" w:rsidR="001F50AC" w:rsidRPr="009C03D2" w:rsidRDefault="001F50AC" w:rsidP="001F50AC">
      <w:pPr>
        <w:pStyle w:val="40"/>
        <w:rPr>
          <w:rFonts w:hint="eastAsia"/>
        </w:rPr>
      </w:pPr>
      <w:r w:rsidRPr="009C03D2">
        <w:t xml:space="preserve">-f : </w:t>
      </w:r>
      <w:r w:rsidRPr="009C03D2">
        <w:t>忽略错误信息</w:t>
      </w:r>
      <w:r>
        <w:rPr>
          <w:rFonts w:hint="eastAsia"/>
        </w:rPr>
        <w:t>；</w:t>
      </w:r>
    </w:p>
    <w:p w14:paraId="320F4AF5" w14:textId="77777777" w:rsidR="001F50AC" w:rsidRPr="009C03D2" w:rsidRDefault="001F50AC" w:rsidP="001F50AC">
      <w:pPr>
        <w:pStyle w:val="40"/>
        <w:rPr>
          <w:rFonts w:hint="eastAsia"/>
        </w:rPr>
      </w:pPr>
      <w:r w:rsidRPr="009C03D2">
        <w:t xml:space="preserve">-R : </w:t>
      </w:r>
      <w:r w:rsidRPr="009C03D2">
        <w:t>处理指定目录以及其子目录下的所有文件</w:t>
      </w:r>
      <w:r>
        <w:rPr>
          <w:rFonts w:hint="eastAsia"/>
        </w:rPr>
        <w:t>。</w:t>
      </w:r>
    </w:p>
    <w:p w14:paraId="0FBB6AE7" w14:textId="77777777" w:rsidR="001F50AC" w:rsidRPr="009C03D2" w:rsidRDefault="001F50AC" w:rsidP="001F50AC">
      <w:pPr>
        <w:pStyle w:val="1e"/>
      </w:pPr>
      <w:r w:rsidRPr="009C03D2">
        <w:t>参数说明</w:t>
      </w:r>
    </w:p>
    <w:p w14:paraId="2400E7DA" w14:textId="77777777" w:rsidR="001F50AC" w:rsidRPr="009C03D2" w:rsidRDefault="001F50AC" w:rsidP="001F50AC">
      <w:pPr>
        <w:pStyle w:val="40"/>
        <w:rPr>
          <w:rFonts w:hint="eastAsia"/>
        </w:rPr>
      </w:pPr>
      <w:r w:rsidRPr="009C03D2">
        <w:t xml:space="preserve">user : </w:t>
      </w:r>
      <w:r w:rsidRPr="009C03D2">
        <w:t>新的文件拥有者的使用者</w:t>
      </w:r>
      <w:r w:rsidRPr="009C03D2">
        <w:t xml:space="preserve"> ID</w:t>
      </w:r>
      <w:r>
        <w:rPr>
          <w:rFonts w:hint="eastAsia"/>
        </w:rPr>
        <w:t>。</w:t>
      </w:r>
    </w:p>
    <w:p w14:paraId="51CB580E" w14:textId="77777777" w:rsidR="001F50AC" w:rsidRPr="009C03D2" w:rsidRDefault="001F50AC" w:rsidP="001F50AC">
      <w:pPr>
        <w:pStyle w:val="40"/>
        <w:rPr>
          <w:rFonts w:hint="eastAsia"/>
        </w:rPr>
      </w:pPr>
      <w:r w:rsidRPr="009C03D2">
        <w:t xml:space="preserve">group : </w:t>
      </w:r>
      <w:r w:rsidRPr="009C03D2">
        <w:t>新的文件拥有者的使用者组</w:t>
      </w:r>
      <w:r w:rsidRPr="009C03D2">
        <w:t>(group)</w:t>
      </w:r>
      <w:r>
        <w:rPr>
          <w:rFonts w:hint="eastAsia"/>
        </w:rPr>
        <w:t>。</w:t>
      </w:r>
    </w:p>
    <w:p w14:paraId="00FE0454" w14:textId="77777777" w:rsidR="001F50AC" w:rsidRPr="009C03D2" w:rsidRDefault="001F50AC" w:rsidP="001F50AC">
      <w:pPr>
        <w:pStyle w:val="40"/>
        <w:rPr>
          <w:rFonts w:hint="eastAsia"/>
        </w:rPr>
      </w:pPr>
      <w:r w:rsidRPr="009C03D2">
        <w:t>flie</w:t>
      </w:r>
      <w:r w:rsidRPr="009C03D2">
        <w:t>：文件</w:t>
      </w:r>
      <w:r>
        <w:rPr>
          <w:rFonts w:hint="eastAsia"/>
        </w:rPr>
        <w:t>。</w:t>
      </w:r>
    </w:p>
    <w:p w14:paraId="2BF8CBEE" w14:textId="77777777" w:rsidR="001F50AC" w:rsidRPr="009C03D2" w:rsidRDefault="001F50AC" w:rsidP="001F50AC">
      <w:pPr>
        <w:pStyle w:val="1e"/>
      </w:pPr>
      <w:r w:rsidRPr="009C03D2">
        <w:lastRenderedPageBreak/>
        <w:t>命令示例：</w:t>
      </w:r>
    </w:p>
    <w:p w14:paraId="02B432E5" w14:textId="77777777" w:rsidR="001F50AC" w:rsidRPr="009C03D2" w:rsidRDefault="001F50AC" w:rsidP="001F50AC">
      <w:pPr>
        <w:pStyle w:val="40"/>
        <w:rPr>
          <w:rFonts w:hint="eastAsia"/>
        </w:rPr>
      </w:pPr>
      <w:r w:rsidRPr="009C03D2">
        <w:t>将文件</w:t>
      </w:r>
      <w:r w:rsidRPr="009C03D2">
        <w:t xml:space="preserve"> file1.txt </w:t>
      </w:r>
      <w:r w:rsidRPr="009C03D2">
        <w:t>的拥有者设为</w:t>
      </w:r>
      <w:r w:rsidRPr="009C03D2">
        <w:t>omm</w:t>
      </w:r>
      <w:r w:rsidRPr="009C03D2">
        <w:t>，群体的使用者</w:t>
      </w:r>
      <w:r w:rsidRPr="009C03D2">
        <w:t>dbgrp</w:t>
      </w:r>
      <w:r>
        <w:rPr>
          <w:rFonts w:hint="eastAsia"/>
        </w:rPr>
        <w:t>。</w:t>
      </w:r>
    </w:p>
    <w:p w14:paraId="56113A78" w14:textId="77777777" w:rsidR="001F50AC" w:rsidRPr="009C03D2" w:rsidRDefault="001F50AC" w:rsidP="001F50AC">
      <w:pPr>
        <w:pStyle w:val="afffff2"/>
      </w:pPr>
      <w:r w:rsidRPr="009C03D2">
        <w:t xml:space="preserve">chown </w:t>
      </w:r>
      <w:proofErr w:type="gramStart"/>
      <w:r w:rsidRPr="009C03D2">
        <w:t>omm:dbgrp</w:t>
      </w:r>
      <w:proofErr w:type="gramEnd"/>
      <w:r w:rsidRPr="009C03D2">
        <w:t xml:space="preserve"> /opt/software/openGauss/clusterconfig.xml</w:t>
      </w:r>
    </w:p>
    <w:p w14:paraId="6DFCE36D" w14:textId="77777777" w:rsidR="001F50AC" w:rsidRPr="009C03D2" w:rsidRDefault="001F50AC" w:rsidP="001F50AC">
      <w:pPr>
        <w:pStyle w:val="40"/>
        <w:rPr>
          <w:rFonts w:hint="eastAsia"/>
        </w:rPr>
      </w:pPr>
      <w:r w:rsidRPr="009C03D2">
        <w:t>将目前目录下的所有文件与子目录的拥有者皆设为</w:t>
      </w:r>
      <w:r w:rsidRPr="009C03D2">
        <w:t>omm</w:t>
      </w:r>
      <w:r w:rsidRPr="009C03D2">
        <w:t>，群体的使用者</w:t>
      </w:r>
      <w:r w:rsidRPr="009C03D2">
        <w:t>dbgrp</w:t>
      </w:r>
      <w:r>
        <w:rPr>
          <w:rFonts w:hint="eastAsia"/>
        </w:rPr>
        <w:t>。</w:t>
      </w:r>
    </w:p>
    <w:p w14:paraId="19ADACE2" w14:textId="77777777" w:rsidR="001F50AC" w:rsidRPr="009C03D2" w:rsidRDefault="001F50AC" w:rsidP="001F50AC">
      <w:pPr>
        <w:pStyle w:val="afffff2"/>
      </w:pPr>
      <w:r w:rsidRPr="009C03D2">
        <w:t xml:space="preserve">chown -R </w:t>
      </w:r>
      <w:proofErr w:type="gramStart"/>
      <w:r w:rsidRPr="009C03D2">
        <w:t>omm:dbgrp</w:t>
      </w:r>
      <w:proofErr w:type="gramEnd"/>
      <w:r w:rsidRPr="009C03D2">
        <w:t xml:space="preserve"> *</w:t>
      </w:r>
    </w:p>
    <w:p w14:paraId="36CE1D50" w14:textId="21093573" w:rsidR="001F50AC" w:rsidRPr="009C03D2" w:rsidRDefault="001F50AC" w:rsidP="001F50AC">
      <w:pPr>
        <w:pStyle w:val="2"/>
        <w:ind w:left="0"/>
      </w:pPr>
      <w:bookmarkStart w:id="188" w:name="_Toc51057493"/>
      <w:bookmarkStart w:id="189" w:name="_Toc51141524"/>
      <w:bookmarkStart w:id="190" w:name="_Toc51330020"/>
      <w:bookmarkStart w:id="191" w:name="_Toc53415148"/>
      <w:bookmarkStart w:id="192" w:name="_Toc65486998"/>
      <w:bookmarkStart w:id="193" w:name="_Toc69742833"/>
      <w:bookmarkStart w:id="194" w:name="_Toc74644325"/>
      <w:bookmarkStart w:id="195" w:name="_Toc78182518"/>
      <w:bookmarkStart w:id="196" w:name="_Toc78277410"/>
      <w:bookmarkStart w:id="197" w:name="_Toc80867166"/>
      <w:bookmarkStart w:id="198" w:name="_Toc81317548"/>
      <w:bookmarkStart w:id="199" w:name="_Toc160546471"/>
      <w:r w:rsidRPr="009C03D2">
        <w:t>ls</w:t>
      </w:r>
      <w:bookmarkEnd w:id="188"/>
      <w:bookmarkEnd w:id="189"/>
      <w:bookmarkEnd w:id="190"/>
      <w:bookmarkEnd w:id="191"/>
      <w:bookmarkEnd w:id="192"/>
      <w:bookmarkEnd w:id="193"/>
      <w:bookmarkEnd w:id="194"/>
      <w:bookmarkEnd w:id="195"/>
      <w:bookmarkEnd w:id="196"/>
      <w:bookmarkEnd w:id="197"/>
      <w:bookmarkEnd w:id="198"/>
      <w:bookmarkEnd w:id="199"/>
    </w:p>
    <w:p w14:paraId="1C475D48" w14:textId="77777777" w:rsidR="001F50AC" w:rsidRPr="009C03D2" w:rsidRDefault="001F50AC" w:rsidP="001F50AC">
      <w:pPr>
        <w:pStyle w:val="1e"/>
      </w:pPr>
      <w:r w:rsidRPr="009C03D2">
        <w:t>列出文件和目录的内容。</w:t>
      </w:r>
    </w:p>
    <w:p w14:paraId="78D2571D" w14:textId="77777777" w:rsidR="001F50AC" w:rsidRPr="009C03D2" w:rsidRDefault="001F50AC" w:rsidP="001F50AC">
      <w:pPr>
        <w:pStyle w:val="1e"/>
      </w:pPr>
      <w:r w:rsidRPr="009C03D2">
        <w:t>命令语法：</w:t>
      </w:r>
    </w:p>
    <w:p w14:paraId="3864EA13" w14:textId="77777777" w:rsidR="001F50AC" w:rsidRPr="009C03D2" w:rsidRDefault="001F50AC" w:rsidP="001F50AC">
      <w:pPr>
        <w:pStyle w:val="afffff2"/>
      </w:pPr>
      <w:r w:rsidRPr="009C03D2">
        <w:t>ls [</w:t>
      </w:r>
      <w:r w:rsidRPr="009C03D2">
        <w:t>选项</w:t>
      </w:r>
      <w:r w:rsidRPr="009C03D2">
        <w:t>] [</w:t>
      </w:r>
      <w:r w:rsidRPr="009C03D2">
        <w:t>参数</w:t>
      </w:r>
      <w:r w:rsidRPr="009C03D2">
        <w:t>]</w:t>
      </w:r>
    </w:p>
    <w:p w14:paraId="12749C2B" w14:textId="77777777" w:rsidR="001F50AC" w:rsidRPr="009C03D2" w:rsidRDefault="001F50AC" w:rsidP="001F50AC">
      <w:pPr>
        <w:pStyle w:val="1e"/>
      </w:pPr>
      <w:r w:rsidRPr="009C03D2">
        <w:t>常用选项：</w:t>
      </w:r>
    </w:p>
    <w:p w14:paraId="1E97D91E" w14:textId="77777777" w:rsidR="001F50AC" w:rsidRPr="009C03D2" w:rsidRDefault="001F50AC" w:rsidP="001F50AC">
      <w:pPr>
        <w:pStyle w:val="40"/>
        <w:rPr>
          <w:rFonts w:hint="eastAsia"/>
        </w:rPr>
      </w:pPr>
      <w:r w:rsidRPr="009C03D2">
        <w:t>-l --</w:t>
      </w:r>
      <w:r w:rsidRPr="009C03D2">
        <w:t>以长格式显示，列出文件的详细信息，如创建者，创建时间，文件的读写权限列表等等</w:t>
      </w:r>
      <w:r>
        <w:rPr>
          <w:rFonts w:hint="eastAsia"/>
        </w:rPr>
        <w:t>；</w:t>
      </w:r>
    </w:p>
    <w:p w14:paraId="42710FEB" w14:textId="77777777" w:rsidR="001F50AC" w:rsidRPr="009C03D2" w:rsidRDefault="001F50AC" w:rsidP="001F50AC">
      <w:pPr>
        <w:pStyle w:val="40"/>
        <w:rPr>
          <w:rFonts w:hint="eastAsia"/>
        </w:rPr>
      </w:pPr>
      <w:r w:rsidRPr="009C03D2">
        <w:t>-a --</w:t>
      </w:r>
      <w:r w:rsidRPr="009C03D2">
        <w:t>列出文件下所有的文件，包括以</w:t>
      </w:r>
      <w:r w:rsidRPr="009C03D2">
        <w:t>"."</w:t>
      </w:r>
      <w:r w:rsidRPr="009C03D2">
        <w:t>和</w:t>
      </w:r>
      <w:r w:rsidRPr="009C03D2">
        <w:t>".."</w:t>
      </w:r>
      <w:r w:rsidRPr="009C03D2">
        <w:t>开头的隐藏文件</w:t>
      </w:r>
      <w:r w:rsidRPr="009C03D2">
        <w:t xml:space="preserve"> </w:t>
      </w:r>
      <w:r w:rsidRPr="009C03D2">
        <w:t>（</w:t>
      </w:r>
      <w:r w:rsidRPr="009C03D2">
        <w:t>Linux</w:t>
      </w:r>
      <w:r w:rsidRPr="009C03D2">
        <w:t>下文件隐藏文件是以</w:t>
      </w:r>
      <w:r w:rsidRPr="009C03D2">
        <w:t xml:space="preserve"> .</w:t>
      </w:r>
      <w:r w:rsidRPr="009C03D2">
        <w:t>开头的，如果存在</w:t>
      </w:r>
      <w:r w:rsidRPr="009C03D2">
        <w:t xml:space="preserve"> .. </w:t>
      </w:r>
      <w:r w:rsidRPr="009C03D2">
        <w:t>代表存在着父目录）</w:t>
      </w:r>
      <w:r>
        <w:rPr>
          <w:rFonts w:hint="eastAsia"/>
        </w:rPr>
        <w:t>；</w:t>
      </w:r>
    </w:p>
    <w:p w14:paraId="067C70CF" w14:textId="77777777" w:rsidR="001F50AC" w:rsidRPr="009C03D2" w:rsidRDefault="001F50AC" w:rsidP="001F50AC">
      <w:pPr>
        <w:pStyle w:val="40"/>
        <w:rPr>
          <w:rFonts w:hint="eastAsia"/>
        </w:rPr>
      </w:pPr>
      <w:r w:rsidRPr="009C03D2">
        <w:t>-d --</w:t>
      </w:r>
      <w:r w:rsidRPr="009C03D2">
        <w:t>列出目录本身而非目录内的文件，通常要与</w:t>
      </w:r>
      <w:r w:rsidRPr="009C03D2">
        <w:t>-l</w:t>
      </w:r>
      <w:r w:rsidRPr="009C03D2">
        <w:t>一起使用</w:t>
      </w:r>
      <w:r>
        <w:rPr>
          <w:rFonts w:hint="eastAsia"/>
        </w:rPr>
        <w:t>；</w:t>
      </w:r>
    </w:p>
    <w:p w14:paraId="6F005EC8" w14:textId="4C69190D" w:rsidR="001F50AC" w:rsidRPr="009C03D2" w:rsidRDefault="001F50AC" w:rsidP="001F50AC">
      <w:pPr>
        <w:pStyle w:val="40"/>
        <w:rPr>
          <w:rFonts w:hint="eastAsia"/>
        </w:rPr>
      </w:pPr>
      <w:r w:rsidRPr="009C03D2">
        <w:t>-R --</w:t>
      </w:r>
      <w:r w:rsidRPr="009C03D2">
        <w:t>同时列出所有子目录层，与</w:t>
      </w:r>
      <w:r w:rsidRPr="009C03D2">
        <w:t>-l</w:t>
      </w:r>
      <w:r w:rsidRPr="009C03D2">
        <w:t>相似，只是不显示出文件的所有者，相当于编程中的</w:t>
      </w:r>
      <w:r w:rsidR="00FF073E">
        <w:t>＂</w:t>
      </w:r>
      <w:r w:rsidRPr="009C03D2">
        <w:t>递归</w:t>
      </w:r>
      <w:r w:rsidR="00FF073E">
        <w:t>＂</w:t>
      </w:r>
      <w:r w:rsidRPr="009C03D2">
        <w:t>实现</w:t>
      </w:r>
      <w:r>
        <w:rPr>
          <w:rFonts w:hint="eastAsia"/>
        </w:rPr>
        <w:t>；</w:t>
      </w:r>
    </w:p>
    <w:p w14:paraId="7C411796" w14:textId="77777777" w:rsidR="001F50AC" w:rsidRPr="009C03D2" w:rsidRDefault="001F50AC" w:rsidP="001F50AC">
      <w:pPr>
        <w:pStyle w:val="40"/>
        <w:rPr>
          <w:rFonts w:hint="eastAsia"/>
        </w:rPr>
      </w:pPr>
      <w:r w:rsidRPr="009C03D2">
        <w:t>-t --</w:t>
      </w:r>
      <w:r w:rsidRPr="009C03D2">
        <w:t>按照时间进行文件的排序，</w:t>
      </w:r>
      <w:r w:rsidRPr="009C03D2">
        <w:t>Time</w:t>
      </w:r>
      <w:r w:rsidRPr="009C03D2">
        <w:t>（时间）</w:t>
      </w:r>
      <w:r>
        <w:rPr>
          <w:rFonts w:hint="eastAsia"/>
        </w:rPr>
        <w:t>；</w:t>
      </w:r>
    </w:p>
    <w:p w14:paraId="6832DC49" w14:textId="77777777" w:rsidR="001F50AC" w:rsidRPr="009C03D2" w:rsidRDefault="001F50AC" w:rsidP="001F50AC">
      <w:pPr>
        <w:pStyle w:val="40"/>
        <w:rPr>
          <w:rFonts w:hint="eastAsia"/>
        </w:rPr>
      </w:pPr>
      <w:r w:rsidRPr="009C03D2">
        <w:t>-s --</w:t>
      </w:r>
      <w:r w:rsidRPr="009C03D2">
        <w:t>在每个文件的后面打印出文件的大小，</w:t>
      </w:r>
      <w:r w:rsidRPr="009C03D2">
        <w:t>size</w:t>
      </w:r>
      <w:r w:rsidRPr="009C03D2">
        <w:t>（大小）</w:t>
      </w:r>
      <w:r>
        <w:rPr>
          <w:rFonts w:hint="eastAsia"/>
        </w:rPr>
        <w:t>；</w:t>
      </w:r>
    </w:p>
    <w:p w14:paraId="0239D409" w14:textId="77777777" w:rsidR="001F50AC" w:rsidRPr="009C03D2" w:rsidRDefault="001F50AC" w:rsidP="001F50AC">
      <w:pPr>
        <w:pStyle w:val="40"/>
        <w:rPr>
          <w:rFonts w:hint="eastAsia"/>
        </w:rPr>
      </w:pPr>
      <w:r w:rsidRPr="009C03D2">
        <w:t>-S --</w:t>
      </w:r>
      <w:r w:rsidRPr="009C03D2">
        <w:t>以文件的大小进行排序</w:t>
      </w:r>
      <w:r>
        <w:rPr>
          <w:rFonts w:hint="eastAsia"/>
        </w:rPr>
        <w:t>。</w:t>
      </w:r>
    </w:p>
    <w:p w14:paraId="7F8805E1" w14:textId="77777777" w:rsidR="001F50AC" w:rsidRDefault="001F50AC" w:rsidP="001F50AC">
      <w:pPr>
        <w:pStyle w:val="1e"/>
      </w:pPr>
      <w:r w:rsidRPr="009C03D2">
        <w:t>参数说明：</w:t>
      </w:r>
    </w:p>
    <w:p w14:paraId="205673D1" w14:textId="77777777" w:rsidR="001F50AC" w:rsidRPr="009C03D2" w:rsidRDefault="001F50AC" w:rsidP="001F50AC">
      <w:pPr>
        <w:pStyle w:val="40"/>
        <w:rPr>
          <w:rFonts w:hint="eastAsia"/>
        </w:rPr>
      </w:pPr>
      <w:r w:rsidRPr="009C03D2">
        <w:t>目录或文件</w:t>
      </w:r>
      <w:r>
        <w:rPr>
          <w:rFonts w:hint="eastAsia"/>
        </w:rPr>
        <w:t>。</w:t>
      </w:r>
    </w:p>
    <w:p w14:paraId="2FA5D2B2" w14:textId="77777777" w:rsidR="001F50AC" w:rsidRPr="009C03D2" w:rsidRDefault="001F50AC" w:rsidP="001F50AC">
      <w:pPr>
        <w:pStyle w:val="1e"/>
      </w:pPr>
      <w:r w:rsidRPr="009C03D2">
        <w:t>命令示例：</w:t>
      </w:r>
    </w:p>
    <w:p w14:paraId="0790D23B" w14:textId="77777777" w:rsidR="001F50AC" w:rsidRPr="009C03D2" w:rsidRDefault="001F50AC" w:rsidP="001F50AC">
      <w:pPr>
        <w:pStyle w:val="40"/>
        <w:rPr>
          <w:rFonts w:hint="eastAsia"/>
        </w:rPr>
      </w:pPr>
      <w:r w:rsidRPr="009C03D2">
        <w:t>以长格式列出当前目录中的文件及目录</w:t>
      </w:r>
      <w:r>
        <w:rPr>
          <w:rFonts w:hint="eastAsia"/>
        </w:rPr>
        <w:t>。</w:t>
      </w:r>
    </w:p>
    <w:p w14:paraId="59DDD38F" w14:textId="77777777" w:rsidR="001F50AC" w:rsidRPr="009C03D2" w:rsidRDefault="001F50AC" w:rsidP="001F50AC">
      <w:pPr>
        <w:pStyle w:val="afffff2"/>
      </w:pPr>
      <w:r w:rsidRPr="009C03D2">
        <w:t>ls -l</w:t>
      </w:r>
    </w:p>
    <w:p w14:paraId="2E0A02A5" w14:textId="2615DB2B" w:rsidR="001F50AC" w:rsidRPr="009C03D2" w:rsidRDefault="001F50AC" w:rsidP="001F50AC">
      <w:pPr>
        <w:pStyle w:val="2"/>
        <w:ind w:left="0"/>
      </w:pPr>
      <w:bookmarkStart w:id="200" w:name="_Toc51057494"/>
      <w:bookmarkStart w:id="201" w:name="_Toc51141525"/>
      <w:bookmarkStart w:id="202" w:name="_Toc51330021"/>
      <w:bookmarkStart w:id="203" w:name="_Toc53415149"/>
      <w:bookmarkStart w:id="204" w:name="_Toc65486999"/>
      <w:bookmarkStart w:id="205" w:name="_Toc69742834"/>
      <w:bookmarkStart w:id="206" w:name="_Toc74644326"/>
      <w:bookmarkStart w:id="207" w:name="_Toc78182519"/>
      <w:bookmarkStart w:id="208" w:name="_Toc78277411"/>
      <w:bookmarkStart w:id="209" w:name="_Toc80867167"/>
      <w:bookmarkStart w:id="210" w:name="_Toc81317549"/>
      <w:bookmarkStart w:id="211" w:name="_Toc160546472"/>
      <w:r w:rsidRPr="009C03D2">
        <w:t>cp</w:t>
      </w:r>
      <w:bookmarkEnd w:id="200"/>
      <w:bookmarkEnd w:id="201"/>
      <w:bookmarkEnd w:id="202"/>
      <w:bookmarkEnd w:id="203"/>
      <w:bookmarkEnd w:id="204"/>
      <w:bookmarkEnd w:id="205"/>
      <w:bookmarkEnd w:id="206"/>
      <w:bookmarkEnd w:id="207"/>
      <w:bookmarkEnd w:id="208"/>
      <w:bookmarkEnd w:id="209"/>
      <w:bookmarkEnd w:id="210"/>
      <w:bookmarkEnd w:id="211"/>
    </w:p>
    <w:p w14:paraId="51144AC8" w14:textId="77777777" w:rsidR="001F50AC" w:rsidRPr="009C03D2" w:rsidRDefault="001F50AC" w:rsidP="001F50AC">
      <w:pPr>
        <w:pStyle w:val="1e"/>
      </w:pPr>
      <w:r w:rsidRPr="009C03D2">
        <w:t>复制文件或者目录。</w:t>
      </w:r>
    </w:p>
    <w:p w14:paraId="1285C881" w14:textId="77777777" w:rsidR="001F50AC" w:rsidRPr="009C03D2" w:rsidRDefault="001F50AC" w:rsidP="001F50AC">
      <w:pPr>
        <w:pStyle w:val="1e"/>
      </w:pPr>
      <w:r w:rsidRPr="009C03D2">
        <w:t>命令语法：</w:t>
      </w:r>
    </w:p>
    <w:p w14:paraId="3169BB48" w14:textId="77777777" w:rsidR="001F50AC" w:rsidRPr="009C03D2" w:rsidRDefault="001F50AC" w:rsidP="001F50AC">
      <w:pPr>
        <w:pStyle w:val="afffff2"/>
      </w:pPr>
      <w:r w:rsidRPr="009C03D2">
        <w:t>cp [</w:t>
      </w:r>
      <w:r w:rsidRPr="009C03D2">
        <w:t>选项</w:t>
      </w:r>
      <w:r w:rsidRPr="009C03D2">
        <w:t xml:space="preserve">] </w:t>
      </w:r>
      <w:r w:rsidRPr="009C03D2">
        <w:t>参数</w:t>
      </w:r>
      <w:r w:rsidRPr="009C03D2">
        <w:t xml:space="preserve">1 </w:t>
      </w:r>
      <w:r w:rsidRPr="009C03D2">
        <w:t>参数</w:t>
      </w:r>
      <w:r w:rsidRPr="009C03D2">
        <w:t>2</w:t>
      </w:r>
    </w:p>
    <w:p w14:paraId="40427865" w14:textId="77777777" w:rsidR="001F50AC" w:rsidRPr="009C03D2" w:rsidRDefault="001F50AC" w:rsidP="001F50AC">
      <w:pPr>
        <w:pStyle w:val="1e"/>
      </w:pPr>
      <w:r w:rsidRPr="009C03D2">
        <w:t>常用选项：</w:t>
      </w:r>
    </w:p>
    <w:p w14:paraId="5111A038" w14:textId="77777777" w:rsidR="001F50AC" w:rsidRPr="009C03D2" w:rsidRDefault="001F50AC" w:rsidP="001F50AC">
      <w:pPr>
        <w:pStyle w:val="40"/>
        <w:rPr>
          <w:rFonts w:hint="eastAsia"/>
        </w:rPr>
      </w:pPr>
      <w:r w:rsidRPr="009C03D2">
        <w:t>-f --</w:t>
      </w:r>
      <w:r w:rsidRPr="009C03D2">
        <w:t>如果目标文件无法打开则将其移除并重试</w:t>
      </w:r>
      <w:r w:rsidRPr="009C03D2">
        <w:t>(</w:t>
      </w:r>
      <w:r w:rsidRPr="009C03D2">
        <w:t>当</w:t>
      </w:r>
      <w:r w:rsidRPr="009C03D2">
        <w:t> -n </w:t>
      </w:r>
      <w:r w:rsidRPr="009C03D2">
        <w:t>选项存在时则不需再选此项</w:t>
      </w:r>
      <w:r w:rsidRPr="009C03D2">
        <w:t>)</w:t>
      </w:r>
      <w:r>
        <w:rPr>
          <w:rFonts w:hint="eastAsia"/>
        </w:rPr>
        <w:t>；</w:t>
      </w:r>
    </w:p>
    <w:p w14:paraId="2C3C62E8" w14:textId="77777777" w:rsidR="001F50AC" w:rsidRPr="009C03D2" w:rsidRDefault="001F50AC" w:rsidP="001F50AC">
      <w:pPr>
        <w:pStyle w:val="40"/>
        <w:rPr>
          <w:rFonts w:hint="eastAsia"/>
        </w:rPr>
      </w:pPr>
      <w:r w:rsidRPr="009C03D2">
        <w:lastRenderedPageBreak/>
        <w:t>-n --</w:t>
      </w:r>
      <w:r w:rsidRPr="009C03D2">
        <w:t>不要覆盖已存在的文件</w:t>
      </w:r>
      <w:r w:rsidRPr="009C03D2">
        <w:t>(</w:t>
      </w:r>
      <w:r w:rsidRPr="009C03D2">
        <w:t>使前面的</w:t>
      </w:r>
      <w:r w:rsidRPr="009C03D2">
        <w:t> -i </w:t>
      </w:r>
      <w:r w:rsidRPr="009C03D2">
        <w:t>选项失效</w:t>
      </w:r>
      <w:r w:rsidRPr="009C03D2">
        <w:t>)</w:t>
      </w:r>
      <w:r>
        <w:rPr>
          <w:rFonts w:hint="eastAsia"/>
        </w:rPr>
        <w:t>；</w:t>
      </w:r>
    </w:p>
    <w:p w14:paraId="23AB1A9A" w14:textId="77777777" w:rsidR="001F50AC" w:rsidRPr="009C03D2" w:rsidRDefault="001F50AC" w:rsidP="001F50AC">
      <w:pPr>
        <w:pStyle w:val="40"/>
        <w:rPr>
          <w:rFonts w:hint="eastAsia"/>
        </w:rPr>
      </w:pPr>
      <w:r w:rsidRPr="009C03D2">
        <w:t>-I --</w:t>
      </w:r>
      <w:r w:rsidRPr="009C03D2">
        <w:t>覆盖前询问</w:t>
      </w:r>
      <w:r w:rsidRPr="009C03D2">
        <w:t>(</w:t>
      </w:r>
      <w:r w:rsidRPr="009C03D2">
        <w:t>使前面的</w:t>
      </w:r>
      <w:r w:rsidRPr="009C03D2">
        <w:t> -n </w:t>
      </w:r>
      <w:r w:rsidRPr="009C03D2">
        <w:t>选项失效</w:t>
      </w:r>
      <w:r w:rsidRPr="009C03D2">
        <w:t>)</w:t>
      </w:r>
      <w:r>
        <w:rPr>
          <w:rFonts w:hint="eastAsia"/>
        </w:rPr>
        <w:t>；</w:t>
      </w:r>
    </w:p>
    <w:p w14:paraId="762841E3" w14:textId="77777777" w:rsidR="001F50AC" w:rsidRPr="009C03D2" w:rsidRDefault="001F50AC" w:rsidP="001F50AC">
      <w:pPr>
        <w:pStyle w:val="40"/>
        <w:rPr>
          <w:rFonts w:hint="eastAsia"/>
        </w:rPr>
      </w:pPr>
      <w:r w:rsidRPr="009C03D2">
        <w:t>-p --</w:t>
      </w:r>
      <w:r w:rsidRPr="009C03D2">
        <w:t>保持指定的属性</w:t>
      </w:r>
      <w:r w:rsidRPr="009C03D2">
        <w:t>(</w:t>
      </w:r>
      <w:r w:rsidRPr="009C03D2">
        <w:t>默认：模式</w:t>
      </w:r>
      <w:r>
        <w:rPr>
          <w:rFonts w:hint="eastAsia"/>
        </w:rPr>
        <w:t>，</w:t>
      </w:r>
      <w:r w:rsidRPr="009C03D2">
        <w:t>所有权</w:t>
      </w:r>
      <w:r>
        <w:rPr>
          <w:rFonts w:hint="eastAsia"/>
        </w:rPr>
        <w:t>，</w:t>
      </w:r>
      <w:r w:rsidRPr="009C03D2">
        <w:t>时间戳</w:t>
      </w:r>
      <w:r w:rsidRPr="009C03D2">
        <w:t>)</w:t>
      </w:r>
      <w:r w:rsidRPr="009C03D2">
        <w:t>，如果可能保持附加属性：环境、链接、</w:t>
      </w:r>
      <w:r w:rsidRPr="009C03D2">
        <w:t>xattr </w:t>
      </w:r>
      <w:r w:rsidRPr="009C03D2">
        <w:t>等</w:t>
      </w:r>
      <w:r>
        <w:rPr>
          <w:rFonts w:hint="eastAsia"/>
        </w:rPr>
        <w:t>；</w:t>
      </w:r>
    </w:p>
    <w:p w14:paraId="0174874C" w14:textId="77777777" w:rsidR="001F50AC" w:rsidRPr="009C03D2" w:rsidRDefault="001F50AC" w:rsidP="001F50AC">
      <w:pPr>
        <w:pStyle w:val="40"/>
        <w:rPr>
          <w:rFonts w:hint="eastAsia"/>
        </w:rPr>
      </w:pPr>
      <w:r w:rsidRPr="009C03D2">
        <w:t>-R,-r --</w:t>
      </w:r>
      <w:r w:rsidRPr="009C03D2">
        <w:t>复制目录及目录内的所有项目</w:t>
      </w:r>
      <w:r>
        <w:rPr>
          <w:rFonts w:hint="eastAsia"/>
        </w:rPr>
        <w:t>。</w:t>
      </w:r>
    </w:p>
    <w:p w14:paraId="6E771C63" w14:textId="77777777" w:rsidR="001F50AC" w:rsidRPr="009C03D2" w:rsidRDefault="001F50AC" w:rsidP="001F50AC">
      <w:pPr>
        <w:pStyle w:val="1e"/>
      </w:pPr>
      <w:r w:rsidRPr="009C03D2">
        <w:t>参数说明：</w:t>
      </w:r>
    </w:p>
    <w:p w14:paraId="6A89017E" w14:textId="77777777" w:rsidR="001F50AC" w:rsidRPr="009C03D2" w:rsidRDefault="001F50AC" w:rsidP="001F50AC">
      <w:pPr>
        <w:pStyle w:val="40"/>
        <w:rPr>
          <w:rFonts w:hint="eastAsia"/>
        </w:rPr>
      </w:pPr>
      <w:r w:rsidRPr="009C03D2">
        <w:t>参数</w:t>
      </w:r>
      <w:r w:rsidRPr="009C03D2">
        <w:t>1</w:t>
      </w:r>
      <w:r w:rsidRPr="009C03D2">
        <w:t>：源文件</w:t>
      </w:r>
      <w:r>
        <w:rPr>
          <w:rFonts w:hint="eastAsia"/>
        </w:rPr>
        <w:t>。</w:t>
      </w:r>
    </w:p>
    <w:p w14:paraId="250B29FF" w14:textId="77777777" w:rsidR="001F50AC" w:rsidRPr="009C03D2" w:rsidRDefault="001F50AC" w:rsidP="001F50AC">
      <w:pPr>
        <w:pStyle w:val="40"/>
        <w:rPr>
          <w:rFonts w:hint="eastAsia"/>
        </w:rPr>
      </w:pPr>
      <w:r w:rsidRPr="009C03D2">
        <w:t>参数</w:t>
      </w:r>
      <w:r w:rsidRPr="009C03D2">
        <w:t>2</w:t>
      </w:r>
      <w:r w:rsidRPr="009C03D2">
        <w:t>：目标文件</w:t>
      </w:r>
      <w:r>
        <w:rPr>
          <w:rFonts w:hint="eastAsia"/>
        </w:rPr>
        <w:t>。</w:t>
      </w:r>
    </w:p>
    <w:p w14:paraId="3856F2B4" w14:textId="77777777" w:rsidR="001F50AC" w:rsidRPr="009C03D2" w:rsidRDefault="001F50AC" w:rsidP="001F50AC">
      <w:pPr>
        <w:pStyle w:val="1e"/>
      </w:pPr>
      <w:r w:rsidRPr="009C03D2">
        <w:t>命令示例：</w:t>
      </w:r>
    </w:p>
    <w:p w14:paraId="7AA9BFC6" w14:textId="77777777" w:rsidR="001F50AC" w:rsidRPr="009C03D2" w:rsidRDefault="001F50AC" w:rsidP="001F50AC">
      <w:pPr>
        <w:pStyle w:val="40"/>
        <w:rPr>
          <w:rFonts w:hint="eastAsia"/>
        </w:rPr>
      </w:pPr>
      <w:r w:rsidRPr="009C03D2">
        <w:t>将</w:t>
      </w:r>
      <w:r w:rsidRPr="009C03D2">
        <w:t>home</w:t>
      </w:r>
      <w:r w:rsidRPr="009C03D2">
        <w:t>目录中的</w:t>
      </w:r>
      <w:r w:rsidRPr="009C03D2">
        <w:t>abc</w:t>
      </w:r>
      <w:r w:rsidRPr="009C03D2">
        <w:t>文件复制到</w:t>
      </w:r>
      <w:r w:rsidRPr="009C03D2">
        <w:t>opt</w:t>
      </w:r>
      <w:r w:rsidRPr="009C03D2">
        <w:t>目录下</w:t>
      </w:r>
      <w:r>
        <w:rPr>
          <w:rFonts w:hint="eastAsia"/>
        </w:rPr>
        <w:t>。</w:t>
      </w:r>
    </w:p>
    <w:p w14:paraId="5D2F0DB5" w14:textId="77777777" w:rsidR="001F50AC" w:rsidRPr="009C03D2" w:rsidRDefault="001F50AC" w:rsidP="001F50AC">
      <w:pPr>
        <w:pStyle w:val="afffff2"/>
      </w:pPr>
      <w:r w:rsidRPr="009C03D2">
        <w:t>cp /home/abc /opt</w:t>
      </w:r>
    </w:p>
    <w:p w14:paraId="712DBF7A" w14:textId="77777777" w:rsidR="001F50AC" w:rsidRPr="009C03D2" w:rsidRDefault="001F50AC" w:rsidP="001F50AC">
      <w:pPr>
        <w:pStyle w:val="1e"/>
      </w:pPr>
      <w:r w:rsidRPr="009C03D2">
        <w:t>注：目标文件存在时，会询问是否覆盖。这是因为</w:t>
      </w:r>
      <w:r w:rsidRPr="009C03D2">
        <w:t>cp</w:t>
      </w:r>
      <w:r w:rsidRPr="009C03D2">
        <w:t>是</w:t>
      </w:r>
      <w:r w:rsidRPr="009C03D2">
        <w:t>cp -i</w:t>
      </w:r>
      <w:r w:rsidRPr="009C03D2">
        <w:t>的别名。目标文件存在时，即使加了</w:t>
      </w:r>
      <w:r w:rsidRPr="009C03D2">
        <w:t>-f</w:t>
      </w:r>
      <w:r w:rsidRPr="009C03D2">
        <w:t>标志，也还会询问是否覆盖。</w:t>
      </w:r>
    </w:p>
    <w:p w14:paraId="0317ACA7" w14:textId="6E5EDCC0" w:rsidR="001F50AC" w:rsidRPr="009C03D2" w:rsidRDefault="001F50AC" w:rsidP="001F50AC">
      <w:pPr>
        <w:pStyle w:val="2"/>
        <w:ind w:left="0"/>
      </w:pPr>
      <w:bookmarkStart w:id="212" w:name="_Toc51057495"/>
      <w:bookmarkStart w:id="213" w:name="_Toc51141526"/>
      <w:bookmarkStart w:id="214" w:name="_Toc51330022"/>
      <w:bookmarkStart w:id="215" w:name="_Toc53415150"/>
      <w:bookmarkStart w:id="216" w:name="_Toc65487000"/>
      <w:bookmarkStart w:id="217" w:name="_Toc69742835"/>
      <w:bookmarkStart w:id="218" w:name="_Toc74644327"/>
      <w:bookmarkStart w:id="219" w:name="_Toc78182520"/>
      <w:bookmarkStart w:id="220" w:name="_Toc78277412"/>
      <w:bookmarkStart w:id="221" w:name="_Toc80867168"/>
      <w:bookmarkStart w:id="222" w:name="_Toc81317550"/>
      <w:bookmarkStart w:id="223" w:name="_Toc160546473"/>
      <w:r w:rsidRPr="009C03D2">
        <w:t>rm</w:t>
      </w:r>
      <w:bookmarkEnd w:id="212"/>
      <w:bookmarkEnd w:id="213"/>
      <w:bookmarkEnd w:id="214"/>
      <w:bookmarkEnd w:id="215"/>
      <w:bookmarkEnd w:id="216"/>
      <w:bookmarkEnd w:id="217"/>
      <w:bookmarkEnd w:id="218"/>
      <w:bookmarkEnd w:id="219"/>
      <w:bookmarkEnd w:id="220"/>
      <w:bookmarkEnd w:id="221"/>
      <w:bookmarkEnd w:id="222"/>
      <w:bookmarkEnd w:id="223"/>
    </w:p>
    <w:p w14:paraId="3E472390" w14:textId="77777777" w:rsidR="001F50AC" w:rsidRPr="009C03D2" w:rsidRDefault="001F50AC" w:rsidP="001F50AC">
      <w:pPr>
        <w:pStyle w:val="1e"/>
      </w:pPr>
      <w:r w:rsidRPr="009C03D2">
        <w:t>删除一个目录中的一个或多个文件或目录，它也可以将某个目录及其下的所有文件及子目录均删除。对于链接文件，只是删除了链接，原有文件均保持不变。</w:t>
      </w:r>
    </w:p>
    <w:p w14:paraId="4A2C1B30" w14:textId="77777777" w:rsidR="001F50AC" w:rsidRPr="009C03D2" w:rsidRDefault="001F50AC" w:rsidP="001F50AC">
      <w:pPr>
        <w:pStyle w:val="1e"/>
      </w:pPr>
      <w:r w:rsidRPr="009C03D2">
        <w:t>rm</w:t>
      </w:r>
      <w:r w:rsidRPr="009C03D2">
        <w:t>是一个危险的命令，使用的时候要特别当心，否则整个系统就会毁在这个命令（比如在</w:t>
      </w:r>
      <w:r w:rsidRPr="009C03D2">
        <w:t>/</w:t>
      </w:r>
      <w:r w:rsidRPr="009C03D2">
        <w:t>（根目录）下执行</w:t>
      </w:r>
      <w:r w:rsidRPr="009C03D2">
        <w:t>rm * rf</w:t>
      </w:r>
      <w:r w:rsidRPr="009C03D2">
        <w:t>）。所以，我们在执行</w:t>
      </w:r>
      <w:r w:rsidRPr="009C03D2">
        <w:t>rm</w:t>
      </w:r>
      <w:r w:rsidRPr="009C03D2">
        <w:t>之前最好先确认一下在哪个目录，到底要删除什么东西，操作时保持高度清醒的头脑。</w:t>
      </w:r>
    </w:p>
    <w:p w14:paraId="191BE30C" w14:textId="77777777" w:rsidR="001F50AC" w:rsidRPr="009C03D2" w:rsidRDefault="001F50AC" w:rsidP="001F50AC">
      <w:pPr>
        <w:pStyle w:val="1e"/>
      </w:pPr>
      <w:r w:rsidRPr="009C03D2">
        <w:t>命令语法：</w:t>
      </w:r>
    </w:p>
    <w:p w14:paraId="5DE1F855" w14:textId="77777777" w:rsidR="001F50AC" w:rsidRPr="009C03D2" w:rsidRDefault="001F50AC" w:rsidP="001F50AC">
      <w:pPr>
        <w:pStyle w:val="afffff2"/>
      </w:pPr>
      <w:r w:rsidRPr="009C03D2">
        <w:t>rm [</w:t>
      </w:r>
      <w:r w:rsidRPr="009C03D2">
        <w:t>选项</w:t>
      </w:r>
      <w:r w:rsidRPr="009C03D2">
        <w:t xml:space="preserve">] </w:t>
      </w:r>
      <w:r w:rsidRPr="009C03D2">
        <w:t>文件</w:t>
      </w:r>
    </w:p>
    <w:p w14:paraId="4100BED4" w14:textId="77777777" w:rsidR="001F50AC" w:rsidRPr="009C03D2" w:rsidRDefault="001F50AC" w:rsidP="001F50AC">
      <w:pPr>
        <w:pStyle w:val="1e"/>
      </w:pPr>
      <w:r w:rsidRPr="009C03D2">
        <w:t>常用选项：</w:t>
      </w:r>
    </w:p>
    <w:p w14:paraId="54A59EB6" w14:textId="77777777" w:rsidR="001F50AC" w:rsidRPr="009C03D2" w:rsidRDefault="001F50AC" w:rsidP="001F50AC">
      <w:pPr>
        <w:pStyle w:val="40"/>
        <w:rPr>
          <w:rFonts w:hint="eastAsia"/>
        </w:rPr>
      </w:pPr>
      <w:r w:rsidRPr="009C03D2">
        <w:t>-f --</w:t>
      </w:r>
      <w:r w:rsidRPr="009C03D2">
        <w:t>忽略不存在的文件，从不给出提示</w:t>
      </w:r>
      <w:r>
        <w:rPr>
          <w:rFonts w:hint="eastAsia"/>
        </w:rPr>
        <w:t>；</w:t>
      </w:r>
    </w:p>
    <w:p w14:paraId="70C681D5" w14:textId="77777777" w:rsidR="001F50AC" w:rsidRPr="009C03D2" w:rsidRDefault="001F50AC" w:rsidP="001F50AC">
      <w:pPr>
        <w:pStyle w:val="40"/>
        <w:rPr>
          <w:rFonts w:hint="eastAsia"/>
        </w:rPr>
      </w:pPr>
      <w:r w:rsidRPr="009C03D2">
        <w:t>-r --</w:t>
      </w:r>
      <w:r w:rsidRPr="009C03D2">
        <w:t>指示</w:t>
      </w:r>
      <w:r w:rsidRPr="009C03D2">
        <w:t>rm</w:t>
      </w:r>
      <w:r w:rsidRPr="009C03D2">
        <w:t>将参数中列出的全部目录和子目录均递归地删除。</w:t>
      </w:r>
    </w:p>
    <w:p w14:paraId="0A6FC0CB" w14:textId="77777777" w:rsidR="001F50AC" w:rsidRPr="009C03D2" w:rsidRDefault="001F50AC" w:rsidP="001F50AC">
      <w:pPr>
        <w:pStyle w:val="1e"/>
      </w:pPr>
      <w:r w:rsidRPr="009C03D2">
        <w:t>参数说明：</w:t>
      </w:r>
    </w:p>
    <w:p w14:paraId="7C43DB52" w14:textId="77777777" w:rsidR="001F50AC" w:rsidRPr="009C03D2" w:rsidRDefault="001F50AC" w:rsidP="001F50AC">
      <w:pPr>
        <w:pStyle w:val="40"/>
        <w:rPr>
          <w:rFonts w:hint="eastAsia"/>
        </w:rPr>
      </w:pPr>
      <w:r w:rsidRPr="009C03D2">
        <w:t>需要删除的文件或目录</w:t>
      </w:r>
      <w:r>
        <w:rPr>
          <w:rFonts w:hint="eastAsia"/>
        </w:rPr>
        <w:t>。</w:t>
      </w:r>
    </w:p>
    <w:p w14:paraId="5241E61A" w14:textId="77777777" w:rsidR="001F50AC" w:rsidRPr="009C03D2" w:rsidRDefault="001F50AC" w:rsidP="001F50AC">
      <w:pPr>
        <w:pStyle w:val="1e"/>
      </w:pPr>
      <w:r w:rsidRPr="009C03D2">
        <w:t>命令示例：</w:t>
      </w:r>
    </w:p>
    <w:p w14:paraId="45256377" w14:textId="77777777" w:rsidR="001F50AC" w:rsidRPr="009C03D2" w:rsidRDefault="001F50AC" w:rsidP="001F50AC">
      <w:pPr>
        <w:pStyle w:val="40"/>
        <w:rPr>
          <w:rFonts w:hint="eastAsia"/>
        </w:rPr>
      </w:pPr>
      <w:r w:rsidRPr="009C03D2">
        <w:t>删除文件</w:t>
      </w:r>
      <w:r>
        <w:rPr>
          <w:rFonts w:hint="eastAsia"/>
        </w:rPr>
        <w:t>。</w:t>
      </w:r>
    </w:p>
    <w:p w14:paraId="466594E9" w14:textId="77777777" w:rsidR="001F50AC" w:rsidRPr="009C03D2" w:rsidRDefault="001F50AC" w:rsidP="001F50AC">
      <w:pPr>
        <w:pStyle w:val="afffff2"/>
      </w:pPr>
      <w:r w:rsidRPr="009C03D2">
        <w:t>rm qwe</w:t>
      </w:r>
    </w:p>
    <w:p w14:paraId="420E8FD4" w14:textId="77777777" w:rsidR="001F50AC" w:rsidRPr="009C03D2" w:rsidRDefault="001F50AC" w:rsidP="001F50AC">
      <w:pPr>
        <w:pStyle w:val="1e"/>
      </w:pPr>
      <w:r w:rsidRPr="009C03D2">
        <w:t>注：输入</w:t>
      </w:r>
      <w:r w:rsidRPr="009C03D2">
        <w:t>rm qwe</w:t>
      </w:r>
      <w:r w:rsidRPr="009C03D2">
        <w:t>命令后，系统会询问是否删除，输入</w:t>
      </w:r>
      <w:r w:rsidRPr="009C03D2">
        <w:t>y</w:t>
      </w:r>
      <w:r w:rsidRPr="009C03D2">
        <w:t>后就会删除文件，不想删除文件则输入</w:t>
      </w:r>
      <w:r w:rsidRPr="009C03D2">
        <w:t>n</w:t>
      </w:r>
      <w:r w:rsidRPr="009C03D2">
        <w:t>。</w:t>
      </w:r>
    </w:p>
    <w:p w14:paraId="43B0820B" w14:textId="77777777" w:rsidR="001F50AC" w:rsidRPr="009C03D2" w:rsidRDefault="001F50AC" w:rsidP="001F50AC">
      <w:pPr>
        <w:pStyle w:val="40"/>
        <w:rPr>
          <w:rFonts w:hint="eastAsia"/>
        </w:rPr>
      </w:pPr>
      <w:r w:rsidRPr="009C03D2">
        <w:t>强制删除某个文件</w:t>
      </w:r>
      <w:r>
        <w:rPr>
          <w:rFonts w:hint="eastAsia"/>
        </w:rPr>
        <w:t>。</w:t>
      </w:r>
    </w:p>
    <w:p w14:paraId="6579CB84" w14:textId="77777777" w:rsidR="001F50AC" w:rsidRPr="009C03D2" w:rsidRDefault="001F50AC" w:rsidP="001F50AC">
      <w:pPr>
        <w:pStyle w:val="afffff2"/>
      </w:pPr>
      <w:r w:rsidRPr="009C03D2">
        <w:t>rm-rf clusterconfig.log</w:t>
      </w:r>
    </w:p>
    <w:p w14:paraId="0C8179E6" w14:textId="607DEA49" w:rsidR="001F50AC" w:rsidRPr="009C03D2" w:rsidRDefault="001F50AC" w:rsidP="001F50AC">
      <w:pPr>
        <w:pStyle w:val="2"/>
        <w:ind w:left="0"/>
      </w:pPr>
      <w:bookmarkStart w:id="224" w:name="_Toc51057496"/>
      <w:bookmarkStart w:id="225" w:name="_Toc51141527"/>
      <w:bookmarkStart w:id="226" w:name="_Toc51330023"/>
      <w:bookmarkStart w:id="227" w:name="_Toc53415151"/>
      <w:bookmarkStart w:id="228" w:name="_Toc65487001"/>
      <w:bookmarkStart w:id="229" w:name="_Toc69742836"/>
      <w:bookmarkStart w:id="230" w:name="_Toc74644328"/>
      <w:bookmarkStart w:id="231" w:name="_Toc78182521"/>
      <w:bookmarkStart w:id="232" w:name="_Toc78277413"/>
      <w:bookmarkStart w:id="233" w:name="_Toc80867169"/>
      <w:bookmarkStart w:id="234" w:name="_Toc81317551"/>
      <w:bookmarkStart w:id="235" w:name="_Toc160546474"/>
      <w:r w:rsidRPr="009C03D2">
        <w:lastRenderedPageBreak/>
        <w:t>cat</w:t>
      </w:r>
      <w:bookmarkEnd w:id="224"/>
      <w:bookmarkEnd w:id="225"/>
      <w:bookmarkEnd w:id="226"/>
      <w:bookmarkEnd w:id="227"/>
      <w:bookmarkEnd w:id="228"/>
      <w:bookmarkEnd w:id="229"/>
      <w:bookmarkEnd w:id="230"/>
      <w:bookmarkEnd w:id="231"/>
      <w:bookmarkEnd w:id="232"/>
      <w:bookmarkEnd w:id="233"/>
      <w:bookmarkEnd w:id="234"/>
      <w:bookmarkEnd w:id="235"/>
    </w:p>
    <w:p w14:paraId="5E2E1218" w14:textId="77777777" w:rsidR="001F50AC" w:rsidRPr="009C03D2" w:rsidRDefault="001F50AC" w:rsidP="001F50AC">
      <w:pPr>
        <w:pStyle w:val="1e"/>
      </w:pPr>
      <w:r w:rsidRPr="009C03D2">
        <w:t>连接文件并在标准输出上输出。这个命令常用来显示文件内容，或者将几个文件连接起来显示，或者从标准输入读取内容并显示，它常与重定向符号配合使用。</w:t>
      </w:r>
    </w:p>
    <w:p w14:paraId="2878FCA2" w14:textId="77777777" w:rsidR="001F50AC" w:rsidRPr="009C03D2" w:rsidRDefault="001F50AC" w:rsidP="001F50AC">
      <w:pPr>
        <w:pStyle w:val="1e"/>
      </w:pPr>
      <w:r w:rsidRPr="009C03D2">
        <w:t>命令语法：</w:t>
      </w:r>
    </w:p>
    <w:p w14:paraId="4480AB7E" w14:textId="77777777" w:rsidR="001F50AC" w:rsidRPr="009C03D2" w:rsidRDefault="001F50AC" w:rsidP="001F50AC">
      <w:pPr>
        <w:pStyle w:val="afffff2"/>
      </w:pPr>
      <w:r w:rsidRPr="009C03D2">
        <w:t>cat [</w:t>
      </w:r>
      <w:r w:rsidRPr="009C03D2">
        <w:t>选项</w:t>
      </w:r>
      <w:r w:rsidRPr="009C03D2">
        <w:t>] [</w:t>
      </w:r>
      <w:r w:rsidRPr="009C03D2">
        <w:t>参数</w:t>
      </w:r>
      <w:r w:rsidRPr="009C03D2">
        <w:t>]</w:t>
      </w:r>
    </w:p>
    <w:p w14:paraId="173FD60B" w14:textId="77777777" w:rsidR="001F50AC" w:rsidRPr="009C03D2" w:rsidRDefault="001F50AC" w:rsidP="001F50AC">
      <w:pPr>
        <w:pStyle w:val="1e"/>
      </w:pPr>
      <w:r w:rsidRPr="009C03D2">
        <w:t>常用选项：</w:t>
      </w:r>
    </w:p>
    <w:p w14:paraId="0703329A" w14:textId="77777777" w:rsidR="001F50AC" w:rsidRPr="009C03D2" w:rsidRDefault="001F50AC" w:rsidP="001F50AC">
      <w:pPr>
        <w:pStyle w:val="40"/>
        <w:rPr>
          <w:rFonts w:hint="eastAsia"/>
        </w:rPr>
      </w:pPr>
      <w:r w:rsidRPr="009C03D2">
        <w:t>-E --</w:t>
      </w:r>
      <w:r w:rsidRPr="009C03D2">
        <w:t>在每行结束显示</w:t>
      </w:r>
      <w:r w:rsidRPr="009C03D2">
        <w:t>$</w:t>
      </w:r>
      <w:r>
        <w:rPr>
          <w:rFonts w:hint="eastAsia"/>
        </w:rPr>
        <w:t>；</w:t>
      </w:r>
    </w:p>
    <w:p w14:paraId="20B8DFD1" w14:textId="77777777" w:rsidR="001F50AC" w:rsidRDefault="001F50AC" w:rsidP="001F50AC">
      <w:pPr>
        <w:pStyle w:val="40"/>
        <w:rPr>
          <w:rFonts w:hint="eastAsia"/>
        </w:rPr>
      </w:pPr>
      <w:r w:rsidRPr="009C03D2">
        <w:t xml:space="preserve">-n </w:t>
      </w:r>
      <w:r w:rsidRPr="009C03D2">
        <w:rPr>
          <w:rFonts w:eastAsia="宋体"/>
        </w:rPr>
        <w:t>–</w:t>
      </w:r>
      <w:r w:rsidRPr="009C03D2">
        <w:t>由</w:t>
      </w:r>
      <w:r w:rsidRPr="009C03D2">
        <w:t>1</w:t>
      </w:r>
      <w:r w:rsidRPr="009C03D2">
        <w:t>开始对给所有输出行编号</w:t>
      </w:r>
      <w:r>
        <w:rPr>
          <w:rFonts w:hint="eastAsia"/>
        </w:rPr>
        <w:t>；</w:t>
      </w:r>
    </w:p>
    <w:p w14:paraId="6F6F0C4C" w14:textId="77777777" w:rsidR="001F50AC" w:rsidRPr="009C03D2" w:rsidRDefault="001F50AC" w:rsidP="001F50AC">
      <w:pPr>
        <w:pStyle w:val="40"/>
        <w:rPr>
          <w:rFonts w:hint="eastAsia"/>
        </w:rPr>
      </w:pPr>
      <w:r w:rsidRPr="00B712BC">
        <w:t xml:space="preserve">-b </w:t>
      </w:r>
      <w:r w:rsidRPr="00B712BC">
        <w:t>或</w:t>
      </w:r>
      <w:r w:rsidRPr="00B712BC">
        <w:t xml:space="preserve"> --number-nonblank</w:t>
      </w:r>
      <w:r w:rsidRPr="00B712BC">
        <w:t>：和</w:t>
      </w:r>
      <w:r w:rsidRPr="00B712BC">
        <w:t xml:space="preserve"> -n </w:t>
      </w:r>
      <w:r>
        <w:t>相似，只不过对于空白行不编号</w:t>
      </w:r>
      <w:r>
        <w:rPr>
          <w:rFonts w:hint="eastAsia"/>
        </w:rPr>
        <w:t>；</w:t>
      </w:r>
    </w:p>
    <w:p w14:paraId="1237A25E" w14:textId="77777777" w:rsidR="001F50AC" w:rsidRPr="009C03D2" w:rsidRDefault="001F50AC" w:rsidP="001F50AC">
      <w:pPr>
        <w:pStyle w:val="40"/>
        <w:rPr>
          <w:rFonts w:hint="eastAsia"/>
        </w:rPr>
      </w:pPr>
      <w:r w:rsidRPr="009C03D2">
        <w:t>-v --</w:t>
      </w:r>
      <w:r w:rsidRPr="009C03D2">
        <w:t>使用</w:t>
      </w:r>
      <w:r w:rsidRPr="009C03D2">
        <w:t xml:space="preserve"> ^ </w:t>
      </w:r>
      <w:r w:rsidRPr="009C03D2">
        <w:t>和</w:t>
      </w:r>
      <w:r w:rsidRPr="009C03D2">
        <w:t xml:space="preserve"> M- </w:t>
      </w:r>
      <w:r w:rsidRPr="009C03D2">
        <w:t>符号，除了</w:t>
      </w:r>
      <w:r w:rsidRPr="009C03D2">
        <w:t xml:space="preserve"> LFD </w:t>
      </w:r>
      <w:r w:rsidRPr="009C03D2">
        <w:t>和</w:t>
      </w:r>
      <w:r w:rsidRPr="009C03D2">
        <w:t xml:space="preserve"> TAB </w:t>
      </w:r>
      <w:r w:rsidRPr="009C03D2">
        <w:t>之外</w:t>
      </w:r>
      <w:r>
        <w:rPr>
          <w:rFonts w:hint="eastAsia"/>
        </w:rPr>
        <w:t>。</w:t>
      </w:r>
    </w:p>
    <w:p w14:paraId="7B5CB335" w14:textId="77777777" w:rsidR="001F50AC" w:rsidRPr="009C03D2" w:rsidRDefault="001F50AC" w:rsidP="001F50AC">
      <w:pPr>
        <w:pStyle w:val="1e"/>
      </w:pPr>
      <w:r w:rsidRPr="009C03D2">
        <w:t>参数说明：</w:t>
      </w:r>
    </w:p>
    <w:p w14:paraId="2E53E7E6" w14:textId="77777777" w:rsidR="001F50AC" w:rsidRPr="009C03D2" w:rsidRDefault="001F50AC" w:rsidP="001F50AC">
      <w:pPr>
        <w:pStyle w:val="40"/>
        <w:rPr>
          <w:rFonts w:hint="eastAsia"/>
        </w:rPr>
      </w:pPr>
      <w:r>
        <w:t>可操作的</w:t>
      </w:r>
      <w:r w:rsidRPr="009C03D2">
        <w:t>文件名</w:t>
      </w:r>
      <w:r>
        <w:rPr>
          <w:rFonts w:hint="eastAsia"/>
        </w:rPr>
        <w:t>。</w:t>
      </w:r>
    </w:p>
    <w:p w14:paraId="63F42EE8" w14:textId="77777777" w:rsidR="001F50AC" w:rsidRPr="009C03D2" w:rsidRDefault="001F50AC" w:rsidP="001F50AC">
      <w:pPr>
        <w:pStyle w:val="1e"/>
      </w:pPr>
      <w:r w:rsidRPr="009C03D2">
        <w:t>命令示例</w:t>
      </w:r>
      <w:r w:rsidRPr="009C03D2">
        <w:t>:</w:t>
      </w:r>
    </w:p>
    <w:p w14:paraId="29B857A5" w14:textId="77777777" w:rsidR="001F50AC" w:rsidRDefault="001F50AC" w:rsidP="001F50AC">
      <w:pPr>
        <w:pStyle w:val="40"/>
        <w:rPr>
          <w:rFonts w:hint="eastAsia"/>
        </w:rPr>
      </w:pPr>
      <w:r w:rsidRPr="009C03D2">
        <w:t>显示</w:t>
      </w:r>
      <w:r>
        <w:rPr>
          <w:rFonts w:hint="eastAsia"/>
        </w:rPr>
        <w:t>testfile</w:t>
      </w:r>
      <w:r w:rsidRPr="009C03D2">
        <w:t>文件</w:t>
      </w:r>
      <w:r>
        <w:t>的</w:t>
      </w:r>
      <w:r w:rsidRPr="009C03D2">
        <w:t>内容</w:t>
      </w:r>
      <w:r>
        <w:rPr>
          <w:rFonts w:hint="eastAsia"/>
        </w:rPr>
        <w:t>。</w:t>
      </w:r>
    </w:p>
    <w:p w14:paraId="200714DC" w14:textId="77777777" w:rsidR="001F50AC" w:rsidRDefault="001F50AC" w:rsidP="001F50AC">
      <w:pPr>
        <w:pStyle w:val="afffff2"/>
      </w:pPr>
      <w:r>
        <w:t>cat textfile</w:t>
      </w:r>
    </w:p>
    <w:p w14:paraId="4AB7ED13" w14:textId="77777777" w:rsidR="001F50AC" w:rsidRDefault="001F50AC" w:rsidP="001F50AC">
      <w:pPr>
        <w:pStyle w:val="40"/>
        <w:rPr>
          <w:rFonts w:hint="eastAsia"/>
        </w:rPr>
      </w:pPr>
      <w:r w:rsidRPr="00B712BC">
        <w:rPr>
          <w:rFonts w:hint="eastAsia"/>
        </w:rPr>
        <w:t>把</w:t>
      </w:r>
      <w:r w:rsidRPr="00B712BC">
        <w:t xml:space="preserve"> textfile1 </w:t>
      </w:r>
      <w:r w:rsidRPr="00B712BC">
        <w:t>和</w:t>
      </w:r>
      <w:r w:rsidRPr="00B712BC">
        <w:t xml:space="preserve"> textfile2 </w:t>
      </w:r>
      <w:r>
        <w:t>的文档内容加上行号（空白行不加）之后将内容追</w:t>
      </w:r>
      <w:r w:rsidRPr="00B712BC">
        <w:t>加到</w:t>
      </w:r>
      <w:r w:rsidRPr="00B712BC">
        <w:t xml:space="preserve"> textfile3 </w:t>
      </w:r>
      <w:r w:rsidRPr="00B712BC">
        <w:t>文档里</w:t>
      </w:r>
      <w:r>
        <w:rPr>
          <w:rFonts w:hint="eastAsia"/>
        </w:rPr>
        <w:t>。</w:t>
      </w:r>
    </w:p>
    <w:p w14:paraId="0D0ED1BD" w14:textId="77777777" w:rsidR="001F50AC" w:rsidRDefault="001F50AC" w:rsidP="001F50AC">
      <w:pPr>
        <w:pStyle w:val="afffff2"/>
      </w:pPr>
      <w:r w:rsidRPr="00B712BC">
        <w:t>cat -b textfile1 textfile2 &gt;&gt; textfile3</w:t>
      </w:r>
    </w:p>
    <w:p w14:paraId="0C90FF5A" w14:textId="77777777" w:rsidR="001F50AC" w:rsidRPr="009C03D2" w:rsidRDefault="001F50AC" w:rsidP="001F50AC">
      <w:pPr>
        <w:pStyle w:val="40"/>
        <w:rPr>
          <w:rFonts w:hint="eastAsia"/>
        </w:rPr>
      </w:pPr>
      <w:r>
        <w:t>向</w:t>
      </w:r>
      <w:r>
        <w:t>/etc/profile</w:t>
      </w:r>
      <w:r>
        <w:t>中追加内容</w:t>
      </w:r>
      <w:r>
        <w:rPr>
          <w:rFonts w:hint="eastAsia"/>
        </w:rPr>
        <w:t>（输入</w:t>
      </w:r>
      <w:r>
        <w:rPr>
          <w:rFonts w:hint="eastAsia"/>
        </w:rPr>
        <w:t>EOF</w:t>
      </w:r>
      <w:r>
        <w:rPr>
          <w:rFonts w:hint="eastAsia"/>
        </w:rPr>
        <w:t>表示结束追加）。</w:t>
      </w:r>
    </w:p>
    <w:p w14:paraId="31A0E24F" w14:textId="77777777" w:rsidR="001F50AC" w:rsidRPr="009C03D2" w:rsidRDefault="001F50AC" w:rsidP="001F50AC">
      <w:pPr>
        <w:pStyle w:val="afffff2"/>
      </w:pPr>
      <w:r w:rsidRPr="009C03D2">
        <w:t>cat &gt;&gt;/etc/profile&lt;&lt;EOF</w:t>
      </w:r>
    </w:p>
    <w:p w14:paraId="0416B689" w14:textId="77777777" w:rsidR="001F50AC" w:rsidRPr="009C03D2" w:rsidRDefault="001F50AC" w:rsidP="001F50AC">
      <w:pPr>
        <w:pStyle w:val="afffff2"/>
      </w:pPr>
      <w:r>
        <w:rPr>
          <w:rFonts w:hint="eastAsia"/>
        </w:rPr>
        <w:t>&gt;</w:t>
      </w:r>
      <w:r w:rsidRPr="009C03D2">
        <w:t>export LD_LIBRARY_PATH=$packagePath/script/gspylib/</w:t>
      </w:r>
      <w:proofErr w:type="gramStart"/>
      <w:r w:rsidRPr="009C03D2">
        <w:t>clib:$</w:t>
      </w:r>
      <w:proofErr w:type="gramEnd"/>
      <w:r w:rsidRPr="009C03D2">
        <w:t>LD_LIBRARY_PATH</w:t>
      </w:r>
    </w:p>
    <w:p w14:paraId="76656455" w14:textId="77777777" w:rsidR="001F50AC" w:rsidRDefault="001F50AC" w:rsidP="001F50AC">
      <w:pPr>
        <w:pStyle w:val="afffff2"/>
      </w:pPr>
      <w:r>
        <w:t>&gt;</w:t>
      </w:r>
      <w:r w:rsidRPr="009C03D2">
        <w:t>EOF</w:t>
      </w:r>
    </w:p>
    <w:p w14:paraId="2AC7046C" w14:textId="77777777" w:rsidR="001F50AC" w:rsidRDefault="001F50AC" w:rsidP="001F50AC">
      <w:pPr>
        <w:pStyle w:val="1e"/>
      </w:pPr>
      <w:r>
        <w:rPr>
          <w:rFonts w:hint="eastAsia"/>
        </w:rPr>
        <w:t>注：</w:t>
      </w:r>
    </w:p>
    <w:p w14:paraId="30015A4F" w14:textId="77777777" w:rsidR="001F50AC" w:rsidRPr="009C03D2" w:rsidRDefault="001F50AC" w:rsidP="001F50AC">
      <w:pPr>
        <w:pStyle w:val="40"/>
        <w:rPr>
          <w:rFonts w:hint="eastAsia"/>
        </w:rPr>
      </w:pPr>
      <w:r>
        <w:rPr>
          <w:rFonts w:hint="eastAsia"/>
        </w:rPr>
        <w:t>EOF</w:t>
      </w:r>
      <w:r w:rsidRPr="009C03D2">
        <w:rPr>
          <w:rFonts w:hint="eastAsia"/>
        </w:rPr>
        <w:t>是</w:t>
      </w:r>
      <w:r w:rsidRPr="009C03D2">
        <w:t>end of file</w:t>
      </w:r>
      <w:r w:rsidRPr="009C03D2">
        <w:t>的缩写，表示</w:t>
      </w:r>
      <w:r w:rsidRPr="009C03D2">
        <w:t>"</w:t>
      </w:r>
      <w:r w:rsidRPr="009C03D2">
        <w:t>文字流</w:t>
      </w:r>
      <w:r w:rsidRPr="009C03D2">
        <w:t>"</w:t>
      </w:r>
      <w:r w:rsidRPr="009C03D2">
        <w:t>（</w:t>
      </w:r>
      <w:r w:rsidRPr="009C03D2">
        <w:t>stream</w:t>
      </w:r>
      <w:r>
        <w:t>）的结尾。</w:t>
      </w:r>
      <w:r w:rsidRPr="009C03D2">
        <w:t>"</w:t>
      </w:r>
      <w:r w:rsidRPr="009C03D2">
        <w:t>文字流</w:t>
      </w:r>
      <w:r w:rsidRPr="009C03D2">
        <w:t>"</w:t>
      </w:r>
      <w:r w:rsidRPr="009C03D2">
        <w:t>可以是文件（</w:t>
      </w:r>
      <w:r w:rsidRPr="009C03D2">
        <w:t>file</w:t>
      </w:r>
      <w:r w:rsidRPr="009C03D2">
        <w:t>），也可以是标准输入（</w:t>
      </w:r>
      <w:r w:rsidRPr="009C03D2">
        <w:t>stdin</w:t>
      </w:r>
      <w:r w:rsidRPr="009C03D2">
        <w:t>）。</w:t>
      </w:r>
      <w:r w:rsidRPr="009C03D2">
        <w:rPr>
          <w:rFonts w:hint="eastAsia"/>
        </w:rPr>
        <w:t>在</w:t>
      </w:r>
      <w:r w:rsidRPr="009C03D2">
        <w:t>Linux</w:t>
      </w:r>
      <w:r w:rsidRPr="009C03D2">
        <w:t>系统之中，</w:t>
      </w:r>
      <w:r w:rsidRPr="009C03D2">
        <w:t>EOF</w:t>
      </w:r>
      <w:r w:rsidRPr="009C03D2">
        <w:t>是当系统读取到文件结尾，所返回的一个信号值（也就是</w:t>
      </w:r>
      <w:r w:rsidRPr="009C03D2">
        <w:t>-1</w:t>
      </w:r>
      <w:r w:rsidRPr="009C03D2">
        <w:t>）</w:t>
      </w:r>
      <w:r>
        <w:rPr>
          <w:rFonts w:hint="eastAsia"/>
        </w:rPr>
        <w:t>。</w:t>
      </w:r>
    </w:p>
    <w:p w14:paraId="57CE48FA" w14:textId="32433486" w:rsidR="001F50AC" w:rsidRPr="005B6C51" w:rsidRDefault="001F50AC" w:rsidP="001F50AC">
      <w:pPr>
        <w:pStyle w:val="40"/>
        <w:rPr>
          <w:rFonts w:ascii="Huawei Sans" w:hAnsi="Huawei Sans" w:cs="Huawei Sans"/>
        </w:rPr>
      </w:pPr>
    </w:p>
    <w:p w14:paraId="69E3FEA0" w14:textId="63524A81" w:rsidR="001E5F70" w:rsidRPr="005B6C51" w:rsidRDefault="001E5F70" w:rsidP="00F53396">
      <w:pPr>
        <w:pStyle w:val="40"/>
        <w:rPr>
          <w:rFonts w:ascii="Huawei Sans" w:hAnsi="Huawei Sans" w:cs="Huawei Sans"/>
        </w:rPr>
      </w:pPr>
    </w:p>
    <w:p w14:paraId="6AAC2427" w14:textId="77777777" w:rsidR="001E5F70" w:rsidRPr="005B6C51" w:rsidRDefault="001E5F70" w:rsidP="001E5F70">
      <w:pPr>
        <w:topLinePunct w:val="0"/>
        <w:adjustRightInd/>
        <w:snapToGrid/>
        <w:spacing w:before="0" w:after="0" w:line="240" w:lineRule="auto"/>
        <w:ind w:left="0"/>
        <w:rPr>
          <w:rFonts w:ascii="Huawei Sans" w:eastAsia="方正兰亭黑简体" w:hAnsi="Huawei Sans" w:cs="Huawei Sans"/>
          <w:sz w:val="21"/>
        </w:rPr>
      </w:pPr>
      <w:r w:rsidRPr="005B6C51">
        <w:rPr>
          <w:rFonts w:ascii="Huawei Sans" w:eastAsia="方正兰亭黑简体" w:hAnsi="Huawei Sans" w:cs="Huawei Sans"/>
        </w:rPr>
        <w:br w:type="page"/>
      </w:r>
    </w:p>
    <w:p w14:paraId="68F3D8D0" w14:textId="77777777" w:rsidR="001E5F70" w:rsidRPr="005B6C51" w:rsidRDefault="001E5F70" w:rsidP="00CD64DC">
      <w:pPr>
        <w:pStyle w:val="1"/>
        <w:ind w:left="105" w:right="884"/>
      </w:pPr>
      <w:bookmarkStart w:id="236" w:name="_附录二：openGauss数据库基本操作"/>
      <w:bookmarkStart w:id="237" w:name="_Toc51057497"/>
      <w:bookmarkStart w:id="238" w:name="_Toc160546475"/>
      <w:bookmarkEnd w:id="236"/>
      <w:r w:rsidRPr="005B6C51">
        <w:lastRenderedPageBreak/>
        <w:t>附录二：</w:t>
      </w:r>
      <w:r w:rsidRPr="005B6C51">
        <w:t>openGauss</w:t>
      </w:r>
      <w:r w:rsidRPr="005B6C51">
        <w:t>数据库基本操作</w:t>
      </w:r>
      <w:bookmarkEnd w:id="237"/>
      <w:bookmarkEnd w:id="238"/>
    </w:p>
    <w:p w14:paraId="6DD18BEF" w14:textId="77777777" w:rsidR="001E5F70" w:rsidRDefault="001E5F70" w:rsidP="00612E48">
      <w:pPr>
        <w:pStyle w:val="2"/>
      </w:pPr>
      <w:bookmarkStart w:id="239" w:name="_Toc51057498"/>
      <w:bookmarkStart w:id="240" w:name="_Toc51158864"/>
      <w:bookmarkStart w:id="241" w:name="_Toc51335109"/>
      <w:bookmarkStart w:id="242" w:name="_Toc74671609"/>
      <w:bookmarkStart w:id="243" w:name="_Toc81317553"/>
      <w:bookmarkStart w:id="244" w:name="_Toc160546476"/>
      <w:r w:rsidRPr="005B6C51">
        <w:t>查看数据库对象</w:t>
      </w:r>
      <w:bookmarkEnd w:id="239"/>
      <w:bookmarkEnd w:id="240"/>
      <w:bookmarkEnd w:id="241"/>
      <w:bookmarkEnd w:id="242"/>
      <w:bookmarkEnd w:id="243"/>
      <w:bookmarkEnd w:id="244"/>
    </w:p>
    <w:p w14:paraId="7A6462B2" w14:textId="77777777" w:rsidR="006E559F" w:rsidRDefault="006E559F" w:rsidP="006E559F">
      <w:pPr>
        <w:pStyle w:val="40"/>
        <w:rPr>
          <w:rFonts w:hint="eastAsia"/>
        </w:rPr>
      </w:pPr>
      <w:r>
        <w:rPr>
          <w:rFonts w:hint="eastAsia"/>
        </w:rPr>
        <w:t>查看帮助信息。</w:t>
      </w:r>
    </w:p>
    <w:p w14:paraId="782B334F" w14:textId="754FA42C" w:rsidR="006E559F" w:rsidRDefault="004311E9" w:rsidP="006E559F">
      <w:pPr>
        <w:pStyle w:val="afffff2"/>
      </w:pPr>
      <w:r>
        <w:rPr>
          <w:snapToGrid w:val="0"/>
        </w:rPr>
        <w:t>opengauss=</w:t>
      </w:r>
      <w:r w:rsidR="006E559F" w:rsidRPr="0053549F">
        <w:rPr>
          <w:snapToGrid w:val="0"/>
        </w:rPr>
        <w:t>#</w:t>
      </w:r>
      <w:r w:rsidR="006E559F">
        <w:rPr>
          <w:snapToGrid w:val="0"/>
        </w:rPr>
        <w:t xml:space="preserve"> </w:t>
      </w:r>
      <w:r w:rsidR="006E559F">
        <w:rPr>
          <w:rFonts w:hint="eastAsia"/>
        </w:rPr>
        <w:t>\</w:t>
      </w:r>
      <w:r w:rsidR="006E559F">
        <w:t>?</w:t>
      </w:r>
    </w:p>
    <w:p w14:paraId="2C5C463A" w14:textId="77777777" w:rsidR="006E559F" w:rsidRDefault="006E559F" w:rsidP="006E559F">
      <w:pPr>
        <w:pStyle w:val="40"/>
        <w:rPr>
          <w:rFonts w:hint="eastAsia"/>
        </w:rPr>
      </w:pPr>
      <w:r>
        <w:t>切换数据库</w:t>
      </w:r>
      <w:r>
        <w:rPr>
          <w:rFonts w:hint="eastAsia"/>
        </w:rPr>
        <w:t>。</w:t>
      </w:r>
    </w:p>
    <w:p w14:paraId="6AFEE188" w14:textId="1E46D4A3" w:rsidR="006E559F" w:rsidRDefault="004311E9" w:rsidP="006E559F">
      <w:pPr>
        <w:pStyle w:val="afffff2"/>
      </w:pPr>
      <w:r>
        <w:rPr>
          <w:snapToGrid w:val="0"/>
        </w:rPr>
        <w:t>opengauss=</w:t>
      </w:r>
      <w:r w:rsidR="006E559F" w:rsidRPr="0053549F">
        <w:rPr>
          <w:snapToGrid w:val="0"/>
        </w:rPr>
        <w:t>#</w:t>
      </w:r>
      <w:r w:rsidR="006E559F">
        <w:rPr>
          <w:snapToGrid w:val="0"/>
        </w:rPr>
        <w:t xml:space="preserve"> </w:t>
      </w:r>
      <w:r w:rsidR="006E559F">
        <w:rPr>
          <w:rFonts w:hint="eastAsia"/>
        </w:rPr>
        <w:t>\</w:t>
      </w:r>
      <w:r w:rsidR="006E559F">
        <w:t>c dbname</w:t>
      </w:r>
    </w:p>
    <w:p w14:paraId="4F1EFCAA" w14:textId="77777777" w:rsidR="006E559F" w:rsidRDefault="006E559F" w:rsidP="006E559F">
      <w:pPr>
        <w:pStyle w:val="40"/>
        <w:rPr>
          <w:rFonts w:hint="eastAsia"/>
        </w:rPr>
      </w:pPr>
      <w:r>
        <w:t>列举数据库</w:t>
      </w:r>
      <w:r>
        <w:rPr>
          <w:rFonts w:hint="eastAsia"/>
        </w:rPr>
        <w:t>。</w:t>
      </w:r>
    </w:p>
    <w:p w14:paraId="72CFF313" w14:textId="77777777" w:rsidR="006E559F" w:rsidRDefault="006E559F" w:rsidP="006E559F">
      <w:pPr>
        <w:pStyle w:val="1e"/>
      </w:pPr>
      <w:r w:rsidRPr="00C57CF6">
        <w:rPr>
          <w:rFonts w:hint="eastAsia"/>
        </w:rPr>
        <w:t>使用</w:t>
      </w:r>
      <w:r w:rsidRPr="00C57CF6">
        <w:t>\l</w:t>
      </w:r>
      <w:proofErr w:type="gramStart"/>
      <w:r w:rsidRPr="00C57CF6">
        <w:t>元命令</w:t>
      </w:r>
      <w:proofErr w:type="gramEnd"/>
      <w:r w:rsidRPr="00C57CF6">
        <w:t>查看数据库系统的数据库列表</w:t>
      </w:r>
      <w:r>
        <w:rPr>
          <w:rFonts w:hint="eastAsia"/>
        </w:rPr>
        <w:t>。</w:t>
      </w:r>
    </w:p>
    <w:p w14:paraId="2EAD20A1" w14:textId="382AF8F6" w:rsidR="006E559F" w:rsidRDefault="004311E9" w:rsidP="006E559F">
      <w:pPr>
        <w:pStyle w:val="afffff2"/>
      </w:pPr>
      <w:r>
        <w:rPr>
          <w:snapToGrid w:val="0"/>
        </w:rPr>
        <w:t>opengauss=</w:t>
      </w:r>
      <w:r w:rsidR="006E559F" w:rsidRPr="0053549F">
        <w:rPr>
          <w:snapToGrid w:val="0"/>
        </w:rPr>
        <w:t>#</w:t>
      </w:r>
      <w:r w:rsidR="006E559F">
        <w:rPr>
          <w:snapToGrid w:val="0"/>
        </w:rPr>
        <w:t xml:space="preserve"> </w:t>
      </w:r>
      <w:r w:rsidR="006E559F">
        <w:t>\l</w:t>
      </w:r>
    </w:p>
    <w:p w14:paraId="42C99CBA" w14:textId="77777777" w:rsidR="006E559F" w:rsidRDefault="006E559F" w:rsidP="006E559F">
      <w:pPr>
        <w:pStyle w:val="1e"/>
      </w:pPr>
      <w:r w:rsidRPr="00B67E29">
        <w:rPr>
          <w:rFonts w:hint="eastAsia"/>
        </w:rPr>
        <w:t>使用如下命令通过系统表</w:t>
      </w:r>
      <w:r w:rsidRPr="00B67E29">
        <w:t>pg_database</w:t>
      </w:r>
      <w:r w:rsidRPr="00B67E29">
        <w:t>查询数据库列表。</w:t>
      </w:r>
    </w:p>
    <w:p w14:paraId="4B8E560C" w14:textId="394548DD" w:rsidR="006E559F" w:rsidRDefault="004311E9" w:rsidP="006E559F">
      <w:pPr>
        <w:pStyle w:val="afffff2"/>
      </w:pPr>
      <w:r>
        <w:rPr>
          <w:snapToGrid w:val="0"/>
        </w:rPr>
        <w:t>opengauss=</w:t>
      </w:r>
      <w:r w:rsidR="006E559F" w:rsidRPr="0053549F">
        <w:rPr>
          <w:snapToGrid w:val="0"/>
        </w:rPr>
        <w:t>#</w:t>
      </w:r>
      <w:r w:rsidR="006E559F">
        <w:rPr>
          <w:snapToGrid w:val="0"/>
        </w:rPr>
        <w:t xml:space="preserve"> </w:t>
      </w:r>
      <w:r w:rsidR="006E559F" w:rsidRPr="00B67E29">
        <w:t>SELECT datname FROM pg_database;</w:t>
      </w:r>
    </w:p>
    <w:p w14:paraId="2E87F954" w14:textId="77777777" w:rsidR="006E559F" w:rsidRDefault="006E559F" w:rsidP="006E559F">
      <w:pPr>
        <w:pStyle w:val="40"/>
        <w:rPr>
          <w:rFonts w:hint="eastAsia"/>
        </w:rPr>
      </w:pPr>
      <w:r>
        <w:rPr>
          <w:rFonts w:hint="eastAsia"/>
        </w:rPr>
        <w:t>列举表。</w:t>
      </w:r>
    </w:p>
    <w:p w14:paraId="3174E5BB" w14:textId="23EE541E" w:rsidR="006E559F" w:rsidRDefault="004311E9" w:rsidP="006E559F">
      <w:pPr>
        <w:pStyle w:val="afffff2"/>
      </w:pPr>
      <w:r>
        <w:rPr>
          <w:snapToGrid w:val="0"/>
        </w:rPr>
        <w:t>opengauss=</w:t>
      </w:r>
      <w:r w:rsidR="006E559F" w:rsidRPr="0053549F">
        <w:rPr>
          <w:snapToGrid w:val="0"/>
        </w:rPr>
        <w:t>#</w:t>
      </w:r>
      <w:r w:rsidR="006E559F">
        <w:rPr>
          <w:snapToGrid w:val="0"/>
        </w:rPr>
        <w:t xml:space="preserve"> </w:t>
      </w:r>
      <w:r w:rsidR="006E559F">
        <w:t>\dt</w:t>
      </w:r>
    </w:p>
    <w:p w14:paraId="6C9E0515" w14:textId="77777777" w:rsidR="006E559F" w:rsidRDefault="006E559F" w:rsidP="006E559F">
      <w:pPr>
        <w:pStyle w:val="40"/>
        <w:rPr>
          <w:rFonts w:hint="eastAsia"/>
        </w:rPr>
      </w:pPr>
      <w:r>
        <w:t>列举所有表</w:t>
      </w:r>
      <w:r>
        <w:rPr>
          <w:rFonts w:hint="eastAsia"/>
        </w:rPr>
        <w:t>、</w:t>
      </w:r>
      <w:r>
        <w:t>视图和索引</w:t>
      </w:r>
      <w:r>
        <w:rPr>
          <w:rFonts w:hint="eastAsia"/>
        </w:rPr>
        <w:t>。</w:t>
      </w:r>
    </w:p>
    <w:p w14:paraId="0535E1C8" w14:textId="55FE1A9F" w:rsidR="006E559F" w:rsidRDefault="004311E9" w:rsidP="006E559F">
      <w:pPr>
        <w:pStyle w:val="afffff2"/>
      </w:pPr>
      <w:r>
        <w:rPr>
          <w:snapToGrid w:val="0"/>
        </w:rPr>
        <w:t>opengauss=</w:t>
      </w:r>
      <w:r w:rsidR="006E559F" w:rsidRPr="0053549F">
        <w:rPr>
          <w:snapToGrid w:val="0"/>
        </w:rPr>
        <w:t>#</w:t>
      </w:r>
      <w:r w:rsidR="006E559F">
        <w:rPr>
          <w:snapToGrid w:val="0"/>
        </w:rPr>
        <w:t xml:space="preserve"> </w:t>
      </w:r>
      <w:r w:rsidR="006E559F">
        <w:rPr>
          <w:rFonts w:hint="eastAsia"/>
        </w:rPr>
        <w:t>\</w:t>
      </w:r>
      <w:r w:rsidR="006E559F">
        <w:t>d+</w:t>
      </w:r>
    </w:p>
    <w:p w14:paraId="7F235F8A" w14:textId="77777777" w:rsidR="006E559F" w:rsidRDefault="006E559F" w:rsidP="006E559F">
      <w:pPr>
        <w:pStyle w:val="1e"/>
      </w:pPr>
      <w:r w:rsidRPr="005535B5">
        <w:rPr>
          <w:rFonts w:hint="eastAsia"/>
        </w:rPr>
        <w:t>使用</w:t>
      </w:r>
      <w:r w:rsidRPr="005535B5">
        <w:t>gsql</w:t>
      </w:r>
      <w:r w:rsidRPr="005535B5">
        <w:t>的</w:t>
      </w:r>
      <w:r w:rsidRPr="005535B5">
        <w:t>\d+</w:t>
      </w:r>
      <w:r w:rsidRPr="005535B5">
        <w:t>命令查询表的属性。</w:t>
      </w:r>
    </w:p>
    <w:p w14:paraId="0B151F95" w14:textId="6D82C0FC" w:rsidR="006E559F" w:rsidRDefault="004311E9" w:rsidP="006E559F">
      <w:pPr>
        <w:pStyle w:val="afffff2"/>
      </w:pPr>
      <w:r>
        <w:rPr>
          <w:snapToGrid w:val="0"/>
        </w:rPr>
        <w:t>opengauss=</w:t>
      </w:r>
      <w:r w:rsidR="006E559F" w:rsidRPr="0053549F">
        <w:rPr>
          <w:snapToGrid w:val="0"/>
        </w:rPr>
        <w:t>#</w:t>
      </w:r>
      <w:r w:rsidR="006E559F">
        <w:rPr>
          <w:snapToGrid w:val="0"/>
        </w:rPr>
        <w:t xml:space="preserve"> </w:t>
      </w:r>
      <w:r w:rsidR="006E559F">
        <w:rPr>
          <w:rFonts w:hint="eastAsia"/>
        </w:rPr>
        <w:t>\</w:t>
      </w:r>
      <w:r w:rsidR="006E559F">
        <w:t>d+ tablename</w:t>
      </w:r>
    </w:p>
    <w:p w14:paraId="446940B7" w14:textId="77777777" w:rsidR="006E559F" w:rsidRDefault="006E559F" w:rsidP="006E559F">
      <w:pPr>
        <w:pStyle w:val="40"/>
        <w:rPr>
          <w:rFonts w:hint="eastAsia"/>
        </w:rPr>
      </w:pPr>
      <w:r>
        <w:rPr>
          <w:rFonts w:hint="eastAsia"/>
        </w:rPr>
        <w:t>查看表结构。</w:t>
      </w:r>
    </w:p>
    <w:p w14:paraId="14E47F0E" w14:textId="46F2A592" w:rsidR="006E559F" w:rsidRDefault="004311E9" w:rsidP="006E559F">
      <w:pPr>
        <w:pStyle w:val="afffff2"/>
      </w:pPr>
      <w:r>
        <w:rPr>
          <w:i/>
          <w:snapToGrid w:val="0"/>
        </w:rPr>
        <w:t>opengauss=</w:t>
      </w:r>
      <w:r w:rsidR="006E559F" w:rsidRPr="0053549F">
        <w:rPr>
          <w:snapToGrid w:val="0"/>
        </w:rPr>
        <w:t>#</w:t>
      </w:r>
      <w:r w:rsidR="006E559F">
        <w:rPr>
          <w:snapToGrid w:val="0"/>
        </w:rPr>
        <w:t xml:space="preserve"> </w:t>
      </w:r>
      <w:r w:rsidR="006E559F">
        <w:t>\d tablename</w:t>
      </w:r>
    </w:p>
    <w:p w14:paraId="1CEAF602" w14:textId="77777777" w:rsidR="006E559F" w:rsidRDefault="006E559F" w:rsidP="006E559F">
      <w:pPr>
        <w:pStyle w:val="40"/>
        <w:rPr>
          <w:rFonts w:hint="eastAsia"/>
        </w:rPr>
      </w:pPr>
      <w:r>
        <w:rPr>
          <w:rFonts w:hint="eastAsia"/>
        </w:rPr>
        <w:t>列举</w:t>
      </w:r>
      <w:r>
        <w:t>schema</w:t>
      </w:r>
      <w:r>
        <w:rPr>
          <w:rFonts w:hint="eastAsia"/>
        </w:rPr>
        <w:t>。</w:t>
      </w:r>
    </w:p>
    <w:p w14:paraId="7CEC6DDC" w14:textId="12FBBA0F" w:rsidR="006E559F" w:rsidRDefault="004311E9" w:rsidP="006E559F">
      <w:pPr>
        <w:pStyle w:val="afffff2"/>
      </w:pPr>
      <w:r>
        <w:rPr>
          <w:snapToGrid w:val="0"/>
        </w:rPr>
        <w:t>opengauss=</w:t>
      </w:r>
      <w:r w:rsidR="006E559F" w:rsidRPr="0053549F">
        <w:rPr>
          <w:snapToGrid w:val="0"/>
        </w:rPr>
        <w:t>#</w:t>
      </w:r>
      <w:r w:rsidR="006E559F">
        <w:rPr>
          <w:snapToGrid w:val="0"/>
        </w:rPr>
        <w:t xml:space="preserve"> </w:t>
      </w:r>
      <w:r w:rsidR="006E559F">
        <w:t>\dn</w:t>
      </w:r>
    </w:p>
    <w:p w14:paraId="153F8789" w14:textId="77777777" w:rsidR="006E559F" w:rsidRDefault="006E559F" w:rsidP="006E559F">
      <w:pPr>
        <w:pStyle w:val="40"/>
        <w:rPr>
          <w:rFonts w:hint="eastAsia"/>
        </w:rPr>
      </w:pPr>
      <w:r>
        <w:rPr>
          <w:rFonts w:hint="eastAsia"/>
        </w:rPr>
        <w:t>查看索引。</w:t>
      </w:r>
    </w:p>
    <w:p w14:paraId="413F5AED" w14:textId="2DE02581" w:rsidR="006E559F" w:rsidRDefault="004311E9" w:rsidP="006E559F">
      <w:pPr>
        <w:pStyle w:val="afffff2"/>
      </w:pPr>
      <w:r>
        <w:rPr>
          <w:snapToGrid w:val="0"/>
        </w:rPr>
        <w:t>opengauss=</w:t>
      </w:r>
      <w:r w:rsidR="006E559F" w:rsidRPr="0053549F">
        <w:rPr>
          <w:snapToGrid w:val="0"/>
        </w:rPr>
        <w:t>#</w:t>
      </w:r>
      <w:r w:rsidR="006E559F">
        <w:rPr>
          <w:snapToGrid w:val="0"/>
        </w:rPr>
        <w:t xml:space="preserve"> </w:t>
      </w:r>
      <w:r w:rsidR="006E559F">
        <w:t>\di</w:t>
      </w:r>
    </w:p>
    <w:p w14:paraId="36900CDE" w14:textId="77777777" w:rsidR="006E559F" w:rsidRDefault="006E559F" w:rsidP="006E559F">
      <w:pPr>
        <w:pStyle w:val="40"/>
        <w:rPr>
          <w:rFonts w:hint="eastAsia"/>
        </w:rPr>
      </w:pPr>
      <w:r>
        <w:rPr>
          <w:rFonts w:hint="eastAsia"/>
        </w:rPr>
        <w:t>查询表空间。</w:t>
      </w:r>
    </w:p>
    <w:p w14:paraId="4F4A6129" w14:textId="77777777" w:rsidR="006E559F" w:rsidRDefault="006E559F" w:rsidP="006E559F">
      <w:pPr>
        <w:pStyle w:val="1e"/>
      </w:pPr>
      <w:r w:rsidRPr="005535B5">
        <w:rPr>
          <w:rFonts w:hint="eastAsia"/>
        </w:rPr>
        <w:t>使用</w:t>
      </w:r>
      <w:r w:rsidRPr="005535B5">
        <w:t>gsql</w:t>
      </w:r>
      <w:r w:rsidRPr="005535B5">
        <w:t>程序的</w:t>
      </w:r>
      <w:proofErr w:type="gramStart"/>
      <w:r w:rsidRPr="005535B5">
        <w:t>元命令</w:t>
      </w:r>
      <w:proofErr w:type="gramEnd"/>
      <w:r w:rsidRPr="005535B5">
        <w:t>查询表空间。</w:t>
      </w:r>
    </w:p>
    <w:p w14:paraId="737E4ACB" w14:textId="54C752EB" w:rsidR="006E559F" w:rsidRDefault="004311E9" w:rsidP="006E559F">
      <w:pPr>
        <w:pStyle w:val="afffff2"/>
      </w:pPr>
      <w:r>
        <w:rPr>
          <w:snapToGrid w:val="0"/>
        </w:rPr>
        <w:t>opengauss=</w:t>
      </w:r>
      <w:r w:rsidR="006E559F" w:rsidRPr="0053549F">
        <w:rPr>
          <w:snapToGrid w:val="0"/>
        </w:rPr>
        <w:t>#</w:t>
      </w:r>
      <w:r w:rsidR="006E559F">
        <w:rPr>
          <w:snapToGrid w:val="0"/>
        </w:rPr>
        <w:t xml:space="preserve"> </w:t>
      </w:r>
      <w:r w:rsidR="006E559F">
        <w:rPr>
          <w:rFonts w:hint="eastAsia"/>
        </w:rPr>
        <w:t>\</w:t>
      </w:r>
      <w:r w:rsidR="006E559F">
        <w:t>db</w:t>
      </w:r>
    </w:p>
    <w:p w14:paraId="4F0832F9" w14:textId="77777777" w:rsidR="006E559F" w:rsidRDefault="006E559F" w:rsidP="006E559F">
      <w:pPr>
        <w:pStyle w:val="1e"/>
      </w:pPr>
      <w:r w:rsidRPr="005535B5">
        <w:rPr>
          <w:rFonts w:hint="eastAsia"/>
        </w:rPr>
        <w:t>检查</w:t>
      </w:r>
      <w:r w:rsidRPr="005535B5">
        <w:t>pg_tablespace</w:t>
      </w:r>
      <w:r w:rsidRPr="005535B5">
        <w:t>系统表。如下命令可查到系统和用户定义的全部表空间。</w:t>
      </w:r>
    </w:p>
    <w:p w14:paraId="08986396" w14:textId="0792B055" w:rsidR="006E559F" w:rsidRDefault="004311E9" w:rsidP="006E559F">
      <w:pPr>
        <w:pStyle w:val="afffff2"/>
      </w:pPr>
      <w:r>
        <w:rPr>
          <w:snapToGrid w:val="0"/>
        </w:rPr>
        <w:t>opengauss=</w:t>
      </w:r>
      <w:r w:rsidR="006E559F" w:rsidRPr="0053549F">
        <w:rPr>
          <w:snapToGrid w:val="0"/>
        </w:rPr>
        <w:t>#</w:t>
      </w:r>
      <w:r w:rsidR="006E559F">
        <w:rPr>
          <w:snapToGrid w:val="0"/>
        </w:rPr>
        <w:t xml:space="preserve"> </w:t>
      </w:r>
      <w:r w:rsidR="006E559F" w:rsidRPr="005535B5">
        <w:t>SELECT spcname FROM pg_tablespace;</w:t>
      </w:r>
    </w:p>
    <w:p w14:paraId="59311EE6" w14:textId="77777777" w:rsidR="006E559F" w:rsidRDefault="006E559F" w:rsidP="006E559F">
      <w:pPr>
        <w:pStyle w:val="40"/>
        <w:rPr>
          <w:rFonts w:hint="eastAsia"/>
        </w:rPr>
      </w:pPr>
      <w:r>
        <w:rPr>
          <w:rFonts w:hint="eastAsia"/>
        </w:rPr>
        <w:t>查看数据库用户</w:t>
      </w:r>
      <w:r>
        <w:t>列表</w:t>
      </w:r>
      <w:r>
        <w:rPr>
          <w:rFonts w:hint="eastAsia"/>
        </w:rPr>
        <w:t>。</w:t>
      </w:r>
    </w:p>
    <w:p w14:paraId="4C7B3A3E" w14:textId="46E9622E" w:rsidR="006E559F" w:rsidRDefault="004311E9" w:rsidP="006E559F">
      <w:pPr>
        <w:pStyle w:val="afffff2"/>
      </w:pPr>
      <w:r>
        <w:rPr>
          <w:snapToGrid w:val="0"/>
        </w:rPr>
        <w:t>opengauss=</w:t>
      </w:r>
      <w:r w:rsidR="006E559F" w:rsidRPr="0053549F">
        <w:rPr>
          <w:snapToGrid w:val="0"/>
        </w:rPr>
        <w:t>#</w:t>
      </w:r>
      <w:r w:rsidR="006E559F">
        <w:rPr>
          <w:snapToGrid w:val="0"/>
        </w:rPr>
        <w:t xml:space="preserve"> </w:t>
      </w:r>
      <w:r w:rsidR="006E559F" w:rsidRPr="001465DA">
        <w:t>SELECT * FROM pg_user</w:t>
      </w:r>
      <w:r w:rsidR="006E559F">
        <w:t>;</w:t>
      </w:r>
    </w:p>
    <w:p w14:paraId="2E762A73" w14:textId="5BDD6FB9" w:rsidR="006E559F" w:rsidRDefault="006E559F" w:rsidP="006E559F">
      <w:pPr>
        <w:pStyle w:val="40"/>
        <w:rPr>
          <w:rFonts w:hint="eastAsia"/>
        </w:rPr>
      </w:pPr>
      <w:r>
        <w:rPr>
          <w:rFonts w:hint="eastAsia"/>
        </w:rPr>
        <w:lastRenderedPageBreak/>
        <w:t>查看用户属性。</w:t>
      </w:r>
    </w:p>
    <w:p w14:paraId="06475406" w14:textId="7905A049" w:rsidR="006E559F" w:rsidRDefault="004311E9" w:rsidP="006E559F">
      <w:pPr>
        <w:pStyle w:val="afffff2"/>
      </w:pPr>
      <w:r>
        <w:rPr>
          <w:snapToGrid w:val="0"/>
        </w:rPr>
        <w:t>opengauss=</w:t>
      </w:r>
      <w:r w:rsidR="006E559F" w:rsidRPr="0053549F">
        <w:rPr>
          <w:snapToGrid w:val="0"/>
        </w:rPr>
        <w:t>#</w:t>
      </w:r>
      <w:r w:rsidR="006E559F">
        <w:rPr>
          <w:snapToGrid w:val="0"/>
        </w:rPr>
        <w:t xml:space="preserve"> </w:t>
      </w:r>
      <w:r w:rsidR="006E559F" w:rsidRPr="008A38EC">
        <w:t>SELECT * FROM pg_authid;</w:t>
      </w:r>
    </w:p>
    <w:p w14:paraId="796F2046" w14:textId="77777777" w:rsidR="006E559F" w:rsidRDefault="006E559F" w:rsidP="006E559F">
      <w:pPr>
        <w:pStyle w:val="40"/>
        <w:rPr>
          <w:rFonts w:hint="eastAsia"/>
        </w:rPr>
      </w:pPr>
      <w:r>
        <w:rPr>
          <w:rFonts w:hint="eastAsia"/>
        </w:rPr>
        <w:t>查看所有角色。</w:t>
      </w:r>
    </w:p>
    <w:p w14:paraId="3736232D" w14:textId="0E0DE5FD" w:rsidR="006E559F" w:rsidRDefault="004311E9" w:rsidP="006E559F">
      <w:pPr>
        <w:pStyle w:val="afffff2"/>
      </w:pPr>
      <w:r>
        <w:rPr>
          <w:snapToGrid w:val="0"/>
        </w:rPr>
        <w:t>opengauss=</w:t>
      </w:r>
      <w:r w:rsidR="006E559F" w:rsidRPr="0053549F">
        <w:rPr>
          <w:snapToGrid w:val="0"/>
        </w:rPr>
        <w:t>#</w:t>
      </w:r>
      <w:r w:rsidR="006E559F">
        <w:rPr>
          <w:snapToGrid w:val="0"/>
        </w:rPr>
        <w:t xml:space="preserve"> </w:t>
      </w:r>
      <w:r w:rsidR="006E559F" w:rsidRPr="00EB6EFE">
        <w:t>SELECT * FROM PG_ROLES;</w:t>
      </w:r>
    </w:p>
    <w:p w14:paraId="3095B4F1" w14:textId="6BBBCCD3" w:rsidR="001E5F70" w:rsidRPr="005B6C51" w:rsidRDefault="001E5F70" w:rsidP="00612E48">
      <w:pPr>
        <w:pStyle w:val="2"/>
      </w:pPr>
      <w:bookmarkStart w:id="245" w:name="_Toc51057499"/>
      <w:bookmarkStart w:id="246" w:name="_Toc51158865"/>
      <w:bookmarkStart w:id="247" w:name="_Toc51335110"/>
      <w:bookmarkStart w:id="248" w:name="_Toc74671610"/>
      <w:bookmarkStart w:id="249" w:name="_Toc81317554"/>
      <w:bookmarkStart w:id="250" w:name="_Toc160546477"/>
      <w:r w:rsidRPr="005B6C51">
        <w:t>其他操作</w:t>
      </w:r>
      <w:bookmarkEnd w:id="245"/>
      <w:bookmarkEnd w:id="246"/>
      <w:bookmarkEnd w:id="247"/>
      <w:bookmarkEnd w:id="248"/>
      <w:bookmarkEnd w:id="249"/>
      <w:bookmarkEnd w:id="250"/>
    </w:p>
    <w:p w14:paraId="43666075" w14:textId="77777777" w:rsidR="00CD64DC" w:rsidRPr="006E6A1D" w:rsidRDefault="00CD64DC" w:rsidP="00CD64DC">
      <w:pPr>
        <w:pStyle w:val="40"/>
        <w:rPr>
          <w:rFonts w:hint="eastAsia"/>
        </w:rPr>
      </w:pPr>
      <w:r w:rsidRPr="006E6A1D">
        <w:t>查看</w:t>
      </w:r>
      <w:r w:rsidRPr="006E6A1D">
        <w:t>openGauss</w:t>
      </w:r>
      <w:r w:rsidRPr="006E6A1D">
        <w:t>支持的所有</w:t>
      </w:r>
      <w:r w:rsidRPr="006E6A1D">
        <w:t>SQL</w:t>
      </w:r>
      <w:r w:rsidRPr="006E6A1D">
        <w:t>语句。</w:t>
      </w:r>
    </w:p>
    <w:p w14:paraId="498F3D3F" w14:textId="1EDA3122" w:rsidR="00CD64DC" w:rsidRPr="006E6A1D" w:rsidRDefault="004311E9" w:rsidP="00CD64DC">
      <w:pPr>
        <w:pStyle w:val="afffff2"/>
        <w:rPr>
          <w:snapToGrid w:val="0"/>
        </w:rPr>
      </w:pPr>
      <w:r>
        <w:rPr>
          <w:snapToGrid w:val="0"/>
        </w:rPr>
        <w:t>opengauss=</w:t>
      </w:r>
      <w:r w:rsidR="00CD64DC" w:rsidRPr="006E6A1D">
        <w:rPr>
          <w:snapToGrid w:val="0"/>
        </w:rPr>
        <w:t>#</w:t>
      </w:r>
      <w:r w:rsidR="00124650">
        <w:rPr>
          <w:snapToGrid w:val="0"/>
        </w:rPr>
        <w:t xml:space="preserve"> </w:t>
      </w:r>
      <w:r w:rsidR="00CD64DC" w:rsidRPr="009920B6">
        <w:rPr>
          <w:snapToGrid w:val="0"/>
        </w:rPr>
        <w:t>\h</w:t>
      </w:r>
    </w:p>
    <w:p w14:paraId="743D9F08" w14:textId="496DE6D9" w:rsidR="001E5F70" w:rsidRPr="005B6C51" w:rsidRDefault="001E5F70" w:rsidP="00F53396">
      <w:pPr>
        <w:pStyle w:val="40"/>
        <w:rPr>
          <w:rFonts w:ascii="Huawei Sans" w:hAnsi="Huawei Sans" w:cs="Huawei Sans"/>
        </w:rPr>
      </w:pPr>
      <w:r w:rsidRPr="005B6C51">
        <w:rPr>
          <w:rFonts w:ascii="Huawei Sans" w:hAnsi="Huawei Sans" w:cs="Huawei Sans"/>
        </w:rPr>
        <w:t>切换用户</w:t>
      </w:r>
      <w:r w:rsidR="006E559F">
        <w:rPr>
          <w:rFonts w:ascii="Huawei Sans" w:hAnsi="Huawei Sans" w:cs="Huawei Sans"/>
        </w:rPr>
        <w:t>。</w:t>
      </w:r>
    </w:p>
    <w:p w14:paraId="7B0AE326" w14:textId="193A9DF3" w:rsidR="001E5F70" w:rsidRPr="005B6C51" w:rsidRDefault="004311E9" w:rsidP="00FB0076">
      <w:pPr>
        <w:pStyle w:val="afffff2"/>
      </w:pPr>
      <w:r w:rsidRPr="0025336C">
        <w:rPr>
          <w:snapToGrid w:val="0"/>
        </w:rPr>
        <w:t>opengauss=</w:t>
      </w:r>
      <w:r w:rsidR="001E5F70" w:rsidRPr="005B6C51">
        <w:rPr>
          <w:snapToGrid w:val="0"/>
        </w:rPr>
        <w:t xml:space="preserve"># </w:t>
      </w:r>
      <w:r w:rsidR="001E5F70" w:rsidRPr="005B6C51">
        <w:t xml:space="preserve">\c </w:t>
      </w:r>
      <w:r w:rsidR="001E5F70" w:rsidRPr="005B6C51">
        <w:rPr>
          <w:rFonts w:eastAsia="宋体"/>
        </w:rPr>
        <w:t>–</w:t>
      </w:r>
      <w:r w:rsidR="001E5F70" w:rsidRPr="005B6C51">
        <w:t xml:space="preserve"> username</w:t>
      </w:r>
    </w:p>
    <w:p w14:paraId="6BB922B6" w14:textId="1C793F77" w:rsidR="001E5F70" w:rsidRPr="005B6C51" w:rsidRDefault="001E5F70" w:rsidP="00F53396">
      <w:pPr>
        <w:pStyle w:val="40"/>
        <w:rPr>
          <w:rFonts w:ascii="Huawei Sans" w:hAnsi="Huawei Sans" w:cs="Huawei Sans"/>
        </w:rPr>
      </w:pPr>
      <w:r w:rsidRPr="005B6C51">
        <w:rPr>
          <w:rFonts w:ascii="Huawei Sans" w:hAnsi="Huawei Sans" w:cs="Huawei Sans"/>
        </w:rPr>
        <w:t>退出数据库</w:t>
      </w:r>
      <w:r w:rsidR="006E559F">
        <w:rPr>
          <w:rFonts w:ascii="Huawei Sans" w:hAnsi="Huawei Sans" w:cs="Huawei Sans"/>
        </w:rPr>
        <w:t>。</w:t>
      </w:r>
    </w:p>
    <w:p w14:paraId="38758E56" w14:textId="02C117CD" w:rsidR="001E5F70" w:rsidRPr="005B6C51" w:rsidRDefault="004311E9" w:rsidP="00FB0076">
      <w:pPr>
        <w:pStyle w:val="afffff2"/>
      </w:pPr>
      <w:r>
        <w:rPr>
          <w:snapToGrid w:val="0"/>
        </w:rPr>
        <w:t>opengauss=</w:t>
      </w:r>
      <w:r w:rsidR="001E5F70" w:rsidRPr="005B6C51">
        <w:rPr>
          <w:snapToGrid w:val="0"/>
        </w:rPr>
        <w:t xml:space="preserve"># </w:t>
      </w:r>
      <w:r w:rsidR="001E5F70" w:rsidRPr="005B6C51">
        <w:t>\q</w:t>
      </w:r>
    </w:p>
    <w:p w14:paraId="5F5667AC" w14:textId="77777777" w:rsidR="007C4494" w:rsidRPr="005B6C51" w:rsidRDefault="007C4494" w:rsidP="00FB0076">
      <w:pPr>
        <w:pStyle w:val="1e"/>
      </w:pPr>
    </w:p>
    <w:sectPr w:rsidR="007C4494" w:rsidRPr="005B6C51" w:rsidSect="00033B54">
      <w:headerReference w:type="default" r:id="rId68"/>
      <w:pgSz w:w="11906" w:h="16838" w:code="9"/>
      <w:pgMar w:top="1701" w:right="1134" w:bottom="1701" w:left="1134" w:header="567" w:footer="567" w:gutter="0"/>
      <w:pgNumType w:start="1"/>
      <w:cols w:space="425"/>
      <w:docGrid w:linePitch="312"/>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4"/>
    </wne:keymap>
    <wne:keymap wne:kcmPrimary="0077">
      <wne:acd wne:acdName="acd5"/>
    </wne:keymap>
    <wne:keymap wne:kcmPrimary="0431">
      <wne:acd wne:acdName="acd8"/>
    </wne:keymap>
    <wne:keymap wne:kcmPrimary="0432">
      <wne:acd wne:acdName="acd9"/>
    </wne:keymap>
    <wne:keymap wne:kcmPrimary="0433">
      <wne:acd wne:acdName="acd10"/>
    </wne:keymap>
    <wne:keymap wne:kcmPrimary="0434">
      <wne:acd wne:acdName="acd11"/>
    </wne:keymap>
    <wne:keymap wne:kcmPrimary="0435">
      <wne:acd wne:acdName="acd12"/>
    </wne:keymap>
    <wne:keymap wne:kcmPrimary="0436">
      <wne:acd wne:acdName="acd31"/>
    </wne:keymap>
    <wne:keymap wne:kcmPrimary="0437">
      <wne:acd wne:acdName="acd30"/>
    </wne:keymap>
    <wne:keymap wne:kcmPrimary="0458">
      <wne:acd wne:acdName="acd6"/>
    </wne:keymap>
    <wne:keymap wne:kcmPrimary="045A">
      <wne:acd wne:acdName="acd3"/>
    </wne:keymap>
    <wne:keymap wne:kcmPrimary="0470">
      <wne:acd wne:acdName="acd22"/>
    </wne:keymap>
    <wne:keymap wne:kcmPrimary="0471">
      <wne:acd wne:acdName="acd23"/>
    </wne:keymap>
    <wne:keymap wne:kcmPrimary="0472">
      <wne:acd wne:acdName="acd24"/>
    </wne:keymap>
    <wne:keymap wne:kcmPrimary="0473">
      <wne:acd wne:acdName="acd25"/>
    </wne:keymap>
    <wne:keymap wne:kcmPrimary="0474">
      <wne:acd wne:acdName="acd26"/>
    </wne:keymap>
    <wne:keymap wne:kcmPrimary="0475">
      <wne:acd wne:acdName="acd27"/>
    </wne:keymap>
    <wne:keymap wne:kcmPrimary="0476">
      <wne:acd wne:acdName="acd28"/>
    </wne:keymap>
    <wne:keymap wne:kcmPrimary="0477">
      <wne:acd wne:acdName="acd2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Manifest>
  </wne:toolbars>
  <wne:acds>
    <wne:acd wne:argValue="AQAAAAIA" wne:acdName="acd0" wne:fciIndexBasedOn="0065"/>
    <wne:acd wne:argValue="AQAAAAAA" wne:acdName="acd1" wne:fciIndexBasedOn="0065"/>
    <wne:acd wne:acdName="acd2" wne:fciIndexBasedOn="0065"/>
    <wne:acd wne:argValue="AgA3aA9fIAA+UJxlIADdhHKC" wne:acdName="acd3" wne:fciIndexBasedOn="0065"/>
    <wne:acd wne:argValue="AgBGAGkAZwB1AHIAZQAgAEQAZQBzAGMAcgBpAHAAdABpAG8AbgA=" wne:acdName="acd4" wne:fciIndexBasedOn="0065"/>
    <wne:acd wne:argValue="AgBUAGEAYgBsAGUAIABEAGUAcwBjAHIAaQBwAHQAaQBvAG4A" wne:acdName="acd5" wne:fciIndexBasedOn="0065"/>
    <wne:acd wne:argValue="AgBDAG8AbQBtAGEAbgBkAA==" wne:acdName="acd6" wne:fciIndexBasedOn="0065"/>
    <wne:acd wne:acdName="acd7" wne:fciIndexBasedOn="0065"/>
    <wne:acd wne:argValue="AgBBAEwAVAArADEA" wne:acdName="acd8" wne:fciIndexBasedOn="0065"/>
    <wne:acd wne:argValue="AgBBAEwAVAArADIA" wne:acdName="acd9" wne:fciIndexBasedOn="0065"/>
    <wne:acd wne:argValue="AgBBAEwAVAArADMA" wne:acdName="acd10" wne:fciIndexBasedOn="0065"/>
    <wne:acd wne:argValue="AgBBAEwAVAArADQA" wne:acdName="acd11" wne:fciIndexBasedOn="0065"/>
    <wne:acd wne:argValue="AgBBAEwAVAArADUA" wne:acdName="acd12" wne:fciIndexBasedOn="0065"/>
    <wne:acd wne:acdName="acd13" wne:fciIndexBasedOn="0065"/>
    <wne:acd wne:acdName="acd14" wne:fciIndexBasedOn="0065"/>
    <wne:acd wne:acdName="acd15" wne:fciIndexBasedOn="0065"/>
    <wne:acd wne:acdName="acd16" wne:fciIndexBasedOn="0065"/>
    <wne:acd wne:acdName="acd17" wne:fciIndexBasedOn="0065"/>
    <wne:acd wne:acdName="acd18" wne:fciIndexBasedOn="0065"/>
    <wne:acd wne:acdName="acd19" wne:fciIndexBasedOn="0065"/>
    <wne:acd wne:acdName="acd20" wne:fciIndexBasedOn="0065"/>
    <wne:acd wne:acdName="acd21" wne:fciIndexBasedOn="0065"/>
    <wne:acd wne:argValue="AgAxAC4AY2uHZQ==" wne:acdName="acd22" wne:fciIndexBasedOn="0065"/>
    <wne:acd wne:argValue="AgAyAC4AfVTkTg==" wne:acdName="acd23" wne:fciIndexBasedOn="0065"/>
    <wne:acd wne:argValue="AgAzAC4AZWukmg==" wne:acdName="acd24" wne:fciIndexBasedOn="0065"/>
    <wne:acd wne:argValue="AgA0AC4A+06hUg==" wne:acdName="acd25" wne:fciIndexBasedOn="0065"/>
    <wne:acd wne:argValue="AgA1AC4AaIg8aIdlV1s=" wne:acdName="acd26" wne:fciIndexBasedOn="0065"/>
    <wne:acd wne:argValue="AgA2AC4ATVIAig==" wne:acdName="acd27" wne:fciIndexBasedOn="0065"/>
    <wne:acd wne:argValue="AgA3AC4AgHvLTgdomJg=" wne:acdName="acd28" wne:fciIndexBasedOn="0065"/>
    <wne:acd wne:argValue="AgA4AC4ATVIAigdomJg=" wne:acdName="acd29" wne:fciIndexBasedOn="0065"/>
    <wne:acd wne:argValue="AgA5AC4A/lZHcgdomJg=" wne:acdName="acd30" wne:fciIndexBasedOn="0065"/>
    <wne:acd wne:argValue="AgA1AC4AaIg8aAdomJg=" wne:acdName="acd3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486981" w14:textId="77777777" w:rsidR="00357018" w:rsidRDefault="00357018" w:rsidP="00940D2A">
      <w:pPr>
        <w:spacing w:before="0" w:after="0" w:line="240" w:lineRule="auto"/>
      </w:pPr>
      <w:r>
        <w:separator/>
      </w:r>
    </w:p>
  </w:endnote>
  <w:endnote w:type="continuationSeparator" w:id="0">
    <w:p w14:paraId="6E6DD92C" w14:textId="77777777" w:rsidR="00357018" w:rsidRDefault="00357018" w:rsidP="00940D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HuaweiSans-Regular">
    <w:altName w:val="Times New Roman"/>
    <w:panose1 w:val="00000000000000000000"/>
    <w:charset w:val="00"/>
    <w:family w:val="roman"/>
    <w:notTrueType/>
    <w:pitch w:val="default"/>
  </w:font>
  <w:font w:name="方正兰亭黑简体">
    <w:altName w:val="Malgun Gothic Semilight"/>
    <w:panose1 w:val="02000000000000000000"/>
    <w:charset w:val="86"/>
    <w:family w:val="auto"/>
    <w:pitch w:val="variable"/>
    <w:sig w:usb0="00000001" w:usb1="080E0000" w:usb2="00000010" w:usb3="00000000" w:csb0="00040000" w:csb1="00000000"/>
  </w:font>
  <w:font w:name="Huawei Sans">
    <w:panose1 w:val="020C0503030203020204"/>
    <w:charset w:val="00"/>
    <w:family w:val="swiss"/>
    <w:pitch w:val="variable"/>
    <w:sig w:usb0="A00002FF" w:usb1="500078FB" w:usb2="00000008" w:usb3="00000000" w:csb0="0000009F"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FrutigerNext LT Regular">
    <w:altName w:val="Times New Roman"/>
    <w:charset w:val="00"/>
    <w:family w:val="swiss"/>
    <w:pitch w:val="variable"/>
    <w:sig w:usb0="A00000AF" w:usb1="4000204A"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楷体_GB2312">
    <w:altName w:val="微软雅黑"/>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F2062A" w14:textId="77777777" w:rsidR="00357018" w:rsidRDefault="00357018" w:rsidP="00940D2A">
      <w:pPr>
        <w:spacing w:before="0" w:after="0" w:line="240" w:lineRule="auto"/>
      </w:pPr>
      <w:r>
        <w:separator/>
      </w:r>
    </w:p>
  </w:footnote>
  <w:footnote w:type="continuationSeparator" w:id="0">
    <w:p w14:paraId="703B0559" w14:textId="77777777" w:rsidR="00357018" w:rsidRDefault="00357018" w:rsidP="00940D2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7439D" w14:textId="77777777" w:rsidR="00166096" w:rsidRPr="00B3672F" w:rsidRDefault="00166096" w:rsidP="00033B54">
    <w:pPr>
      <w:pStyle w:val="a7"/>
      <w:rPr>
        <w:rFonts w:ascii="HuaweiSans-Regular" w:eastAsia="方正兰亭黑简体" w:hAnsi="HuaweiSans-Regular" w:hint="eastAsia"/>
      </w:rPr>
    </w:pPr>
  </w:p>
  <w:p w14:paraId="6619D47F" w14:textId="77777777" w:rsidR="00166096" w:rsidRPr="00B3672F" w:rsidRDefault="00166096" w:rsidP="00033B54">
    <w:pPr>
      <w:pStyle w:val="a7"/>
      <w:rPr>
        <w:rFonts w:ascii="HuaweiSans-Regular" w:eastAsia="方正兰亭黑简体" w:hAnsi="HuaweiSans-Regular" w:hint="eastAsia"/>
      </w:rPr>
    </w:pPr>
  </w:p>
  <w:tbl>
    <w:tblPr>
      <w:tblW w:w="9639" w:type="dxa"/>
      <w:tblInd w:w="-15" w:type="dxa"/>
      <w:tblCellMar>
        <w:left w:w="57" w:type="dxa"/>
        <w:right w:w="57" w:type="dxa"/>
      </w:tblCellMar>
      <w:tblLook w:val="04A0" w:firstRow="1" w:lastRow="0" w:firstColumn="1" w:lastColumn="0" w:noHBand="0" w:noVBand="1"/>
    </w:tblPr>
    <w:tblGrid>
      <w:gridCol w:w="1134"/>
      <w:gridCol w:w="7371"/>
      <w:gridCol w:w="1134"/>
    </w:tblGrid>
    <w:tr w:rsidR="00166096" w:rsidRPr="00B3672F" w14:paraId="2FAC5D03" w14:textId="77777777" w:rsidTr="00854769">
      <w:trPr>
        <w:cantSplit/>
        <w:trHeight w:hRule="exact" w:val="738"/>
      </w:trPr>
      <w:tc>
        <w:tcPr>
          <w:tcW w:w="1134" w:type="dxa"/>
        </w:tcPr>
        <w:p w14:paraId="07F9ECB9" w14:textId="0621B518" w:rsidR="00166096" w:rsidRPr="00B3672F" w:rsidRDefault="00166096" w:rsidP="00854769">
          <w:pPr>
            <w:pStyle w:val="afffc"/>
            <w:jc w:val="left"/>
            <w:rPr>
              <w:rFonts w:ascii="HuaweiSans-Regular" w:eastAsia="方正兰亭黑简体" w:hAnsi="HuaweiSans-Regular" w:hint="eastAsia"/>
            </w:rPr>
          </w:pPr>
          <w:r w:rsidRPr="00B3672F">
            <w:rPr>
              <w:rFonts w:ascii="HuaweiSans-Regular" w:eastAsia="方正兰亭黑简体" w:hAnsi="HuaweiSans-Regular"/>
              <w:noProof/>
            </w:rPr>
            <w:drawing>
              <wp:inline distT="0" distB="0" distL="0" distR="0" wp14:anchorId="562D1C54" wp14:editId="1BA4AEB7">
                <wp:extent cx="424800" cy="432623"/>
                <wp:effectExtent l="0" t="0" r="0" b="5715"/>
                <wp:docPr id="109" name="图片 109"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32623"/>
                        </a:xfrm>
                        <a:prstGeom prst="rect">
                          <a:avLst/>
                        </a:prstGeom>
                        <a:noFill/>
                        <a:ln>
                          <a:noFill/>
                        </a:ln>
                      </pic:spPr>
                    </pic:pic>
                  </a:graphicData>
                </a:graphic>
              </wp:inline>
            </w:drawing>
          </w:r>
        </w:p>
        <w:p w14:paraId="19FB2DDB" w14:textId="77777777" w:rsidR="00166096" w:rsidRPr="00B3672F" w:rsidRDefault="00166096" w:rsidP="00033B54">
          <w:pPr>
            <w:spacing w:before="120"/>
            <w:rPr>
              <w:rFonts w:ascii="HuaweiSans-Regular" w:eastAsia="方正兰亭黑简体" w:hAnsi="HuaweiSans-Regular" w:hint="eastAsia"/>
            </w:rPr>
          </w:pPr>
        </w:p>
      </w:tc>
      <w:tc>
        <w:tcPr>
          <w:tcW w:w="7371" w:type="dxa"/>
          <w:vAlign w:val="bottom"/>
        </w:tcPr>
        <w:p w14:paraId="541AEA52" w14:textId="51B640D0" w:rsidR="00166096" w:rsidRPr="00332B2D" w:rsidRDefault="00166096" w:rsidP="00733E9F">
          <w:pPr>
            <w:pStyle w:val="TableNote"/>
            <w:ind w:left="0"/>
            <w:jc w:val="center"/>
            <w:rPr>
              <w:rFonts w:ascii="Huawei Sans" w:eastAsia="方正兰亭黑简体" w:hAnsi="Huawei Sans" w:cs="Huawei Sans"/>
              <w:noProof/>
            </w:rPr>
          </w:pPr>
          <w:r w:rsidRPr="00332B2D">
            <w:rPr>
              <w:rFonts w:ascii="Huawei Sans" w:eastAsia="方正兰亭黑简体" w:hAnsi="Huawei Sans" w:cs="Huawei Sans"/>
              <w:noProof/>
            </w:rPr>
            <w:t>在虚拟机</w:t>
          </w:r>
          <w:r w:rsidRPr="00EC622F">
            <w:rPr>
              <w:rFonts w:ascii="Huawei Sans" w:eastAsia="方正兰亭黑简体" w:hAnsi="Huawei Sans" w:cs="Huawei Sans"/>
              <w:noProof/>
            </w:rPr>
            <w:t>+openEuler</w:t>
          </w:r>
          <w:r w:rsidRPr="00332B2D">
            <w:rPr>
              <w:rFonts w:ascii="Huawei Sans" w:eastAsia="方正兰亭黑简体" w:hAnsi="Huawei Sans" w:cs="Huawei Sans"/>
              <w:noProof/>
            </w:rPr>
            <w:t>上安装部署</w:t>
          </w:r>
          <w:r w:rsidRPr="00332B2D">
            <w:rPr>
              <w:rFonts w:ascii="Huawei Sans" w:eastAsia="方正兰亭黑简体" w:hAnsi="Huawei Sans" w:cs="Huawei Sans"/>
              <w:noProof/>
            </w:rPr>
            <w:t>openGauss</w:t>
          </w:r>
          <w:r w:rsidRPr="00332B2D">
            <w:rPr>
              <w:rFonts w:ascii="Huawei Sans" w:eastAsia="方正兰亭黑简体" w:hAnsi="Huawei Sans" w:cs="Huawei Sans"/>
              <w:noProof/>
            </w:rPr>
            <w:t>指导手册</w:t>
          </w:r>
        </w:p>
      </w:tc>
      <w:tc>
        <w:tcPr>
          <w:tcW w:w="1134" w:type="dxa"/>
          <w:vAlign w:val="bottom"/>
        </w:tcPr>
        <w:p w14:paraId="279C3BBC" w14:textId="1A924E70" w:rsidR="00166096" w:rsidRPr="00B3672F" w:rsidRDefault="00166096" w:rsidP="00033B54">
          <w:pPr>
            <w:pStyle w:val="TableNote"/>
            <w:ind w:left="0"/>
            <w:jc w:val="right"/>
            <w:rPr>
              <w:rFonts w:ascii="HuaweiSans-Regular" w:eastAsia="方正兰亭黑简体" w:hAnsi="HuaweiSans-Regular" w:hint="eastAsia"/>
              <w:noProof/>
            </w:rPr>
          </w:pPr>
          <w:r w:rsidRPr="00B3672F">
            <w:rPr>
              <w:rFonts w:ascii="HuaweiSans-Regular" w:eastAsia="方正兰亭黑简体" w:hAnsi="HuaweiSans-Regular"/>
            </w:rPr>
            <w:t>第</w:t>
          </w:r>
          <w:r w:rsidRPr="00B3672F">
            <w:rPr>
              <w:rFonts w:ascii="HuaweiSans-Regular" w:eastAsia="方正兰亭黑简体" w:hAnsi="HuaweiSans-Regular"/>
            </w:rPr>
            <w:fldChar w:fldCharType="begin"/>
          </w:r>
          <w:r w:rsidRPr="00B3672F">
            <w:rPr>
              <w:rFonts w:ascii="HuaweiSans-Regular" w:eastAsia="方正兰亭黑简体" w:hAnsi="HuaweiSans-Regular"/>
            </w:rPr>
            <w:instrText xml:space="preserve"> PAGE </w:instrText>
          </w:r>
          <w:r w:rsidRPr="00B3672F">
            <w:rPr>
              <w:rFonts w:ascii="HuaweiSans-Regular" w:eastAsia="方正兰亭黑简体" w:hAnsi="HuaweiSans-Regular"/>
            </w:rPr>
            <w:fldChar w:fldCharType="separate"/>
          </w:r>
          <w:r>
            <w:rPr>
              <w:rFonts w:ascii="HuaweiSans-Regular" w:eastAsia="方正兰亭黑简体" w:hAnsi="HuaweiSans-Regular" w:hint="eastAsia"/>
              <w:noProof/>
            </w:rPr>
            <w:t>50</w:t>
          </w:r>
          <w:r w:rsidRPr="00B3672F">
            <w:rPr>
              <w:rFonts w:ascii="HuaweiSans-Regular" w:eastAsia="方正兰亭黑简体" w:hAnsi="HuaweiSans-Regular"/>
              <w:noProof/>
            </w:rPr>
            <w:fldChar w:fldCharType="end"/>
          </w:r>
          <w:r w:rsidRPr="00B3672F">
            <w:rPr>
              <w:rFonts w:ascii="HuaweiSans-Regular" w:eastAsia="方正兰亭黑简体" w:hAnsi="HuaweiSans-Regular"/>
              <w:noProof/>
            </w:rPr>
            <w:t>页</w:t>
          </w:r>
        </w:p>
      </w:tc>
    </w:tr>
  </w:tbl>
  <w:p w14:paraId="0278FB09" w14:textId="77777777" w:rsidR="00166096" w:rsidRPr="00B3672F" w:rsidRDefault="00166096" w:rsidP="00033B54">
    <w:pPr>
      <w:pStyle w:val="a7"/>
      <w:rPr>
        <w:rFonts w:ascii="HuaweiSans-Regular" w:eastAsia="方正兰亭黑简体" w:hAnsi="HuaweiSans-Regular" w:hint="eastAsia"/>
      </w:rPr>
    </w:pPr>
  </w:p>
  <w:p w14:paraId="76432B8F" w14:textId="77777777" w:rsidR="00166096" w:rsidRPr="00B3672F" w:rsidRDefault="00166096" w:rsidP="00033B54">
    <w:pPr>
      <w:pStyle w:val="a7"/>
      <w:rPr>
        <w:rFonts w:ascii="HuaweiSans-Regular" w:eastAsia="方正兰亭黑简体" w:hAnsi="HuaweiSans-Regular" w:hint="eastAsia"/>
      </w:rPr>
    </w:pPr>
  </w:p>
  <w:p w14:paraId="2CCE42D9" w14:textId="77777777" w:rsidR="00166096" w:rsidRPr="00B3672F" w:rsidRDefault="00166096">
    <w:pPr>
      <w:pStyle w:val="a7"/>
      <w:rPr>
        <w:rFonts w:ascii="HuaweiSans-Regular" w:eastAsia="方正兰亭黑简体" w:hAnsi="HuaweiSans-Regular"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585412"/>
    <w:multiLevelType w:val="hybridMultilevel"/>
    <w:tmpl w:val="64BC0DD8"/>
    <w:lvl w:ilvl="0" w:tplc="8130AEDE">
      <w:start w:val="1"/>
      <w:numFmt w:val="decimal"/>
      <w:lvlText w:val="%1."/>
      <w:lvlJc w:val="left"/>
      <w:pPr>
        <w:ind w:left="840" w:hanging="420"/>
      </w:pPr>
      <w:rPr>
        <w:sz w:val="100"/>
        <w:szCs w:val="1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 w15:restartNumberingAfterBreak="0">
    <w:nsid w:val="0EDB2900"/>
    <w:multiLevelType w:val="hybridMultilevel"/>
    <w:tmpl w:val="791493E4"/>
    <w:lvl w:ilvl="0" w:tplc="DFB60A4E">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AA38B928">
      <w:start w:val="1"/>
      <w:numFmt w:val="bullet"/>
      <w:lvlText w:val=""/>
      <w:lvlJc w:val="left"/>
      <w:pPr>
        <w:tabs>
          <w:tab w:val="num" w:pos="840"/>
        </w:tabs>
        <w:ind w:left="840" w:hanging="420"/>
      </w:pPr>
      <w:rPr>
        <w:rFonts w:ascii="Wingdings" w:hAnsi="Wingdings" w:cs="Wingdings" w:hint="default"/>
      </w:rPr>
    </w:lvl>
    <w:lvl w:ilvl="2" w:tplc="BBFC2218">
      <w:start w:val="1"/>
      <w:numFmt w:val="bullet"/>
      <w:lvlText w:val=""/>
      <w:lvlJc w:val="left"/>
      <w:pPr>
        <w:tabs>
          <w:tab w:val="num" w:pos="1260"/>
        </w:tabs>
        <w:ind w:left="1260" w:hanging="420"/>
      </w:pPr>
      <w:rPr>
        <w:rFonts w:ascii="Wingdings" w:hAnsi="Wingdings" w:cs="Wingdings" w:hint="default"/>
      </w:rPr>
    </w:lvl>
    <w:lvl w:ilvl="3" w:tplc="7D824786">
      <w:start w:val="1"/>
      <w:numFmt w:val="bullet"/>
      <w:lvlText w:val=""/>
      <w:lvlJc w:val="left"/>
      <w:pPr>
        <w:tabs>
          <w:tab w:val="num" w:pos="1680"/>
        </w:tabs>
        <w:ind w:left="1680" w:hanging="420"/>
      </w:pPr>
      <w:rPr>
        <w:rFonts w:ascii="Wingdings" w:hAnsi="Wingdings" w:cs="Wingdings" w:hint="default"/>
      </w:rPr>
    </w:lvl>
    <w:lvl w:ilvl="4" w:tplc="66DC77F0">
      <w:start w:val="1"/>
      <w:numFmt w:val="bullet"/>
      <w:lvlText w:val=""/>
      <w:lvlJc w:val="left"/>
      <w:pPr>
        <w:tabs>
          <w:tab w:val="num" w:pos="2100"/>
        </w:tabs>
        <w:ind w:left="2100" w:hanging="420"/>
      </w:pPr>
      <w:rPr>
        <w:rFonts w:ascii="Wingdings" w:hAnsi="Wingdings" w:cs="Wingdings" w:hint="default"/>
      </w:rPr>
    </w:lvl>
    <w:lvl w:ilvl="5" w:tplc="AC3AB3D4">
      <w:start w:val="1"/>
      <w:numFmt w:val="bullet"/>
      <w:lvlText w:val=""/>
      <w:lvlJc w:val="left"/>
      <w:pPr>
        <w:tabs>
          <w:tab w:val="num" w:pos="2520"/>
        </w:tabs>
        <w:ind w:left="2520" w:hanging="420"/>
      </w:pPr>
      <w:rPr>
        <w:rFonts w:ascii="Wingdings" w:hAnsi="Wingdings" w:cs="Wingdings" w:hint="default"/>
      </w:rPr>
    </w:lvl>
    <w:lvl w:ilvl="6" w:tplc="65525D6E">
      <w:start w:val="1"/>
      <w:numFmt w:val="bullet"/>
      <w:lvlText w:val=""/>
      <w:lvlJc w:val="left"/>
      <w:pPr>
        <w:tabs>
          <w:tab w:val="num" w:pos="2940"/>
        </w:tabs>
        <w:ind w:left="2940" w:hanging="420"/>
      </w:pPr>
      <w:rPr>
        <w:rFonts w:ascii="Wingdings" w:hAnsi="Wingdings" w:cs="Wingdings" w:hint="default"/>
      </w:rPr>
    </w:lvl>
    <w:lvl w:ilvl="7" w:tplc="9B768918">
      <w:start w:val="1"/>
      <w:numFmt w:val="bullet"/>
      <w:lvlText w:val=""/>
      <w:lvlJc w:val="left"/>
      <w:pPr>
        <w:tabs>
          <w:tab w:val="num" w:pos="3360"/>
        </w:tabs>
        <w:ind w:left="3360" w:hanging="420"/>
      </w:pPr>
      <w:rPr>
        <w:rFonts w:ascii="Wingdings" w:hAnsi="Wingdings" w:cs="Wingdings" w:hint="default"/>
      </w:rPr>
    </w:lvl>
    <w:lvl w:ilvl="8" w:tplc="F3583E5E">
      <w:start w:val="1"/>
      <w:numFmt w:val="bullet"/>
      <w:lvlText w:val=""/>
      <w:lvlJc w:val="left"/>
      <w:pPr>
        <w:tabs>
          <w:tab w:val="num" w:pos="3780"/>
        </w:tabs>
        <w:ind w:left="3780" w:hanging="420"/>
      </w:pPr>
      <w:rPr>
        <w:rFonts w:ascii="Wingdings" w:hAnsi="Wingdings" w:cs="Wingdings" w:hint="default"/>
      </w:rPr>
    </w:lvl>
  </w:abstractNum>
  <w:abstractNum w:abstractNumId="3" w15:restartNumberingAfterBreak="0">
    <w:nsid w:val="13EE336D"/>
    <w:multiLevelType w:val="hybridMultilevel"/>
    <w:tmpl w:val="3F425766"/>
    <w:lvl w:ilvl="0" w:tplc="AC9C67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54C386A"/>
    <w:multiLevelType w:val="hybridMultilevel"/>
    <w:tmpl w:val="ED8CB182"/>
    <w:lvl w:ilvl="0" w:tplc="693C7E9C">
      <w:start w:val="1"/>
      <w:numFmt w:val="bullet"/>
      <w:lvlText w:val=""/>
      <w:lvlJc w:val="left"/>
      <w:pPr>
        <w:ind w:left="1866" w:hanging="420"/>
      </w:pPr>
      <w:rPr>
        <w:rFonts w:ascii="Wingdings" w:hAnsi="Wingdings" w:hint="default"/>
      </w:rPr>
    </w:lvl>
    <w:lvl w:ilvl="1" w:tplc="04090003" w:tentative="1">
      <w:start w:val="1"/>
      <w:numFmt w:val="bullet"/>
      <w:lvlText w:val=""/>
      <w:lvlJc w:val="left"/>
      <w:pPr>
        <w:ind w:left="2286" w:hanging="420"/>
      </w:pPr>
      <w:rPr>
        <w:rFonts w:ascii="Wingdings" w:hAnsi="Wingdings" w:hint="default"/>
      </w:rPr>
    </w:lvl>
    <w:lvl w:ilvl="2" w:tplc="04090005" w:tentative="1">
      <w:start w:val="1"/>
      <w:numFmt w:val="bullet"/>
      <w:lvlText w:val=""/>
      <w:lvlJc w:val="left"/>
      <w:pPr>
        <w:ind w:left="2706" w:hanging="420"/>
      </w:pPr>
      <w:rPr>
        <w:rFonts w:ascii="Wingdings" w:hAnsi="Wingdings" w:hint="default"/>
      </w:rPr>
    </w:lvl>
    <w:lvl w:ilvl="3" w:tplc="04090001" w:tentative="1">
      <w:start w:val="1"/>
      <w:numFmt w:val="bullet"/>
      <w:lvlText w:val=""/>
      <w:lvlJc w:val="left"/>
      <w:pPr>
        <w:ind w:left="3126" w:hanging="420"/>
      </w:pPr>
      <w:rPr>
        <w:rFonts w:ascii="Wingdings" w:hAnsi="Wingdings" w:hint="default"/>
      </w:rPr>
    </w:lvl>
    <w:lvl w:ilvl="4" w:tplc="04090003" w:tentative="1">
      <w:start w:val="1"/>
      <w:numFmt w:val="bullet"/>
      <w:lvlText w:val=""/>
      <w:lvlJc w:val="left"/>
      <w:pPr>
        <w:ind w:left="3546" w:hanging="420"/>
      </w:pPr>
      <w:rPr>
        <w:rFonts w:ascii="Wingdings" w:hAnsi="Wingdings" w:hint="default"/>
      </w:rPr>
    </w:lvl>
    <w:lvl w:ilvl="5" w:tplc="04090005" w:tentative="1">
      <w:start w:val="1"/>
      <w:numFmt w:val="bullet"/>
      <w:lvlText w:val=""/>
      <w:lvlJc w:val="left"/>
      <w:pPr>
        <w:ind w:left="3966" w:hanging="420"/>
      </w:pPr>
      <w:rPr>
        <w:rFonts w:ascii="Wingdings" w:hAnsi="Wingdings" w:hint="default"/>
      </w:rPr>
    </w:lvl>
    <w:lvl w:ilvl="6" w:tplc="04090001" w:tentative="1">
      <w:start w:val="1"/>
      <w:numFmt w:val="bullet"/>
      <w:lvlText w:val=""/>
      <w:lvlJc w:val="left"/>
      <w:pPr>
        <w:ind w:left="4386" w:hanging="420"/>
      </w:pPr>
      <w:rPr>
        <w:rFonts w:ascii="Wingdings" w:hAnsi="Wingdings" w:hint="default"/>
      </w:rPr>
    </w:lvl>
    <w:lvl w:ilvl="7" w:tplc="04090003" w:tentative="1">
      <w:start w:val="1"/>
      <w:numFmt w:val="bullet"/>
      <w:lvlText w:val=""/>
      <w:lvlJc w:val="left"/>
      <w:pPr>
        <w:ind w:left="4806" w:hanging="420"/>
      </w:pPr>
      <w:rPr>
        <w:rFonts w:ascii="Wingdings" w:hAnsi="Wingdings" w:hint="default"/>
      </w:rPr>
    </w:lvl>
    <w:lvl w:ilvl="8" w:tplc="04090005" w:tentative="1">
      <w:start w:val="1"/>
      <w:numFmt w:val="bullet"/>
      <w:lvlText w:val=""/>
      <w:lvlJc w:val="left"/>
      <w:pPr>
        <w:ind w:left="5226" w:hanging="420"/>
      </w:pPr>
      <w:rPr>
        <w:rFonts w:ascii="Wingdings" w:hAnsi="Wingdings" w:hint="default"/>
      </w:rPr>
    </w:lvl>
  </w:abstractNum>
  <w:abstractNum w:abstractNumId="5" w15:restartNumberingAfterBreak="0">
    <w:nsid w:val="171657A1"/>
    <w:multiLevelType w:val="multilevel"/>
    <w:tmpl w:val="42D415D8"/>
    <w:lvl w:ilvl="0">
      <w:start w:val="1"/>
      <w:numFmt w:val="decimal"/>
      <w:suff w:val="nothing"/>
      <w:lvlText w:val="%1 "/>
      <w:lvlJc w:val="left"/>
      <w:pPr>
        <w:ind w:left="105" w:firstLine="0"/>
      </w:pPr>
      <w:rPr>
        <w:rFonts w:ascii="HuaweiSans-Regular" w:eastAsia="方正兰亭黑简体" w:hAnsi="HuaweiSans-Regular" w:cs="Huawei Sans"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suff w:val="nothing"/>
      <w:lvlText w:val="%1.%2 "/>
      <w:lvlJc w:val="left"/>
      <w:pPr>
        <w:ind w:left="1806" w:firstLine="0"/>
      </w:pPr>
      <w:rPr>
        <w:rFonts w:ascii="HuaweiSans-Regular" w:eastAsia="方正兰亭黑简体" w:hAnsi="HuaweiSans-Regular" w:cs="Huawei Sans"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2.%3 "/>
      <w:lvlJc w:val="left"/>
      <w:pPr>
        <w:ind w:left="945" w:firstLine="0"/>
      </w:pPr>
      <w:rPr>
        <w:rFonts w:ascii="HuaweiSans-Regular" w:eastAsia="方正兰亭黑简体" w:hAnsi="HuaweiSans-Regular" w:cs="Huawei Sans"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
      <w:lvlJc w:val="left"/>
      <w:pPr>
        <w:ind w:left="105" w:firstLine="0"/>
      </w:pPr>
      <w:rPr>
        <w:rFonts w:ascii="Book Antiqua" w:eastAsia="黑体" w:hAnsi="Book Antiqua"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
      <w:lvlJc w:val="left"/>
      <w:pPr>
        <w:ind w:left="105" w:firstLine="0"/>
      </w:pPr>
      <w:rPr>
        <w:rFonts w:ascii="Book Antiqua" w:eastAsia="黑体" w:hAnsi="Book Antiqua"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3"/>
      <w:lvlText w:val="步骤 %6"/>
      <w:lvlJc w:val="right"/>
      <w:pPr>
        <w:tabs>
          <w:tab w:val="num" w:pos="1806"/>
        </w:tabs>
        <w:ind w:left="1806" w:hanging="159"/>
      </w:pPr>
      <w:rPr>
        <w:rFonts w:ascii="Huawei Sans" w:eastAsia="方正兰亭黑简体" w:hAnsi="Huawei Sans" w:cs="Arial" w:hint="default"/>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7."/>
      <w:lvlJc w:val="left"/>
      <w:pPr>
        <w:tabs>
          <w:tab w:val="num" w:pos="2231"/>
        </w:tabs>
        <w:ind w:left="2231" w:hanging="425"/>
      </w:pPr>
      <w:rPr>
        <w:rFonts w:ascii="Times New Roman" w:eastAsia="黑体" w:hAnsi="Times New Roman" w:cs="Times New Roman" w:hint="default"/>
        <w:b w:val="0"/>
        <w:bCs/>
        <w:i w:val="0"/>
        <w:iCs w:val="0"/>
        <w:color w:val="auto"/>
        <w:sz w:val="21"/>
        <w:szCs w:val="21"/>
      </w:rPr>
    </w:lvl>
    <w:lvl w:ilvl="7">
      <w:start w:val="1"/>
      <w:numFmt w:val="decimal"/>
      <w:lvlRestart w:val="1"/>
      <w:suff w:val="space"/>
      <w:lvlText w:val="图%1-%8"/>
      <w:lvlJc w:val="left"/>
      <w:pPr>
        <w:ind w:left="7051" w:firstLine="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suff w:val="space"/>
      <w:lvlText w:val="表%1-%9"/>
      <w:lvlJc w:val="left"/>
      <w:pPr>
        <w:ind w:left="1806" w:firstLine="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6" w15:restartNumberingAfterBreak="0">
    <w:nsid w:val="1A89310D"/>
    <w:multiLevelType w:val="hybridMultilevel"/>
    <w:tmpl w:val="F4143E18"/>
    <w:lvl w:ilvl="0" w:tplc="E74C10E2">
      <w:start w:val="1"/>
      <w:numFmt w:val="bullet"/>
      <w:pStyle w:val="NotesTextListinTable"/>
      <w:lvlText w:val=""/>
      <w:lvlJc w:val="left"/>
      <w:pPr>
        <w:ind w:left="704" w:hanging="420"/>
      </w:pPr>
      <w:rPr>
        <w:rFonts w:ascii="Wingdings" w:hAnsi="Wingdings" w:hint="default"/>
        <w:b w:val="0"/>
        <w:i w:val="0"/>
        <w:sz w:val="13"/>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 w15:restartNumberingAfterBreak="0">
    <w:nsid w:val="1D5755D3"/>
    <w:multiLevelType w:val="hybridMultilevel"/>
    <w:tmpl w:val="81C29152"/>
    <w:lvl w:ilvl="0" w:tplc="6A6C2C8C">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40"/>
        </w:tabs>
        <w:ind w:left="840" w:hanging="420"/>
      </w:pPr>
      <w:rPr>
        <w:rFonts w:ascii="Wingdings" w:hAnsi="Wingdings" w:hint="default"/>
      </w:rPr>
    </w:lvl>
    <w:lvl w:ilvl="2" w:tplc="FCD403D0">
      <w:start w:val="1"/>
      <w:numFmt w:val="bullet"/>
      <w:lvlText w:val=""/>
      <w:lvlJc w:val="left"/>
      <w:pPr>
        <w:tabs>
          <w:tab w:val="num" w:pos="1260"/>
        </w:tabs>
        <w:ind w:left="1260" w:hanging="420"/>
      </w:pPr>
      <w:rPr>
        <w:rFonts w:ascii="Wingdings" w:hAnsi="Wingdings" w:hint="default"/>
      </w:rPr>
    </w:lvl>
    <w:lvl w:ilvl="3" w:tplc="9F4C8D40">
      <w:start w:val="1"/>
      <w:numFmt w:val="bullet"/>
      <w:lvlText w:val=""/>
      <w:lvlJc w:val="left"/>
      <w:pPr>
        <w:tabs>
          <w:tab w:val="num" w:pos="1680"/>
        </w:tabs>
        <w:ind w:left="1680" w:hanging="420"/>
      </w:pPr>
      <w:rPr>
        <w:rFonts w:ascii="Wingdings" w:hAnsi="Wingdings" w:hint="default"/>
      </w:rPr>
    </w:lvl>
    <w:lvl w:ilvl="4" w:tplc="776E4734">
      <w:start w:val="1"/>
      <w:numFmt w:val="bullet"/>
      <w:lvlText w:val=""/>
      <w:lvlJc w:val="left"/>
      <w:pPr>
        <w:tabs>
          <w:tab w:val="num" w:pos="2100"/>
        </w:tabs>
        <w:ind w:left="2100" w:hanging="420"/>
      </w:pPr>
      <w:rPr>
        <w:rFonts w:ascii="Wingdings" w:hAnsi="Wingdings" w:hint="default"/>
      </w:rPr>
    </w:lvl>
    <w:lvl w:ilvl="5" w:tplc="115447CC">
      <w:start w:val="1"/>
      <w:numFmt w:val="bullet"/>
      <w:lvlText w:val=""/>
      <w:lvlJc w:val="left"/>
      <w:pPr>
        <w:tabs>
          <w:tab w:val="num" w:pos="2520"/>
        </w:tabs>
        <w:ind w:left="2520" w:hanging="420"/>
      </w:pPr>
      <w:rPr>
        <w:rFonts w:ascii="Wingdings" w:hAnsi="Wingdings" w:hint="default"/>
      </w:rPr>
    </w:lvl>
    <w:lvl w:ilvl="6" w:tplc="CE541586" w:tentative="1">
      <w:start w:val="1"/>
      <w:numFmt w:val="bullet"/>
      <w:lvlText w:val=""/>
      <w:lvlJc w:val="left"/>
      <w:pPr>
        <w:tabs>
          <w:tab w:val="num" w:pos="2940"/>
        </w:tabs>
        <w:ind w:left="2940" w:hanging="420"/>
      </w:pPr>
      <w:rPr>
        <w:rFonts w:ascii="Wingdings" w:hAnsi="Wingdings" w:hint="default"/>
      </w:rPr>
    </w:lvl>
    <w:lvl w:ilvl="7" w:tplc="02861138" w:tentative="1">
      <w:start w:val="1"/>
      <w:numFmt w:val="bullet"/>
      <w:lvlText w:val=""/>
      <w:lvlJc w:val="left"/>
      <w:pPr>
        <w:tabs>
          <w:tab w:val="num" w:pos="3360"/>
        </w:tabs>
        <w:ind w:left="3360" w:hanging="420"/>
      </w:pPr>
      <w:rPr>
        <w:rFonts w:ascii="Wingdings" w:hAnsi="Wingdings" w:hint="default"/>
      </w:rPr>
    </w:lvl>
    <w:lvl w:ilvl="8" w:tplc="F45E6884" w:tentative="1">
      <w:start w:val="1"/>
      <w:numFmt w:val="bullet"/>
      <w:lvlText w:val=""/>
      <w:lvlJc w:val="left"/>
      <w:pPr>
        <w:tabs>
          <w:tab w:val="num" w:pos="3780"/>
        </w:tabs>
        <w:ind w:left="3780" w:hanging="420"/>
      </w:pPr>
      <w:rPr>
        <w:rFonts w:ascii="Wingdings" w:hAnsi="Wingdings" w:hint="default"/>
      </w:rPr>
    </w:lvl>
  </w:abstractNum>
  <w:abstractNum w:abstractNumId="8" w15:restartNumberingAfterBreak="0">
    <w:nsid w:val="20453EF0"/>
    <w:multiLevelType w:val="multilevel"/>
    <w:tmpl w:val="F126062C"/>
    <w:lvl w:ilvl="0">
      <w:start w:val="1"/>
      <w:numFmt w:val="upperLetter"/>
      <w:pStyle w:val="5"/>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9" w15:restartNumberingAfterBreak="0">
    <w:nsid w:val="23442166"/>
    <w:multiLevelType w:val="hybridMultilevel"/>
    <w:tmpl w:val="0338D548"/>
    <w:lvl w:ilvl="0" w:tplc="90DA7A8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2A046D5"/>
    <w:multiLevelType w:val="multilevel"/>
    <w:tmpl w:val="04090023"/>
    <w:styleLink w:val="a"/>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1" w15:restartNumberingAfterBreak="0">
    <w:nsid w:val="42FE570A"/>
    <w:multiLevelType w:val="multilevel"/>
    <w:tmpl w:val="11FEBED6"/>
    <w:lvl w:ilvl="0">
      <w:start w:val="1"/>
      <w:numFmt w:val="decimal"/>
      <w:pStyle w:val="4"/>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ascii="Arial" w:eastAsia="黑体" w:hAnsi="Arial" w:hint="default"/>
        <w:b w:val="0"/>
        <w:i w:val="0"/>
        <w:sz w:val="18"/>
        <w:szCs w:val="18"/>
      </w:rPr>
    </w:lvl>
  </w:abstractNum>
  <w:abstractNum w:abstractNumId="12" w15:restartNumberingAfterBreak="0">
    <w:nsid w:val="463C3DB5"/>
    <w:multiLevelType w:val="multilevel"/>
    <w:tmpl w:val="13C02300"/>
    <w:lvl w:ilvl="0">
      <w:start w:val="1"/>
      <w:numFmt w:val="decimal"/>
      <w:pStyle w:val="ItemStepinTable"/>
      <w:lvlText w:val="%1."/>
      <w:lvlJc w:val="left"/>
      <w:pPr>
        <w:tabs>
          <w:tab w:val="num" w:pos="284"/>
        </w:tabs>
        <w:ind w:left="284" w:hanging="284"/>
      </w:pPr>
      <w:rPr>
        <w:rFonts w:ascii="Times New Roman" w:hAnsi="Times New Roman" w:hint="default"/>
        <w:b w:val="0"/>
        <w:i w:val="0"/>
        <w:sz w:val="21"/>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3" w15:restartNumberingAfterBreak="0">
    <w:nsid w:val="4DDA66D1"/>
    <w:multiLevelType w:val="multilevel"/>
    <w:tmpl w:val="C1403B94"/>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4" w15:restartNumberingAfterBreak="0">
    <w:nsid w:val="4FAE0513"/>
    <w:multiLevelType w:val="hybridMultilevel"/>
    <w:tmpl w:val="D9C04066"/>
    <w:lvl w:ilvl="0" w:tplc="165ACEC0">
      <w:start w:val="1"/>
      <w:numFmt w:val="decimal"/>
      <w:lvlText w:val="%1."/>
      <w:lvlJc w:val="left"/>
      <w:pPr>
        <w:ind w:left="1260" w:hanging="420"/>
      </w:pPr>
      <w:rPr>
        <w:rFonts w:hint="eastAsia"/>
        <w:sz w:val="144"/>
        <w:szCs w:val="14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6C04D8F"/>
    <w:multiLevelType w:val="hybridMultilevel"/>
    <w:tmpl w:val="6A8AD108"/>
    <w:lvl w:ilvl="0" w:tplc="711CD91C">
      <w:start w:val="1"/>
      <w:numFmt w:val="bullet"/>
      <w:pStyle w:val="ItemListinTable"/>
      <w:lvlText w:val=""/>
      <w:lvlJc w:val="left"/>
      <w:pPr>
        <w:ind w:left="420" w:hanging="420"/>
      </w:pPr>
      <w:rPr>
        <w:rFonts w:ascii="Wingdings" w:hAnsi="Wingdings" w:hint="default"/>
        <w:b w:val="0"/>
        <w:i w:val="0"/>
        <w:spacing w:val="0"/>
        <w:w w:val="100"/>
        <w:position w:val="3"/>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62B87D62"/>
    <w:multiLevelType w:val="hybridMultilevel"/>
    <w:tmpl w:val="C3CAC42A"/>
    <w:lvl w:ilvl="0" w:tplc="1B1C535A">
      <w:start w:val="1"/>
      <w:numFmt w:val="bullet"/>
      <w:pStyle w:val="40"/>
      <w:lvlText w:val=""/>
      <w:lvlJc w:val="left"/>
      <w:pPr>
        <w:ind w:left="2121" w:hanging="420"/>
      </w:pPr>
      <w:rPr>
        <w:rFonts w:ascii="Wingdings" w:hAnsi="Wingdings" w:hint="default"/>
      </w:rPr>
    </w:lvl>
    <w:lvl w:ilvl="1" w:tplc="04090003" w:tentative="1">
      <w:start w:val="1"/>
      <w:numFmt w:val="bullet"/>
      <w:lvlText w:val=""/>
      <w:lvlJc w:val="left"/>
      <w:pPr>
        <w:ind w:left="2541" w:hanging="420"/>
      </w:pPr>
      <w:rPr>
        <w:rFonts w:ascii="Wingdings" w:hAnsi="Wingdings" w:hint="default"/>
      </w:rPr>
    </w:lvl>
    <w:lvl w:ilvl="2" w:tplc="04090005" w:tentative="1">
      <w:start w:val="1"/>
      <w:numFmt w:val="bullet"/>
      <w:lvlText w:val=""/>
      <w:lvlJc w:val="left"/>
      <w:pPr>
        <w:ind w:left="2961" w:hanging="420"/>
      </w:pPr>
      <w:rPr>
        <w:rFonts w:ascii="Wingdings" w:hAnsi="Wingdings" w:hint="default"/>
      </w:rPr>
    </w:lvl>
    <w:lvl w:ilvl="3" w:tplc="04090001" w:tentative="1">
      <w:start w:val="1"/>
      <w:numFmt w:val="bullet"/>
      <w:lvlText w:val=""/>
      <w:lvlJc w:val="left"/>
      <w:pPr>
        <w:ind w:left="3381" w:hanging="420"/>
      </w:pPr>
      <w:rPr>
        <w:rFonts w:ascii="Wingdings" w:hAnsi="Wingdings" w:hint="default"/>
      </w:rPr>
    </w:lvl>
    <w:lvl w:ilvl="4" w:tplc="04090003" w:tentative="1">
      <w:start w:val="1"/>
      <w:numFmt w:val="bullet"/>
      <w:lvlText w:val=""/>
      <w:lvlJc w:val="left"/>
      <w:pPr>
        <w:ind w:left="3801" w:hanging="420"/>
      </w:pPr>
      <w:rPr>
        <w:rFonts w:ascii="Wingdings" w:hAnsi="Wingdings" w:hint="default"/>
      </w:rPr>
    </w:lvl>
    <w:lvl w:ilvl="5" w:tplc="04090005" w:tentative="1">
      <w:start w:val="1"/>
      <w:numFmt w:val="bullet"/>
      <w:lvlText w:val=""/>
      <w:lvlJc w:val="left"/>
      <w:pPr>
        <w:ind w:left="4221" w:hanging="420"/>
      </w:pPr>
      <w:rPr>
        <w:rFonts w:ascii="Wingdings" w:hAnsi="Wingdings" w:hint="default"/>
      </w:rPr>
    </w:lvl>
    <w:lvl w:ilvl="6" w:tplc="04090001" w:tentative="1">
      <w:start w:val="1"/>
      <w:numFmt w:val="bullet"/>
      <w:lvlText w:val=""/>
      <w:lvlJc w:val="left"/>
      <w:pPr>
        <w:ind w:left="4641" w:hanging="420"/>
      </w:pPr>
      <w:rPr>
        <w:rFonts w:ascii="Wingdings" w:hAnsi="Wingdings" w:hint="default"/>
      </w:rPr>
    </w:lvl>
    <w:lvl w:ilvl="7" w:tplc="04090003" w:tentative="1">
      <w:start w:val="1"/>
      <w:numFmt w:val="bullet"/>
      <w:lvlText w:val=""/>
      <w:lvlJc w:val="left"/>
      <w:pPr>
        <w:ind w:left="5061" w:hanging="420"/>
      </w:pPr>
      <w:rPr>
        <w:rFonts w:ascii="Wingdings" w:hAnsi="Wingdings" w:hint="default"/>
      </w:rPr>
    </w:lvl>
    <w:lvl w:ilvl="8" w:tplc="04090005" w:tentative="1">
      <w:start w:val="1"/>
      <w:numFmt w:val="bullet"/>
      <w:lvlText w:val=""/>
      <w:lvlJc w:val="left"/>
      <w:pPr>
        <w:ind w:left="5481" w:hanging="420"/>
      </w:pPr>
      <w:rPr>
        <w:rFonts w:ascii="Wingdings" w:hAnsi="Wingdings" w:hint="default"/>
      </w:rPr>
    </w:lvl>
  </w:abstractNum>
  <w:abstractNum w:abstractNumId="17" w15:restartNumberingAfterBreak="0">
    <w:nsid w:val="667437AC"/>
    <w:multiLevelType w:val="hybridMultilevel"/>
    <w:tmpl w:val="6E74E2D6"/>
    <w:lvl w:ilvl="0" w:tplc="FFFFFFFF">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8" w15:restartNumberingAfterBreak="0">
    <w:nsid w:val="67DE040F"/>
    <w:multiLevelType w:val="hybridMultilevel"/>
    <w:tmpl w:val="A77CB840"/>
    <w:lvl w:ilvl="0" w:tplc="D4822188">
      <w:start w:val="1"/>
      <w:numFmt w:val="bullet"/>
      <w:pStyle w:val="a0"/>
      <w:lvlText w:val=""/>
      <w:lvlJc w:val="left"/>
      <w:pPr>
        <w:ind w:left="1720" w:hanging="420"/>
      </w:pPr>
      <w:rPr>
        <w:rFonts w:ascii="Wingdings" w:hAnsi="Wingdings" w:hint="default"/>
      </w:rPr>
    </w:lvl>
    <w:lvl w:ilvl="1" w:tplc="04090003" w:tentative="1">
      <w:start w:val="1"/>
      <w:numFmt w:val="bullet"/>
      <w:lvlText w:val=""/>
      <w:lvlJc w:val="left"/>
      <w:pPr>
        <w:ind w:left="2140" w:hanging="420"/>
      </w:pPr>
      <w:rPr>
        <w:rFonts w:ascii="Wingdings" w:hAnsi="Wingdings" w:hint="default"/>
      </w:rPr>
    </w:lvl>
    <w:lvl w:ilvl="2" w:tplc="04090005" w:tentative="1">
      <w:start w:val="1"/>
      <w:numFmt w:val="bullet"/>
      <w:lvlText w:val=""/>
      <w:lvlJc w:val="left"/>
      <w:pPr>
        <w:ind w:left="2560" w:hanging="420"/>
      </w:pPr>
      <w:rPr>
        <w:rFonts w:ascii="Wingdings" w:hAnsi="Wingdings" w:hint="default"/>
      </w:rPr>
    </w:lvl>
    <w:lvl w:ilvl="3" w:tplc="04090001" w:tentative="1">
      <w:start w:val="1"/>
      <w:numFmt w:val="bullet"/>
      <w:lvlText w:val=""/>
      <w:lvlJc w:val="left"/>
      <w:pPr>
        <w:ind w:left="2980" w:hanging="420"/>
      </w:pPr>
      <w:rPr>
        <w:rFonts w:ascii="Wingdings" w:hAnsi="Wingdings" w:hint="default"/>
      </w:rPr>
    </w:lvl>
    <w:lvl w:ilvl="4" w:tplc="04090003" w:tentative="1">
      <w:start w:val="1"/>
      <w:numFmt w:val="bullet"/>
      <w:lvlText w:val=""/>
      <w:lvlJc w:val="left"/>
      <w:pPr>
        <w:ind w:left="3400" w:hanging="420"/>
      </w:pPr>
      <w:rPr>
        <w:rFonts w:ascii="Wingdings" w:hAnsi="Wingdings" w:hint="default"/>
      </w:rPr>
    </w:lvl>
    <w:lvl w:ilvl="5" w:tplc="04090005" w:tentative="1">
      <w:start w:val="1"/>
      <w:numFmt w:val="bullet"/>
      <w:lvlText w:val=""/>
      <w:lvlJc w:val="left"/>
      <w:pPr>
        <w:ind w:left="3820" w:hanging="420"/>
      </w:pPr>
      <w:rPr>
        <w:rFonts w:ascii="Wingdings" w:hAnsi="Wingdings" w:hint="default"/>
      </w:rPr>
    </w:lvl>
    <w:lvl w:ilvl="6" w:tplc="04090001" w:tentative="1">
      <w:start w:val="1"/>
      <w:numFmt w:val="bullet"/>
      <w:lvlText w:val=""/>
      <w:lvlJc w:val="left"/>
      <w:pPr>
        <w:ind w:left="4240" w:hanging="420"/>
      </w:pPr>
      <w:rPr>
        <w:rFonts w:ascii="Wingdings" w:hAnsi="Wingdings" w:hint="default"/>
      </w:rPr>
    </w:lvl>
    <w:lvl w:ilvl="7" w:tplc="04090003" w:tentative="1">
      <w:start w:val="1"/>
      <w:numFmt w:val="bullet"/>
      <w:lvlText w:val=""/>
      <w:lvlJc w:val="left"/>
      <w:pPr>
        <w:ind w:left="4660" w:hanging="420"/>
      </w:pPr>
      <w:rPr>
        <w:rFonts w:ascii="Wingdings" w:hAnsi="Wingdings" w:hint="default"/>
      </w:rPr>
    </w:lvl>
    <w:lvl w:ilvl="8" w:tplc="04090005" w:tentative="1">
      <w:start w:val="1"/>
      <w:numFmt w:val="bullet"/>
      <w:lvlText w:val=""/>
      <w:lvlJc w:val="left"/>
      <w:pPr>
        <w:ind w:left="5080" w:hanging="420"/>
      </w:pPr>
      <w:rPr>
        <w:rFonts w:ascii="Wingdings" w:hAnsi="Wingdings" w:hint="default"/>
      </w:rPr>
    </w:lvl>
  </w:abstractNum>
  <w:abstractNum w:abstractNumId="19" w15:restartNumberingAfterBreak="0">
    <w:nsid w:val="708C7AD2"/>
    <w:multiLevelType w:val="hybridMultilevel"/>
    <w:tmpl w:val="ED9634A4"/>
    <w:lvl w:ilvl="0" w:tplc="4A6EC15E">
      <w:start w:val="1"/>
      <w:numFmt w:val="decimal"/>
      <w:pStyle w:val="111"/>
      <w:lvlText w:val="2.%1"/>
      <w:lvlJc w:val="left"/>
      <w:pPr>
        <w:ind w:left="420" w:hanging="420"/>
      </w:pPr>
      <w:rPr>
        <w:rFonts w:hint="eastAsia"/>
      </w:rPr>
    </w:lvl>
    <w:lvl w:ilvl="1" w:tplc="D29C6C76">
      <w:start w:val="1"/>
      <w:numFmt w:val="lowerLetter"/>
      <w:lvlText w:val="%2)"/>
      <w:lvlJc w:val="left"/>
      <w:pPr>
        <w:ind w:left="840" w:hanging="420"/>
      </w:pPr>
    </w:lvl>
    <w:lvl w:ilvl="2" w:tplc="4350AA4E">
      <w:start w:val="1"/>
      <w:numFmt w:val="decimal"/>
      <w:lvlText w:val="%3."/>
      <w:lvlJc w:val="left"/>
      <w:pPr>
        <w:ind w:left="1260" w:hanging="420"/>
      </w:pPr>
    </w:lvl>
    <w:lvl w:ilvl="3" w:tplc="EE944670" w:tentative="1">
      <w:start w:val="1"/>
      <w:numFmt w:val="decimal"/>
      <w:lvlText w:val="%4."/>
      <w:lvlJc w:val="left"/>
      <w:pPr>
        <w:ind w:left="1680" w:hanging="420"/>
      </w:pPr>
    </w:lvl>
    <w:lvl w:ilvl="4" w:tplc="8E20C44C" w:tentative="1">
      <w:start w:val="1"/>
      <w:numFmt w:val="lowerLetter"/>
      <w:lvlText w:val="%5)"/>
      <w:lvlJc w:val="left"/>
      <w:pPr>
        <w:ind w:left="2100" w:hanging="420"/>
      </w:pPr>
    </w:lvl>
    <w:lvl w:ilvl="5" w:tplc="0A2EC282" w:tentative="1">
      <w:start w:val="1"/>
      <w:numFmt w:val="lowerRoman"/>
      <w:lvlText w:val="%6."/>
      <w:lvlJc w:val="right"/>
      <w:pPr>
        <w:ind w:left="2520" w:hanging="420"/>
      </w:pPr>
    </w:lvl>
    <w:lvl w:ilvl="6" w:tplc="7A6AB41C" w:tentative="1">
      <w:start w:val="1"/>
      <w:numFmt w:val="decimal"/>
      <w:lvlText w:val="%7."/>
      <w:lvlJc w:val="left"/>
      <w:pPr>
        <w:ind w:left="2940" w:hanging="420"/>
      </w:pPr>
    </w:lvl>
    <w:lvl w:ilvl="7" w:tplc="29028D3E" w:tentative="1">
      <w:start w:val="1"/>
      <w:numFmt w:val="lowerLetter"/>
      <w:lvlText w:val="%8)"/>
      <w:lvlJc w:val="left"/>
      <w:pPr>
        <w:ind w:left="3360" w:hanging="420"/>
      </w:pPr>
    </w:lvl>
    <w:lvl w:ilvl="8" w:tplc="2962D8AE" w:tentative="1">
      <w:start w:val="1"/>
      <w:numFmt w:val="lowerRoman"/>
      <w:lvlText w:val="%9."/>
      <w:lvlJc w:val="right"/>
      <w:pPr>
        <w:ind w:left="3780" w:hanging="420"/>
      </w:pPr>
    </w:lvl>
  </w:abstractNum>
  <w:abstractNum w:abstractNumId="20" w15:restartNumberingAfterBreak="0">
    <w:nsid w:val="72347E6A"/>
    <w:multiLevelType w:val="multilevel"/>
    <w:tmpl w:val="D95C4700"/>
    <w:lvl w:ilvl="0">
      <w:start w:val="1"/>
      <w:numFmt w:val="upperLetter"/>
      <w:pStyle w:val="a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20"/>
  </w:num>
  <w:num w:numId="2">
    <w:abstractNumId w:val="11"/>
  </w:num>
  <w:num w:numId="3">
    <w:abstractNumId w:val="8"/>
  </w:num>
  <w:num w:numId="4">
    <w:abstractNumId w:val="5"/>
  </w:num>
  <w:num w:numId="5">
    <w:abstractNumId w:val="13"/>
  </w:num>
  <w:num w:numId="6">
    <w:abstractNumId w:val="7"/>
  </w:num>
  <w:num w:numId="7">
    <w:abstractNumId w:val="2"/>
  </w:num>
  <w:num w:numId="8">
    <w:abstractNumId w:val="10"/>
  </w:num>
  <w:num w:numId="9">
    <w:abstractNumId w:val="15"/>
  </w:num>
  <w:num w:numId="10">
    <w:abstractNumId w:val="12"/>
  </w:num>
  <w:num w:numId="11">
    <w:abstractNumId w:val="17"/>
  </w:num>
  <w:num w:numId="12">
    <w:abstractNumId w:val="1"/>
  </w:num>
  <w:num w:numId="13">
    <w:abstractNumId w:val="5"/>
  </w:num>
  <w:num w:numId="14">
    <w:abstractNumId w:val="6"/>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9"/>
  </w:num>
  <w:num w:numId="17">
    <w:abstractNumId w:val="18"/>
  </w:num>
  <w:num w:numId="18">
    <w:abstractNumId w:val="16"/>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5"/>
  </w:num>
  <w:num w:numId="22">
    <w:abstractNumId w:val="5"/>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num>
  <w:num w:numId="26">
    <w:abstractNumId w:val="9"/>
  </w:num>
  <w:num w:numId="27">
    <w:abstractNumId w:val="0"/>
  </w:num>
  <w:num w:numId="28">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420"/>
  <w:defaultTableStyle w:val="V3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0B94"/>
    <w:rsid w:val="0000015A"/>
    <w:rsid w:val="00000724"/>
    <w:rsid w:val="0000120B"/>
    <w:rsid w:val="00001904"/>
    <w:rsid w:val="00002614"/>
    <w:rsid w:val="00003B06"/>
    <w:rsid w:val="0000535E"/>
    <w:rsid w:val="00005889"/>
    <w:rsid w:val="00006118"/>
    <w:rsid w:val="00007325"/>
    <w:rsid w:val="00007601"/>
    <w:rsid w:val="00010C0A"/>
    <w:rsid w:val="00011630"/>
    <w:rsid w:val="00011962"/>
    <w:rsid w:val="00011B50"/>
    <w:rsid w:val="00012B5D"/>
    <w:rsid w:val="00013155"/>
    <w:rsid w:val="00014276"/>
    <w:rsid w:val="00014279"/>
    <w:rsid w:val="0001444E"/>
    <w:rsid w:val="000145D8"/>
    <w:rsid w:val="00014919"/>
    <w:rsid w:val="00014C0D"/>
    <w:rsid w:val="00015FBA"/>
    <w:rsid w:val="000165BE"/>
    <w:rsid w:val="000171EC"/>
    <w:rsid w:val="00017954"/>
    <w:rsid w:val="00017C40"/>
    <w:rsid w:val="000210D2"/>
    <w:rsid w:val="0002214D"/>
    <w:rsid w:val="0002276F"/>
    <w:rsid w:val="00024836"/>
    <w:rsid w:val="00024FC4"/>
    <w:rsid w:val="0002558E"/>
    <w:rsid w:val="00026671"/>
    <w:rsid w:val="00026C58"/>
    <w:rsid w:val="00027F46"/>
    <w:rsid w:val="000300ED"/>
    <w:rsid w:val="00030293"/>
    <w:rsid w:val="000321CB"/>
    <w:rsid w:val="00033243"/>
    <w:rsid w:val="00033B54"/>
    <w:rsid w:val="00033E15"/>
    <w:rsid w:val="00033F84"/>
    <w:rsid w:val="00034C60"/>
    <w:rsid w:val="0003589C"/>
    <w:rsid w:val="00036415"/>
    <w:rsid w:val="000375E9"/>
    <w:rsid w:val="00037617"/>
    <w:rsid w:val="00040A10"/>
    <w:rsid w:val="00041545"/>
    <w:rsid w:val="00041907"/>
    <w:rsid w:val="0004227A"/>
    <w:rsid w:val="00043B1A"/>
    <w:rsid w:val="00045D69"/>
    <w:rsid w:val="000466B8"/>
    <w:rsid w:val="000502C1"/>
    <w:rsid w:val="00050311"/>
    <w:rsid w:val="000504DB"/>
    <w:rsid w:val="00051207"/>
    <w:rsid w:val="0005157D"/>
    <w:rsid w:val="00051A7C"/>
    <w:rsid w:val="00051CA2"/>
    <w:rsid w:val="00052608"/>
    <w:rsid w:val="0005267F"/>
    <w:rsid w:val="00052A0E"/>
    <w:rsid w:val="000532FD"/>
    <w:rsid w:val="000535E5"/>
    <w:rsid w:val="00054DE4"/>
    <w:rsid w:val="00055864"/>
    <w:rsid w:val="00062A99"/>
    <w:rsid w:val="00062BE6"/>
    <w:rsid w:val="000640F1"/>
    <w:rsid w:val="00064F80"/>
    <w:rsid w:val="0006678D"/>
    <w:rsid w:val="0006684D"/>
    <w:rsid w:val="00066A44"/>
    <w:rsid w:val="00066F4D"/>
    <w:rsid w:val="00070076"/>
    <w:rsid w:val="00070957"/>
    <w:rsid w:val="00071923"/>
    <w:rsid w:val="00072087"/>
    <w:rsid w:val="0007236C"/>
    <w:rsid w:val="0007286E"/>
    <w:rsid w:val="00072AAD"/>
    <w:rsid w:val="00074B26"/>
    <w:rsid w:val="00074B6E"/>
    <w:rsid w:val="00075309"/>
    <w:rsid w:val="0007553D"/>
    <w:rsid w:val="00076475"/>
    <w:rsid w:val="00076AFE"/>
    <w:rsid w:val="00076CC1"/>
    <w:rsid w:val="000777E5"/>
    <w:rsid w:val="0008037B"/>
    <w:rsid w:val="0008048D"/>
    <w:rsid w:val="00080838"/>
    <w:rsid w:val="00080D2F"/>
    <w:rsid w:val="00082BF7"/>
    <w:rsid w:val="00082C9D"/>
    <w:rsid w:val="00082F3F"/>
    <w:rsid w:val="000834DE"/>
    <w:rsid w:val="00083A51"/>
    <w:rsid w:val="00083B46"/>
    <w:rsid w:val="00084BE0"/>
    <w:rsid w:val="0008503A"/>
    <w:rsid w:val="000854EA"/>
    <w:rsid w:val="000862CE"/>
    <w:rsid w:val="00086DA7"/>
    <w:rsid w:val="00087B38"/>
    <w:rsid w:val="0009129A"/>
    <w:rsid w:val="00091A5B"/>
    <w:rsid w:val="00091B19"/>
    <w:rsid w:val="00092742"/>
    <w:rsid w:val="00092D9B"/>
    <w:rsid w:val="000934F1"/>
    <w:rsid w:val="00094572"/>
    <w:rsid w:val="00094D24"/>
    <w:rsid w:val="0009536E"/>
    <w:rsid w:val="0009621C"/>
    <w:rsid w:val="00096488"/>
    <w:rsid w:val="00096848"/>
    <w:rsid w:val="00096A63"/>
    <w:rsid w:val="00097118"/>
    <w:rsid w:val="00097458"/>
    <w:rsid w:val="0009792A"/>
    <w:rsid w:val="00097A9D"/>
    <w:rsid w:val="00097DE7"/>
    <w:rsid w:val="000A0022"/>
    <w:rsid w:val="000A1AFA"/>
    <w:rsid w:val="000A258D"/>
    <w:rsid w:val="000A2674"/>
    <w:rsid w:val="000A44AD"/>
    <w:rsid w:val="000A585E"/>
    <w:rsid w:val="000A5CB3"/>
    <w:rsid w:val="000A5E01"/>
    <w:rsid w:val="000A6E55"/>
    <w:rsid w:val="000A77ED"/>
    <w:rsid w:val="000A7FBA"/>
    <w:rsid w:val="000B1E79"/>
    <w:rsid w:val="000B1F79"/>
    <w:rsid w:val="000B245B"/>
    <w:rsid w:val="000B279C"/>
    <w:rsid w:val="000B2C1C"/>
    <w:rsid w:val="000B4AEE"/>
    <w:rsid w:val="000B554C"/>
    <w:rsid w:val="000B572E"/>
    <w:rsid w:val="000B5EE1"/>
    <w:rsid w:val="000B6384"/>
    <w:rsid w:val="000B7C6A"/>
    <w:rsid w:val="000B7EFF"/>
    <w:rsid w:val="000C06CE"/>
    <w:rsid w:val="000C0963"/>
    <w:rsid w:val="000C0A74"/>
    <w:rsid w:val="000C104C"/>
    <w:rsid w:val="000C3F98"/>
    <w:rsid w:val="000C62CD"/>
    <w:rsid w:val="000C6A48"/>
    <w:rsid w:val="000C6BDA"/>
    <w:rsid w:val="000C7A6F"/>
    <w:rsid w:val="000D0045"/>
    <w:rsid w:val="000D0502"/>
    <w:rsid w:val="000D2513"/>
    <w:rsid w:val="000D41DD"/>
    <w:rsid w:val="000D57E7"/>
    <w:rsid w:val="000D601E"/>
    <w:rsid w:val="000D79DE"/>
    <w:rsid w:val="000D7DB7"/>
    <w:rsid w:val="000E12FE"/>
    <w:rsid w:val="000E16AA"/>
    <w:rsid w:val="000E19B0"/>
    <w:rsid w:val="000E3396"/>
    <w:rsid w:val="000E3AF5"/>
    <w:rsid w:val="000E3FA8"/>
    <w:rsid w:val="000E48ED"/>
    <w:rsid w:val="000E5B3B"/>
    <w:rsid w:val="000F21A1"/>
    <w:rsid w:val="000F3302"/>
    <w:rsid w:val="000F443B"/>
    <w:rsid w:val="000F4683"/>
    <w:rsid w:val="000F4EFC"/>
    <w:rsid w:val="000F5306"/>
    <w:rsid w:val="000F536E"/>
    <w:rsid w:val="000F617E"/>
    <w:rsid w:val="000F6AA5"/>
    <w:rsid w:val="000F6E3D"/>
    <w:rsid w:val="000F73A2"/>
    <w:rsid w:val="001007FB"/>
    <w:rsid w:val="001017DC"/>
    <w:rsid w:val="0010187A"/>
    <w:rsid w:val="00101AE3"/>
    <w:rsid w:val="001020BB"/>
    <w:rsid w:val="0010214D"/>
    <w:rsid w:val="0010341A"/>
    <w:rsid w:val="0010410B"/>
    <w:rsid w:val="00104ADC"/>
    <w:rsid w:val="00104B55"/>
    <w:rsid w:val="0010606B"/>
    <w:rsid w:val="00106460"/>
    <w:rsid w:val="00106A4A"/>
    <w:rsid w:val="00107072"/>
    <w:rsid w:val="00107578"/>
    <w:rsid w:val="00107D8E"/>
    <w:rsid w:val="00107DA6"/>
    <w:rsid w:val="00107E9C"/>
    <w:rsid w:val="00110F4C"/>
    <w:rsid w:val="00111246"/>
    <w:rsid w:val="0011199D"/>
    <w:rsid w:val="00114A3D"/>
    <w:rsid w:val="0011636E"/>
    <w:rsid w:val="00116DBF"/>
    <w:rsid w:val="001178C7"/>
    <w:rsid w:val="00117C30"/>
    <w:rsid w:val="00120C0B"/>
    <w:rsid w:val="0012112D"/>
    <w:rsid w:val="001218F0"/>
    <w:rsid w:val="00122A8A"/>
    <w:rsid w:val="00124327"/>
    <w:rsid w:val="00124650"/>
    <w:rsid w:val="001254D3"/>
    <w:rsid w:val="00125657"/>
    <w:rsid w:val="0012787C"/>
    <w:rsid w:val="00127E08"/>
    <w:rsid w:val="00131CAC"/>
    <w:rsid w:val="00134805"/>
    <w:rsid w:val="00134F41"/>
    <w:rsid w:val="001356FF"/>
    <w:rsid w:val="00135B97"/>
    <w:rsid w:val="00135C53"/>
    <w:rsid w:val="0013670C"/>
    <w:rsid w:val="00136A77"/>
    <w:rsid w:val="00140BD0"/>
    <w:rsid w:val="00141351"/>
    <w:rsid w:val="0014145E"/>
    <w:rsid w:val="0014154F"/>
    <w:rsid w:val="00141DB6"/>
    <w:rsid w:val="00142926"/>
    <w:rsid w:val="00142F34"/>
    <w:rsid w:val="0014332B"/>
    <w:rsid w:val="00143765"/>
    <w:rsid w:val="0014385B"/>
    <w:rsid w:val="0014498F"/>
    <w:rsid w:val="001453BD"/>
    <w:rsid w:val="001454CD"/>
    <w:rsid w:val="001454D1"/>
    <w:rsid w:val="00145A38"/>
    <w:rsid w:val="00145EAF"/>
    <w:rsid w:val="00147477"/>
    <w:rsid w:val="00147CEF"/>
    <w:rsid w:val="00150928"/>
    <w:rsid w:val="00150967"/>
    <w:rsid w:val="00151523"/>
    <w:rsid w:val="0015204F"/>
    <w:rsid w:val="00154ACF"/>
    <w:rsid w:val="00156275"/>
    <w:rsid w:val="00156F51"/>
    <w:rsid w:val="00157194"/>
    <w:rsid w:val="00160729"/>
    <w:rsid w:val="0016175D"/>
    <w:rsid w:val="00161BC3"/>
    <w:rsid w:val="00163D02"/>
    <w:rsid w:val="001658B7"/>
    <w:rsid w:val="00166096"/>
    <w:rsid w:val="0016662A"/>
    <w:rsid w:val="001666C5"/>
    <w:rsid w:val="001710BA"/>
    <w:rsid w:val="0017197B"/>
    <w:rsid w:val="00172027"/>
    <w:rsid w:val="001723B2"/>
    <w:rsid w:val="00172E55"/>
    <w:rsid w:val="00172F7A"/>
    <w:rsid w:val="00172F87"/>
    <w:rsid w:val="0017327A"/>
    <w:rsid w:val="001734FC"/>
    <w:rsid w:val="0017451A"/>
    <w:rsid w:val="00176B45"/>
    <w:rsid w:val="00177F84"/>
    <w:rsid w:val="00180259"/>
    <w:rsid w:val="0018080D"/>
    <w:rsid w:val="00180E3E"/>
    <w:rsid w:val="00181143"/>
    <w:rsid w:val="00181175"/>
    <w:rsid w:val="00183459"/>
    <w:rsid w:val="001841DC"/>
    <w:rsid w:val="001849DF"/>
    <w:rsid w:val="00185231"/>
    <w:rsid w:val="00185AA1"/>
    <w:rsid w:val="00185EEE"/>
    <w:rsid w:val="001874B4"/>
    <w:rsid w:val="00187508"/>
    <w:rsid w:val="00187DEF"/>
    <w:rsid w:val="001903EB"/>
    <w:rsid w:val="00190A41"/>
    <w:rsid w:val="00191323"/>
    <w:rsid w:val="00191D15"/>
    <w:rsid w:val="001921A9"/>
    <w:rsid w:val="00194211"/>
    <w:rsid w:val="001964B5"/>
    <w:rsid w:val="00196C9F"/>
    <w:rsid w:val="00197385"/>
    <w:rsid w:val="001A14C4"/>
    <w:rsid w:val="001A1EEC"/>
    <w:rsid w:val="001A23B7"/>
    <w:rsid w:val="001A24AF"/>
    <w:rsid w:val="001A3936"/>
    <w:rsid w:val="001A3BB3"/>
    <w:rsid w:val="001A42A4"/>
    <w:rsid w:val="001A6BD0"/>
    <w:rsid w:val="001A7817"/>
    <w:rsid w:val="001B0FF2"/>
    <w:rsid w:val="001B18BF"/>
    <w:rsid w:val="001B20C3"/>
    <w:rsid w:val="001B2C8E"/>
    <w:rsid w:val="001B38FF"/>
    <w:rsid w:val="001B3964"/>
    <w:rsid w:val="001B3B2E"/>
    <w:rsid w:val="001B4094"/>
    <w:rsid w:val="001B4737"/>
    <w:rsid w:val="001B5D02"/>
    <w:rsid w:val="001B6FAC"/>
    <w:rsid w:val="001B70B6"/>
    <w:rsid w:val="001C0851"/>
    <w:rsid w:val="001C0E12"/>
    <w:rsid w:val="001C0F7A"/>
    <w:rsid w:val="001C336C"/>
    <w:rsid w:val="001C33F9"/>
    <w:rsid w:val="001C3D41"/>
    <w:rsid w:val="001C3F12"/>
    <w:rsid w:val="001C4487"/>
    <w:rsid w:val="001C50E8"/>
    <w:rsid w:val="001D001D"/>
    <w:rsid w:val="001D0149"/>
    <w:rsid w:val="001D0278"/>
    <w:rsid w:val="001D0E0D"/>
    <w:rsid w:val="001D1754"/>
    <w:rsid w:val="001D18DC"/>
    <w:rsid w:val="001D1AD8"/>
    <w:rsid w:val="001D1F63"/>
    <w:rsid w:val="001D33A3"/>
    <w:rsid w:val="001D5055"/>
    <w:rsid w:val="001D5947"/>
    <w:rsid w:val="001D669F"/>
    <w:rsid w:val="001D6842"/>
    <w:rsid w:val="001D69E9"/>
    <w:rsid w:val="001D727C"/>
    <w:rsid w:val="001D7530"/>
    <w:rsid w:val="001D7DDA"/>
    <w:rsid w:val="001E10EC"/>
    <w:rsid w:val="001E262E"/>
    <w:rsid w:val="001E30B9"/>
    <w:rsid w:val="001E3301"/>
    <w:rsid w:val="001E382D"/>
    <w:rsid w:val="001E5506"/>
    <w:rsid w:val="001E5B72"/>
    <w:rsid w:val="001E5F70"/>
    <w:rsid w:val="001E6211"/>
    <w:rsid w:val="001E6ABB"/>
    <w:rsid w:val="001E71BD"/>
    <w:rsid w:val="001F1D00"/>
    <w:rsid w:val="001F246A"/>
    <w:rsid w:val="001F2549"/>
    <w:rsid w:val="001F258C"/>
    <w:rsid w:val="001F27FF"/>
    <w:rsid w:val="001F328D"/>
    <w:rsid w:val="001F3661"/>
    <w:rsid w:val="001F3AB5"/>
    <w:rsid w:val="001F3F35"/>
    <w:rsid w:val="001F50AC"/>
    <w:rsid w:val="001F54BE"/>
    <w:rsid w:val="002004D8"/>
    <w:rsid w:val="00200836"/>
    <w:rsid w:val="0020153C"/>
    <w:rsid w:val="00202518"/>
    <w:rsid w:val="00203E5B"/>
    <w:rsid w:val="002044DD"/>
    <w:rsid w:val="00207328"/>
    <w:rsid w:val="002104BA"/>
    <w:rsid w:val="00210AA0"/>
    <w:rsid w:val="002116A0"/>
    <w:rsid w:val="0021235C"/>
    <w:rsid w:val="00212570"/>
    <w:rsid w:val="002134C0"/>
    <w:rsid w:val="0021362D"/>
    <w:rsid w:val="00213669"/>
    <w:rsid w:val="00213E96"/>
    <w:rsid w:val="00214461"/>
    <w:rsid w:val="002148FC"/>
    <w:rsid w:val="00214C11"/>
    <w:rsid w:val="00215F25"/>
    <w:rsid w:val="00215F94"/>
    <w:rsid w:val="002163F0"/>
    <w:rsid w:val="00216D88"/>
    <w:rsid w:val="00216FEA"/>
    <w:rsid w:val="00217D84"/>
    <w:rsid w:val="00217F33"/>
    <w:rsid w:val="00220C70"/>
    <w:rsid w:val="002213B8"/>
    <w:rsid w:val="002226E2"/>
    <w:rsid w:val="002245F2"/>
    <w:rsid w:val="002247BC"/>
    <w:rsid w:val="00225DA0"/>
    <w:rsid w:val="0022609F"/>
    <w:rsid w:val="00227A54"/>
    <w:rsid w:val="002302C0"/>
    <w:rsid w:val="002306F0"/>
    <w:rsid w:val="00230F73"/>
    <w:rsid w:val="002315E3"/>
    <w:rsid w:val="0023220D"/>
    <w:rsid w:val="00232D1D"/>
    <w:rsid w:val="00232F39"/>
    <w:rsid w:val="00234CC4"/>
    <w:rsid w:val="002352DE"/>
    <w:rsid w:val="00235798"/>
    <w:rsid w:val="00236A73"/>
    <w:rsid w:val="002375BA"/>
    <w:rsid w:val="002376A5"/>
    <w:rsid w:val="00242469"/>
    <w:rsid w:val="00242D9E"/>
    <w:rsid w:val="00244EA6"/>
    <w:rsid w:val="002457D8"/>
    <w:rsid w:val="002461C9"/>
    <w:rsid w:val="00246E3D"/>
    <w:rsid w:val="002512A2"/>
    <w:rsid w:val="00251B69"/>
    <w:rsid w:val="00251FCE"/>
    <w:rsid w:val="00253234"/>
    <w:rsid w:val="0025336C"/>
    <w:rsid w:val="00253B8B"/>
    <w:rsid w:val="002541B3"/>
    <w:rsid w:val="00255FC5"/>
    <w:rsid w:val="00257718"/>
    <w:rsid w:val="00257C57"/>
    <w:rsid w:val="002605B0"/>
    <w:rsid w:val="00260775"/>
    <w:rsid w:val="00260E4B"/>
    <w:rsid w:val="00262636"/>
    <w:rsid w:val="002635EA"/>
    <w:rsid w:val="00264027"/>
    <w:rsid w:val="00264059"/>
    <w:rsid w:val="00264B41"/>
    <w:rsid w:val="002652D5"/>
    <w:rsid w:val="002673C1"/>
    <w:rsid w:val="002711F9"/>
    <w:rsid w:val="00271653"/>
    <w:rsid w:val="002732A7"/>
    <w:rsid w:val="00273DF1"/>
    <w:rsid w:val="00274DC5"/>
    <w:rsid w:val="002750F2"/>
    <w:rsid w:val="0027689A"/>
    <w:rsid w:val="00276B83"/>
    <w:rsid w:val="00276BD2"/>
    <w:rsid w:val="002819BC"/>
    <w:rsid w:val="00282C8C"/>
    <w:rsid w:val="00284CBB"/>
    <w:rsid w:val="00285D63"/>
    <w:rsid w:val="002867B5"/>
    <w:rsid w:val="002867C1"/>
    <w:rsid w:val="002876E8"/>
    <w:rsid w:val="00287854"/>
    <w:rsid w:val="00287B6B"/>
    <w:rsid w:val="00287E2E"/>
    <w:rsid w:val="0029076F"/>
    <w:rsid w:val="002907EC"/>
    <w:rsid w:val="002917C0"/>
    <w:rsid w:val="00291BDA"/>
    <w:rsid w:val="00292365"/>
    <w:rsid w:val="002935E0"/>
    <w:rsid w:val="00294590"/>
    <w:rsid w:val="00294C23"/>
    <w:rsid w:val="00295903"/>
    <w:rsid w:val="00296E4D"/>
    <w:rsid w:val="002978F8"/>
    <w:rsid w:val="00297AEF"/>
    <w:rsid w:val="002A09D3"/>
    <w:rsid w:val="002A1B3F"/>
    <w:rsid w:val="002A2995"/>
    <w:rsid w:val="002A2B4B"/>
    <w:rsid w:val="002A2E79"/>
    <w:rsid w:val="002A2F8F"/>
    <w:rsid w:val="002A336B"/>
    <w:rsid w:val="002A33AF"/>
    <w:rsid w:val="002A39A2"/>
    <w:rsid w:val="002A3B1A"/>
    <w:rsid w:val="002A416A"/>
    <w:rsid w:val="002A439D"/>
    <w:rsid w:val="002A486C"/>
    <w:rsid w:val="002A4C55"/>
    <w:rsid w:val="002A571E"/>
    <w:rsid w:val="002A5DEE"/>
    <w:rsid w:val="002A7ADC"/>
    <w:rsid w:val="002A7E08"/>
    <w:rsid w:val="002B0014"/>
    <w:rsid w:val="002B110A"/>
    <w:rsid w:val="002B12E7"/>
    <w:rsid w:val="002B3A45"/>
    <w:rsid w:val="002B479B"/>
    <w:rsid w:val="002B5115"/>
    <w:rsid w:val="002B5643"/>
    <w:rsid w:val="002B6979"/>
    <w:rsid w:val="002C0294"/>
    <w:rsid w:val="002C0543"/>
    <w:rsid w:val="002C13CF"/>
    <w:rsid w:val="002C189D"/>
    <w:rsid w:val="002C1DB5"/>
    <w:rsid w:val="002C22D4"/>
    <w:rsid w:val="002C2318"/>
    <w:rsid w:val="002C2323"/>
    <w:rsid w:val="002C3278"/>
    <w:rsid w:val="002C3365"/>
    <w:rsid w:val="002C48D7"/>
    <w:rsid w:val="002C4D19"/>
    <w:rsid w:val="002C5BEE"/>
    <w:rsid w:val="002C5EE9"/>
    <w:rsid w:val="002C6505"/>
    <w:rsid w:val="002C6E8A"/>
    <w:rsid w:val="002D10F5"/>
    <w:rsid w:val="002D1251"/>
    <w:rsid w:val="002D1728"/>
    <w:rsid w:val="002D45EC"/>
    <w:rsid w:val="002D489E"/>
    <w:rsid w:val="002D54A6"/>
    <w:rsid w:val="002D5BF8"/>
    <w:rsid w:val="002D6760"/>
    <w:rsid w:val="002D6C54"/>
    <w:rsid w:val="002E0191"/>
    <w:rsid w:val="002E48D0"/>
    <w:rsid w:val="002E5399"/>
    <w:rsid w:val="002E7DEC"/>
    <w:rsid w:val="002F014B"/>
    <w:rsid w:val="002F16D9"/>
    <w:rsid w:val="002F41B8"/>
    <w:rsid w:val="002F4605"/>
    <w:rsid w:val="002F496F"/>
    <w:rsid w:val="002F5878"/>
    <w:rsid w:val="002F6142"/>
    <w:rsid w:val="002F64F1"/>
    <w:rsid w:val="002F692D"/>
    <w:rsid w:val="002F6A34"/>
    <w:rsid w:val="002F723A"/>
    <w:rsid w:val="002F78B7"/>
    <w:rsid w:val="002F7B08"/>
    <w:rsid w:val="00300311"/>
    <w:rsid w:val="00300685"/>
    <w:rsid w:val="0030086B"/>
    <w:rsid w:val="00302245"/>
    <w:rsid w:val="00303D9D"/>
    <w:rsid w:val="003041A0"/>
    <w:rsid w:val="00304715"/>
    <w:rsid w:val="00304AE2"/>
    <w:rsid w:val="00305BEB"/>
    <w:rsid w:val="00305FB3"/>
    <w:rsid w:val="00306280"/>
    <w:rsid w:val="0030665F"/>
    <w:rsid w:val="00307C7B"/>
    <w:rsid w:val="00307DBA"/>
    <w:rsid w:val="003106CE"/>
    <w:rsid w:val="00311171"/>
    <w:rsid w:val="00312DF1"/>
    <w:rsid w:val="003141CC"/>
    <w:rsid w:val="00314574"/>
    <w:rsid w:val="00315E7B"/>
    <w:rsid w:val="003162AE"/>
    <w:rsid w:val="0031692E"/>
    <w:rsid w:val="00316C8E"/>
    <w:rsid w:val="00320117"/>
    <w:rsid w:val="00321154"/>
    <w:rsid w:val="00322063"/>
    <w:rsid w:val="0032328D"/>
    <w:rsid w:val="00324803"/>
    <w:rsid w:val="00325029"/>
    <w:rsid w:val="003267BB"/>
    <w:rsid w:val="00327963"/>
    <w:rsid w:val="00327A89"/>
    <w:rsid w:val="00332B2D"/>
    <w:rsid w:val="003344D9"/>
    <w:rsid w:val="00335299"/>
    <w:rsid w:val="003372EA"/>
    <w:rsid w:val="00337A16"/>
    <w:rsid w:val="00337B1D"/>
    <w:rsid w:val="00340C4B"/>
    <w:rsid w:val="00342110"/>
    <w:rsid w:val="00343B56"/>
    <w:rsid w:val="00343F90"/>
    <w:rsid w:val="003449B6"/>
    <w:rsid w:val="00344B0E"/>
    <w:rsid w:val="00345758"/>
    <w:rsid w:val="00345CA8"/>
    <w:rsid w:val="003460BF"/>
    <w:rsid w:val="003461B0"/>
    <w:rsid w:val="0034727D"/>
    <w:rsid w:val="003472AF"/>
    <w:rsid w:val="0034741F"/>
    <w:rsid w:val="003502FC"/>
    <w:rsid w:val="00350893"/>
    <w:rsid w:val="00350A7D"/>
    <w:rsid w:val="00352C9D"/>
    <w:rsid w:val="00352F23"/>
    <w:rsid w:val="003539B9"/>
    <w:rsid w:val="00354F26"/>
    <w:rsid w:val="00355478"/>
    <w:rsid w:val="00355556"/>
    <w:rsid w:val="00357018"/>
    <w:rsid w:val="00357387"/>
    <w:rsid w:val="003579F6"/>
    <w:rsid w:val="00360713"/>
    <w:rsid w:val="003610EF"/>
    <w:rsid w:val="00361792"/>
    <w:rsid w:val="00361D7E"/>
    <w:rsid w:val="00361F14"/>
    <w:rsid w:val="00362546"/>
    <w:rsid w:val="003629CB"/>
    <w:rsid w:val="00362BAD"/>
    <w:rsid w:val="00362C4C"/>
    <w:rsid w:val="00362ECF"/>
    <w:rsid w:val="003648F5"/>
    <w:rsid w:val="0036631D"/>
    <w:rsid w:val="003667DE"/>
    <w:rsid w:val="00366E4B"/>
    <w:rsid w:val="00367611"/>
    <w:rsid w:val="0037008C"/>
    <w:rsid w:val="00370DC3"/>
    <w:rsid w:val="003711C4"/>
    <w:rsid w:val="0037239A"/>
    <w:rsid w:val="00373060"/>
    <w:rsid w:val="003731A1"/>
    <w:rsid w:val="00373B2C"/>
    <w:rsid w:val="0037489F"/>
    <w:rsid w:val="00375EAD"/>
    <w:rsid w:val="003776E3"/>
    <w:rsid w:val="00380AF2"/>
    <w:rsid w:val="00381194"/>
    <w:rsid w:val="003814D7"/>
    <w:rsid w:val="00382427"/>
    <w:rsid w:val="00382460"/>
    <w:rsid w:val="00382C74"/>
    <w:rsid w:val="00383C67"/>
    <w:rsid w:val="00384593"/>
    <w:rsid w:val="00384F48"/>
    <w:rsid w:val="003860AA"/>
    <w:rsid w:val="0038612C"/>
    <w:rsid w:val="00386230"/>
    <w:rsid w:val="0038624B"/>
    <w:rsid w:val="003873A8"/>
    <w:rsid w:val="00387AFE"/>
    <w:rsid w:val="00390D3B"/>
    <w:rsid w:val="00391A56"/>
    <w:rsid w:val="00392051"/>
    <w:rsid w:val="003923BB"/>
    <w:rsid w:val="003925C2"/>
    <w:rsid w:val="00392E22"/>
    <w:rsid w:val="003932B9"/>
    <w:rsid w:val="0039354E"/>
    <w:rsid w:val="003938C4"/>
    <w:rsid w:val="003944FC"/>
    <w:rsid w:val="00394D54"/>
    <w:rsid w:val="003955D6"/>
    <w:rsid w:val="003959B9"/>
    <w:rsid w:val="00395E30"/>
    <w:rsid w:val="0039711D"/>
    <w:rsid w:val="003A104F"/>
    <w:rsid w:val="003A1F58"/>
    <w:rsid w:val="003A27F5"/>
    <w:rsid w:val="003A334E"/>
    <w:rsid w:val="003A3E26"/>
    <w:rsid w:val="003A3E7D"/>
    <w:rsid w:val="003A4155"/>
    <w:rsid w:val="003A49B8"/>
    <w:rsid w:val="003A4C98"/>
    <w:rsid w:val="003A539B"/>
    <w:rsid w:val="003A5BE8"/>
    <w:rsid w:val="003A5FE1"/>
    <w:rsid w:val="003A7260"/>
    <w:rsid w:val="003A7C9C"/>
    <w:rsid w:val="003B0C21"/>
    <w:rsid w:val="003B1CDC"/>
    <w:rsid w:val="003B1DC5"/>
    <w:rsid w:val="003B22E9"/>
    <w:rsid w:val="003B2CEF"/>
    <w:rsid w:val="003B3420"/>
    <w:rsid w:val="003B4289"/>
    <w:rsid w:val="003B49A7"/>
    <w:rsid w:val="003B5C8F"/>
    <w:rsid w:val="003B6F29"/>
    <w:rsid w:val="003C08CB"/>
    <w:rsid w:val="003C0AE4"/>
    <w:rsid w:val="003C1978"/>
    <w:rsid w:val="003C1D47"/>
    <w:rsid w:val="003C1E9E"/>
    <w:rsid w:val="003C27D6"/>
    <w:rsid w:val="003C2E2D"/>
    <w:rsid w:val="003C30C3"/>
    <w:rsid w:val="003C39E6"/>
    <w:rsid w:val="003C5BE1"/>
    <w:rsid w:val="003D0304"/>
    <w:rsid w:val="003D2573"/>
    <w:rsid w:val="003D2786"/>
    <w:rsid w:val="003D5DB3"/>
    <w:rsid w:val="003D72AE"/>
    <w:rsid w:val="003E06CC"/>
    <w:rsid w:val="003E115D"/>
    <w:rsid w:val="003E14FD"/>
    <w:rsid w:val="003E1504"/>
    <w:rsid w:val="003E1CCE"/>
    <w:rsid w:val="003E1F44"/>
    <w:rsid w:val="003E20B8"/>
    <w:rsid w:val="003E211E"/>
    <w:rsid w:val="003E3A83"/>
    <w:rsid w:val="003E5019"/>
    <w:rsid w:val="003E5313"/>
    <w:rsid w:val="003E55EC"/>
    <w:rsid w:val="003E63EC"/>
    <w:rsid w:val="003E71D6"/>
    <w:rsid w:val="003E7FEC"/>
    <w:rsid w:val="003F0B45"/>
    <w:rsid w:val="003F0F18"/>
    <w:rsid w:val="003F1519"/>
    <w:rsid w:val="003F2B47"/>
    <w:rsid w:val="003F3096"/>
    <w:rsid w:val="003F3A47"/>
    <w:rsid w:val="003F3D2A"/>
    <w:rsid w:val="003F4170"/>
    <w:rsid w:val="003F43CE"/>
    <w:rsid w:val="003F4AD1"/>
    <w:rsid w:val="003F4FCF"/>
    <w:rsid w:val="003F7555"/>
    <w:rsid w:val="00400F61"/>
    <w:rsid w:val="00403032"/>
    <w:rsid w:val="0040332D"/>
    <w:rsid w:val="00403CC7"/>
    <w:rsid w:val="004040EF"/>
    <w:rsid w:val="004053CB"/>
    <w:rsid w:val="00406DF4"/>
    <w:rsid w:val="0041039A"/>
    <w:rsid w:val="00411791"/>
    <w:rsid w:val="00413400"/>
    <w:rsid w:val="004136A5"/>
    <w:rsid w:val="0041409F"/>
    <w:rsid w:val="004148EF"/>
    <w:rsid w:val="00414AC2"/>
    <w:rsid w:val="00416E2E"/>
    <w:rsid w:val="00417BE4"/>
    <w:rsid w:val="00420B72"/>
    <w:rsid w:val="004218A4"/>
    <w:rsid w:val="00422748"/>
    <w:rsid w:val="00422B04"/>
    <w:rsid w:val="00425B58"/>
    <w:rsid w:val="004278B5"/>
    <w:rsid w:val="004300F4"/>
    <w:rsid w:val="0043041F"/>
    <w:rsid w:val="004311E9"/>
    <w:rsid w:val="004314CE"/>
    <w:rsid w:val="00432098"/>
    <w:rsid w:val="004346AD"/>
    <w:rsid w:val="004356EB"/>
    <w:rsid w:val="00435D12"/>
    <w:rsid w:val="00435FAE"/>
    <w:rsid w:val="0043602D"/>
    <w:rsid w:val="00436595"/>
    <w:rsid w:val="0043675F"/>
    <w:rsid w:val="00436804"/>
    <w:rsid w:val="00436B92"/>
    <w:rsid w:val="00440AA8"/>
    <w:rsid w:val="00441468"/>
    <w:rsid w:val="00441D72"/>
    <w:rsid w:val="004432E7"/>
    <w:rsid w:val="004449CE"/>
    <w:rsid w:val="00445039"/>
    <w:rsid w:val="00445563"/>
    <w:rsid w:val="00447103"/>
    <w:rsid w:val="0044762D"/>
    <w:rsid w:val="00450E12"/>
    <w:rsid w:val="00451CF6"/>
    <w:rsid w:val="00452A2D"/>
    <w:rsid w:val="00452F8C"/>
    <w:rsid w:val="0045366D"/>
    <w:rsid w:val="00453DB1"/>
    <w:rsid w:val="004547B4"/>
    <w:rsid w:val="00455497"/>
    <w:rsid w:val="00455775"/>
    <w:rsid w:val="00457348"/>
    <w:rsid w:val="004579D1"/>
    <w:rsid w:val="00457C27"/>
    <w:rsid w:val="004601F1"/>
    <w:rsid w:val="00460D26"/>
    <w:rsid w:val="00461991"/>
    <w:rsid w:val="004622AB"/>
    <w:rsid w:val="00462D8E"/>
    <w:rsid w:val="0046363A"/>
    <w:rsid w:val="00463820"/>
    <w:rsid w:val="00464E48"/>
    <w:rsid w:val="004662DC"/>
    <w:rsid w:val="00466677"/>
    <w:rsid w:val="0046676C"/>
    <w:rsid w:val="00466E8E"/>
    <w:rsid w:val="00470A8F"/>
    <w:rsid w:val="00471D0C"/>
    <w:rsid w:val="004722EF"/>
    <w:rsid w:val="00473CB2"/>
    <w:rsid w:val="00473FEF"/>
    <w:rsid w:val="00476FB1"/>
    <w:rsid w:val="00477927"/>
    <w:rsid w:val="0048025F"/>
    <w:rsid w:val="004821F6"/>
    <w:rsid w:val="004832FC"/>
    <w:rsid w:val="0048347D"/>
    <w:rsid w:val="00483F9A"/>
    <w:rsid w:val="00485B10"/>
    <w:rsid w:val="004869C6"/>
    <w:rsid w:val="00486B4C"/>
    <w:rsid w:val="00486E75"/>
    <w:rsid w:val="00486FC1"/>
    <w:rsid w:val="00487A1C"/>
    <w:rsid w:val="00487E35"/>
    <w:rsid w:val="00490EDD"/>
    <w:rsid w:val="00491A2E"/>
    <w:rsid w:val="004933CE"/>
    <w:rsid w:val="004934B9"/>
    <w:rsid w:val="0049471F"/>
    <w:rsid w:val="00494754"/>
    <w:rsid w:val="004957AB"/>
    <w:rsid w:val="00496715"/>
    <w:rsid w:val="00496E4C"/>
    <w:rsid w:val="00497F73"/>
    <w:rsid w:val="004A0D40"/>
    <w:rsid w:val="004A1051"/>
    <w:rsid w:val="004A2642"/>
    <w:rsid w:val="004A2673"/>
    <w:rsid w:val="004A29BC"/>
    <w:rsid w:val="004A31D9"/>
    <w:rsid w:val="004A3992"/>
    <w:rsid w:val="004A4005"/>
    <w:rsid w:val="004B0D41"/>
    <w:rsid w:val="004B1469"/>
    <w:rsid w:val="004B29CD"/>
    <w:rsid w:val="004B2F26"/>
    <w:rsid w:val="004B3531"/>
    <w:rsid w:val="004B38F1"/>
    <w:rsid w:val="004B3D5C"/>
    <w:rsid w:val="004B42BE"/>
    <w:rsid w:val="004B4C7A"/>
    <w:rsid w:val="004B6114"/>
    <w:rsid w:val="004B6AA4"/>
    <w:rsid w:val="004B7127"/>
    <w:rsid w:val="004B7291"/>
    <w:rsid w:val="004B7A61"/>
    <w:rsid w:val="004C0466"/>
    <w:rsid w:val="004C14E9"/>
    <w:rsid w:val="004C187C"/>
    <w:rsid w:val="004C1C7A"/>
    <w:rsid w:val="004C28C6"/>
    <w:rsid w:val="004C4057"/>
    <w:rsid w:val="004C41B3"/>
    <w:rsid w:val="004C7563"/>
    <w:rsid w:val="004D0F49"/>
    <w:rsid w:val="004D2AC9"/>
    <w:rsid w:val="004D2AE8"/>
    <w:rsid w:val="004D2C13"/>
    <w:rsid w:val="004D3456"/>
    <w:rsid w:val="004D5CF1"/>
    <w:rsid w:val="004D5DC8"/>
    <w:rsid w:val="004D643F"/>
    <w:rsid w:val="004D69D2"/>
    <w:rsid w:val="004D72F3"/>
    <w:rsid w:val="004D7B4C"/>
    <w:rsid w:val="004D7CD6"/>
    <w:rsid w:val="004E058B"/>
    <w:rsid w:val="004E0672"/>
    <w:rsid w:val="004E1362"/>
    <w:rsid w:val="004E2448"/>
    <w:rsid w:val="004E2A9A"/>
    <w:rsid w:val="004E2DD3"/>
    <w:rsid w:val="004E2FEA"/>
    <w:rsid w:val="004E305E"/>
    <w:rsid w:val="004E42D2"/>
    <w:rsid w:val="004E6EC6"/>
    <w:rsid w:val="004F06FA"/>
    <w:rsid w:val="004F07B3"/>
    <w:rsid w:val="004F1A3D"/>
    <w:rsid w:val="004F38AE"/>
    <w:rsid w:val="004F3C7C"/>
    <w:rsid w:val="004F3E1C"/>
    <w:rsid w:val="004F6280"/>
    <w:rsid w:val="004F697C"/>
    <w:rsid w:val="004F6ADA"/>
    <w:rsid w:val="004F6CED"/>
    <w:rsid w:val="005016A8"/>
    <w:rsid w:val="00501B07"/>
    <w:rsid w:val="00501EA8"/>
    <w:rsid w:val="00503848"/>
    <w:rsid w:val="00503D14"/>
    <w:rsid w:val="00504B55"/>
    <w:rsid w:val="0050614A"/>
    <w:rsid w:val="00507E2A"/>
    <w:rsid w:val="005135D9"/>
    <w:rsid w:val="00514762"/>
    <w:rsid w:val="00515EF2"/>
    <w:rsid w:val="00516B81"/>
    <w:rsid w:val="005177E6"/>
    <w:rsid w:val="0052084F"/>
    <w:rsid w:val="005214A7"/>
    <w:rsid w:val="00522580"/>
    <w:rsid w:val="00522930"/>
    <w:rsid w:val="00523058"/>
    <w:rsid w:val="0052373C"/>
    <w:rsid w:val="00523C28"/>
    <w:rsid w:val="0052474E"/>
    <w:rsid w:val="00525C24"/>
    <w:rsid w:val="00526952"/>
    <w:rsid w:val="00526BBC"/>
    <w:rsid w:val="00527791"/>
    <w:rsid w:val="00530302"/>
    <w:rsid w:val="00530D24"/>
    <w:rsid w:val="00531210"/>
    <w:rsid w:val="0053194D"/>
    <w:rsid w:val="00533708"/>
    <w:rsid w:val="00533D2F"/>
    <w:rsid w:val="005350A0"/>
    <w:rsid w:val="0053549F"/>
    <w:rsid w:val="00536900"/>
    <w:rsid w:val="00536D4D"/>
    <w:rsid w:val="00537472"/>
    <w:rsid w:val="00537775"/>
    <w:rsid w:val="0053792A"/>
    <w:rsid w:val="00540570"/>
    <w:rsid w:val="00543273"/>
    <w:rsid w:val="00543953"/>
    <w:rsid w:val="00543A76"/>
    <w:rsid w:val="00543FDE"/>
    <w:rsid w:val="00545A3D"/>
    <w:rsid w:val="00545F64"/>
    <w:rsid w:val="00546BE2"/>
    <w:rsid w:val="00546FBA"/>
    <w:rsid w:val="005476F7"/>
    <w:rsid w:val="00547873"/>
    <w:rsid w:val="00551D8B"/>
    <w:rsid w:val="00552186"/>
    <w:rsid w:val="0055520C"/>
    <w:rsid w:val="0055595D"/>
    <w:rsid w:val="00555FB5"/>
    <w:rsid w:val="00556DB2"/>
    <w:rsid w:val="005578B6"/>
    <w:rsid w:val="005607FC"/>
    <w:rsid w:val="00562E3E"/>
    <w:rsid w:val="00562F96"/>
    <w:rsid w:val="00563999"/>
    <w:rsid w:val="00566B32"/>
    <w:rsid w:val="00566F24"/>
    <w:rsid w:val="005706B5"/>
    <w:rsid w:val="005714E2"/>
    <w:rsid w:val="00571B40"/>
    <w:rsid w:val="00573C39"/>
    <w:rsid w:val="0057410D"/>
    <w:rsid w:val="0057476C"/>
    <w:rsid w:val="0057502B"/>
    <w:rsid w:val="005750C8"/>
    <w:rsid w:val="00575ED1"/>
    <w:rsid w:val="005772B4"/>
    <w:rsid w:val="00577A5F"/>
    <w:rsid w:val="00577A8B"/>
    <w:rsid w:val="00577CDF"/>
    <w:rsid w:val="00580CA0"/>
    <w:rsid w:val="0058140B"/>
    <w:rsid w:val="00581446"/>
    <w:rsid w:val="00581962"/>
    <w:rsid w:val="00583AEE"/>
    <w:rsid w:val="00584133"/>
    <w:rsid w:val="00584AB8"/>
    <w:rsid w:val="00585E01"/>
    <w:rsid w:val="00586D12"/>
    <w:rsid w:val="00591BB2"/>
    <w:rsid w:val="00592EA9"/>
    <w:rsid w:val="00593DA7"/>
    <w:rsid w:val="00594091"/>
    <w:rsid w:val="00595DDB"/>
    <w:rsid w:val="00596A92"/>
    <w:rsid w:val="005A0AAD"/>
    <w:rsid w:val="005A0AD7"/>
    <w:rsid w:val="005A1058"/>
    <w:rsid w:val="005A15C7"/>
    <w:rsid w:val="005A1A80"/>
    <w:rsid w:val="005A1E6F"/>
    <w:rsid w:val="005A26CE"/>
    <w:rsid w:val="005A2AAF"/>
    <w:rsid w:val="005A348F"/>
    <w:rsid w:val="005A43FB"/>
    <w:rsid w:val="005A53D7"/>
    <w:rsid w:val="005A5461"/>
    <w:rsid w:val="005A6E57"/>
    <w:rsid w:val="005A751D"/>
    <w:rsid w:val="005B0084"/>
    <w:rsid w:val="005B0949"/>
    <w:rsid w:val="005B1188"/>
    <w:rsid w:val="005B11F5"/>
    <w:rsid w:val="005B1788"/>
    <w:rsid w:val="005B1E99"/>
    <w:rsid w:val="005B2518"/>
    <w:rsid w:val="005B2BFD"/>
    <w:rsid w:val="005B30B2"/>
    <w:rsid w:val="005B310A"/>
    <w:rsid w:val="005B3DDC"/>
    <w:rsid w:val="005B4626"/>
    <w:rsid w:val="005B5054"/>
    <w:rsid w:val="005B5970"/>
    <w:rsid w:val="005B5AE1"/>
    <w:rsid w:val="005B65F7"/>
    <w:rsid w:val="005B67F8"/>
    <w:rsid w:val="005B6C51"/>
    <w:rsid w:val="005B6D8C"/>
    <w:rsid w:val="005B7316"/>
    <w:rsid w:val="005B755C"/>
    <w:rsid w:val="005B7AAA"/>
    <w:rsid w:val="005B7C0B"/>
    <w:rsid w:val="005B7DC2"/>
    <w:rsid w:val="005B7E6C"/>
    <w:rsid w:val="005C39E8"/>
    <w:rsid w:val="005C4B55"/>
    <w:rsid w:val="005C4E64"/>
    <w:rsid w:val="005C5EB5"/>
    <w:rsid w:val="005C646E"/>
    <w:rsid w:val="005C7FAB"/>
    <w:rsid w:val="005D203C"/>
    <w:rsid w:val="005D2A15"/>
    <w:rsid w:val="005D2DB6"/>
    <w:rsid w:val="005D3B3F"/>
    <w:rsid w:val="005D4160"/>
    <w:rsid w:val="005D419D"/>
    <w:rsid w:val="005D499C"/>
    <w:rsid w:val="005D4B0E"/>
    <w:rsid w:val="005D4B94"/>
    <w:rsid w:val="005D4C6C"/>
    <w:rsid w:val="005D5639"/>
    <w:rsid w:val="005D72BD"/>
    <w:rsid w:val="005D7AD7"/>
    <w:rsid w:val="005E004F"/>
    <w:rsid w:val="005E0257"/>
    <w:rsid w:val="005E08C3"/>
    <w:rsid w:val="005E2BA8"/>
    <w:rsid w:val="005E2DD2"/>
    <w:rsid w:val="005E3346"/>
    <w:rsid w:val="005E3C25"/>
    <w:rsid w:val="005E4B56"/>
    <w:rsid w:val="005E51C6"/>
    <w:rsid w:val="005E5310"/>
    <w:rsid w:val="005E61B9"/>
    <w:rsid w:val="005E684F"/>
    <w:rsid w:val="005F10B1"/>
    <w:rsid w:val="005F26D0"/>
    <w:rsid w:val="005F2A85"/>
    <w:rsid w:val="005F2E32"/>
    <w:rsid w:val="005F5536"/>
    <w:rsid w:val="00600FA3"/>
    <w:rsid w:val="0060106F"/>
    <w:rsid w:val="006014A4"/>
    <w:rsid w:val="00602B73"/>
    <w:rsid w:val="00602B96"/>
    <w:rsid w:val="0060532B"/>
    <w:rsid w:val="00606350"/>
    <w:rsid w:val="00606353"/>
    <w:rsid w:val="006072A9"/>
    <w:rsid w:val="00607A81"/>
    <w:rsid w:val="00610C3F"/>
    <w:rsid w:val="00611C2B"/>
    <w:rsid w:val="006120E1"/>
    <w:rsid w:val="00612E48"/>
    <w:rsid w:val="006137CA"/>
    <w:rsid w:val="00613D31"/>
    <w:rsid w:val="00614715"/>
    <w:rsid w:val="006159A9"/>
    <w:rsid w:val="00616F61"/>
    <w:rsid w:val="006173B9"/>
    <w:rsid w:val="006174FF"/>
    <w:rsid w:val="0061787C"/>
    <w:rsid w:val="00617A45"/>
    <w:rsid w:val="00620B4A"/>
    <w:rsid w:val="00621B0C"/>
    <w:rsid w:val="00621FB3"/>
    <w:rsid w:val="00621FE8"/>
    <w:rsid w:val="00622678"/>
    <w:rsid w:val="00622AD7"/>
    <w:rsid w:val="00623396"/>
    <w:rsid w:val="00624EF3"/>
    <w:rsid w:val="00624F47"/>
    <w:rsid w:val="006259EC"/>
    <w:rsid w:val="00627321"/>
    <w:rsid w:val="00631584"/>
    <w:rsid w:val="00631B01"/>
    <w:rsid w:val="00631B2F"/>
    <w:rsid w:val="00631D8B"/>
    <w:rsid w:val="006320F1"/>
    <w:rsid w:val="00632A2C"/>
    <w:rsid w:val="00633087"/>
    <w:rsid w:val="0063351F"/>
    <w:rsid w:val="0063422B"/>
    <w:rsid w:val="00634469"/>
    <w:rsid w:val="00634DF4"/>
    <w:rsid w:val="00636190"/>
    <w:rsid w:val="00636666"/>
    <w:rsid w:val="00637776"/>
    <w:rsid w:val="00637A37"/>
    <w:rsid w:val="00637A5C"/>
    <w:rsid w:val="0064022C"/>
    <w:rsid w:val="00640FAB"/>
    <w:rsid w:val="0064127D"/>
    <w:rsid w:val="006413D0"/>
    <w:rsid w:val="00641667"/>
    <w:rsid w:val="00641679"/>
    <w:rsid w:val="00641F46"/>
    <w:rsid w:val="00641FC7"/>
    <w:rsid w:val="006420EA"/>
    <w:rsid w:val="0064339C"/>
    <w:rsid w:val="006450A8"/>
    <w:rsid w:val="006468D2"/>
    <w:rsid w:val="0065054A"/>
    <w:rsid w:val="006521BE"/>
    <w:rsid w:val="00652A23"/>
    <w:rsid w:val="00652C1E"/>
    <w:rsid w:val="00652FDB"/>
    <w:rsid w:val="00655365"/>
    <w:rsid w:val="00655840"/>
    <w:rsid w:val="00656D35"/>
    <w:rsid w:val="00656DFB"/>
    <w:rsid w:val="006611CD"/>
    <w:rsid w:val="00661235"/>
    <w:rsid w:val="00661C9F"/>
    <w:rsid w:val="006629E4"/>
    <w:rsid w:val="00662E2B"/>
    <w:rsid w:val="00663ABF"/>
    <w:rsid w:val="006646A8"/>
    <w:rsid w:val="006651F6"/>
    <w:rsid w:val="00665B0E"/>
    <w:rsid w:val="00667384"/>
    <w:rsid w:val="00670FED"/>
    <w:rsid w:val="006719C0"/>
    <w:rsid w:val="00672951"/>
    <w:rsid w:val="00674A4C"/>
    <w:rsid w:val="006765F5"/>
    <w:rsid w:val="00676C2A"/>
    <w:rsid w:val="00680302"/>
    <w:rsid w:val="00680585"/>
    <w:rsid w:val="00680B76"/>
    <w:rsid w:val="00681061"/>
    <w:rsid w:val="00683953"/>
    <w:rsid w:val="0068422F"/>
    <w:rsid w:val="00686697"/>
    <w:rsid w:val="00690D69"/>
    <w:rsid w:val="00691C48"/>
    <w:rsid w:val="00691CA6"/>
    <w:rsid w:val="006930C7"/>
    <w:rsid w:val="006931E4"/>
    <w:rsid w:val="0069554C"/>
    <w:rsid w:val="00695D19"/>
    <w:rsid w:val="00696E13"/>
    <w:rsid w:val="00697588"/>
    <w:rsid w:val="00697D2C"/>
    <w:rsid w:val="006A144A"/>
    <w:rsid w:val="006A17BF"/>
    <w:rsid w:val="006A22A1"/>
    <w:rsid w:val="006A25D7"/>
    <w:rsid w:val="006A39FD"/>
    <w:rsid w:val="006A3D7A"/>
    <w:rsid w:val="006A3EFB"/>
    <w:rsid w:val="006A458E"/>
    <w:rsid w:val="006A7AB4"/>
    <w:rsid w:val="006B1CA8"/>
    <w:rsid w:val="006B3459"/>
    <w:rsid w:val="006B58EE"/>
    <w:rsid w:val="006B5E98"/>
    <w:rsid w:val="006B6A79"/>
    <w:rsid w:val="006B7416"/>
    <w:rsid w:val="006B7D31"/>
    <w:rsid w:val="006C0FB4"/>
    <w:rsid w:val="006C1552"/>
    <w:rsid w:val="006C1E0B"/>
    <w:rsid w:val="006C27ED"/>
    <w:rsid w:val="006C425F"/>
    <w:rsid w:val="006C4329"/>
    <w:rsid w:val="006C459F"/>
    <w:rsid w:val="006C4E43"/>
    <w:rsid w:val="006C559F"/>
    <w:rsid w:val="006C65AA"/>
    <w:rsid w:val="006C756C"/>
    <w:rsid w:val="006D0A30"/>
    <w:rsid w:val="006D0AB8"/>
    <w:rsid w:val="006D0B05"/>
    <w:rsid w:val="006D31D4"/>
    <w:rsid w:val="006D46A5"/>
    <w:rsid w:val="006D5D1D"/>
    <w:rsid w:val="006D622A"/>
    <w:rsid w:val="006D66A2"/>
    <w:rsid w:val="006D6E47"/>
    <w:rsid w:val="006D7E67"/>
    <w:rsid w:val="006E019F"/>
    <w:rsid w:val="006E0824"/>
    <w:rsid w:val="006E0CBE"/>
    <w:rsid w:val="006E17E3"/>
    <w:rsid w:val="006E1FC7"/>
    <w:rsid w:val="006E2DF2"/>
    <w:rsid w:val="006E2F9F"/>
    <w:rsid w:val="006E34C5"/>
    <w:rsid w:val="006E559F"/>
    <w:rsid w:val="006E5C18"/>
    <w:rsid w:val="006E6799"/>
    <w:rsid w:val="006E70B8"/>
    <w:rsid w:val="006F206B"/>
    <w:rsid w:val="006F23AF"/>
    <w:rsid w:val="006F2A6C"/>
    <w:rsid w:val="006F3081"/>
    <w:rsid w:val="006F30BD"/>
    <w:rsid w:val="006F4046"/>
    <w:rsid w:val="006F5409"/>
    <w:rsid w:val="006F58F0"/>
    <w:rsid w:val="006F6B63"/>
    <w:rsid w:val="006F7205"/>
    <w:rsid w:val="006F7ADD"/>
    <w:rsid w:val="006F7B06"/>
    <w:rsid w:val="0070076C"/>
    <w:rsid w:val="0070133E"/>
    <w:rsid w:val="007029D0"/>
    <w:rsid w:val="00702DDF"/>
    <w:rsid w:val="0070345E"/>
    <w:rsid w:val="0070371A"/>
    <w:rsid w:val="0070376F"/>
    <w:rsid w:val="00703E23"/>
    <w:rsid w:val="007042AA"/>
    <w:rsid w:val="007043C1"/>
    <w:rsid w:val="007045D8"/>
    <w:rsid w:val="00704BBF"/>
    <w:rsid w:val="00704E84"/>
    <w:rsid w:val="00705017"/>
    <w:rsid w:val="00705E30"/>
    <w:rsid w:val="007060C1"/>
    <w:rsid w:val="0070636C"/>
    <w:rsid w:val="00707F57"/>
    <w:rsid w:val="007117AB"/>
    <w:rsid w:val="00711AA7"/>
    <w:rsid w:val="00713707"/>
    <w:rsid w:val="00714882"/>
    <w:rsid w:val="00714C88"/>
    <w:rsid w:val="007153FB"/>
    <w:rsid w:val="00715EF5"/>
    <w:rsid w:val="007163A7"/>
    <w:rsid w:val="00716916"/>
    <w:rsid w:val="00716F24"/>
    <w:rsid w:val="0072122A"/>
    <w:rsid w:val="00722684"/>
    <w:rsid w:val="00723A5F"/>
    <w:rsid w:val="007250AE"/>
    <w:rsid w:val="00725D4E"/>
    <w:rsid w:val="00725D92"/>
    <w:rsid w:val="00725F76"/>
    <w:rsid w:val="0072774E"/>
    <w:rsid w:val="00727A1A"/>
    <w:rsid w:val="0073084B"/>
    <w:rsid w:val="007308D9"/>
    <w:rsid w:val="007317BB"/>
    <w:rsid w:val="00731863"/>
    <w:rsid w:val="00731918"/>
    <w:rsid w:val="00731ADC"/>
    <w:rsid w:val="00732D34"/>
    <w:rsid w:val="0073326B"/>
    <w:rsid w:val="00733628"/>
    <w:rsid w:val="00733BDB"/>
    <w:rsid w:val="00733E9F"/>
    <w:rsid w:val="0073530A"/>
    <w:rsid w:val="00735CBC"/>
    <w:rsid w:val="007369BD"/>
    <w:rsid w:val="00737A86"/>
    <w:rsid w:val="00737D63"/>
    <w:rsid w:val="00737E11"/>
    <w:rsid w:val="00737EF0"/>
    <w:rsid w:val="00737FF4"/>
    <w:rsid w:val="007415C9"/>
    <w:rsid w:val="007422C0"/>
    <w:rsid w:val="00742473"/>
    <w:rsid w:val="00742A2C"/>
    <w:rsid w:val="00742A75"/>
    <w:rsid w:val="00742D5E"/>
    <w:rsid w:val="0074365E"/>
    <w:rsid w:val="007448B4"/>
    <w:rsid w:val="007455B8"/>
    <w:rsid w:val="0074627D"/>
    <w:rsid w:val="0074648A"/>
    <w:rsid w:val="0074718E"/>
    <w:rsid w:val="007476D8"/>
    <w:rsid w:val="007511FB"/>
    <w:rsid w:val="007513EB"/>
    <w:rsid w:val="00752B03"/>
    <w:rsid w:val="00752B9C"/>
    <w:rsid w:val="007540F5"/>
    <w:rsid w:val="0075561F"/>
    <w:rsid w:val="0075691C"/>
    <w:rsid w:val="00756FCA"/>
    <w:rsid w:val="00757266"/>
    <w:rsid w:val="007578B3"/>
    <w:rsid w:val="00760AD1"/>
    <w:rsid w:val="0076195E"/>
    <w:rsid w:val="00762127"/>
    <w:rsid w:val="007638B2"/>
    <w:rsid w:val="00765F00"/>
    <w:rsid w:val="0076735B"/>
    <w:rsid w:val="007673B1"/>
    <w:rsid w:val="00771F53"/>
    <w:rsid w:val="00774DDB"/>
    <w:rsid w:val="00775056"/>
    <w:rsid w:val="007750B2"/>
    <w:rsid w:val="00775422"/>
    <w:rsid w:val="00776335"/>
    <w:rsid w:val="007764FB"/>
    <w:rsid w:val="00776533"/>
    <w:rsid w:val="007778BD"/>
    <w:rsid w:val="00777DFD"/>
    <w:rsid w:val="00780864"/>
    <w:rsid w:val="00781214"/>
    <w:rsid w:val="00781B39"/>
    <w:rsid w:val="0078266A"/>
    <w:rsid w:val="0078422C"/>
    <w:rsid w:val="007843CC"/>
    <w:rsid w:val="00784881"/>
    <w:rsid w:val="00785ECF"/>
    <w:rsid w:val="00787543"/>
    <w:rsid w:val="0079088F"/>
    <w:rsid w:val="00790918"/>
    <w:rsid w:val="00790CE5"/>
    <w:rsid w:val="007910C7"/>
    <w:rsid w:val="00791CC2"/>
    <w:rsid w:val="007923A0"/>
    <w:rsid w:val="00792F48"/>
    <w:rsid w:val="007936E8"/>
    <w:rsid w:val="007946B0"/>
    <w:rsid w:val="00796312"/>
    <w:rsid w:val="00796AD9"/>
    <w:rsid w:val="007A0830"/>
    <w:rsid w:val="007A0C9B"/>
    <w:rsid w:val="007A1649"/>
    <w:rsid w:val="007A27F0"/>
    <w:rsid w:val="007A2E34"/>
    <w:rsid w:val="007A343C"/>
    <w:rsid w:val="007A40F2"/>
    <w:rsid w:val="007A42C0"/>
    <w:rsid w:val="007A4B89"/>
    <w:rsid w:val="007A57CB"/>
    <w:rsid w:val="007A7D56"/>
    <w:rsid w:val="007B0B02"/>
    <w:rsid w:val="007B1662"/>
    <w:rsid w:val="007B1E9D"/>
    <w:rsid w:val="007B239E"/>
    <w:rsid w:val="007B2401"/>
    <w:rsid w:val="007B2E50"/>
    <w:rsid w:val="007B43DA"/>
    <w:rsid w:val="007B570C"/>
    <w:rsid w:val="007B5F15"/>
    <w:rsid w:val="007B656E"/>
    <w:rsid w:val="007C0A00"/>
    <w:rsid w:val="007C0C8B"/>
    <w:rsid w:val="007C16D6"/>
    <w:rsid w:val="007C179A"/>
    <w:rsid w:val="007C1B4B"/>
    <w:rsid w:val="007C4494"/>
    <w:rsid w:val="007C58EA"/>
    <w:rsid w:val="007C5C8E"/>
    <w:rsid w:val="007C61B7"/>
    <w:rsid w:val="007D0E52"/>
    <w:rsid w:val="007D0F25"/>
    <w:rsid w:val="007D1776"/>
    <w:rsid w:val="007D1AD5"/>
    <w:rsid w:val="007D1DFD"/>
    <w:rsid w:val="007D2A02"/>
    <w:rsid w:val="007D2A46"/>
    <w:rsid w:val="007D370D"/>
    <w:rsid w:val="007D3884"/>
    <w:rsid w:val="007D3A0A"/>
    <w:rsid w:val="007D410C"/>
    <w:rsid w:val="007D47A1"/>
    <w:rsid w:val="007D64F6"/>
    <w:rsid w:val="007D7323"/>
    <w:rsid w:val="007E021F"/>
    <w:rsid w:val="007E108A"/>
    <w:rsid w:val="007E1255"/>
    <w:rsid w:val="007E1945"/>
    <w:rsid w:val="007E2B96"/>
    <w:rsid w:val="007E2F3F"/>
    <w:rsid w:val="007E30DF"/>
    <w:rsid w:val="007E3642"/>
    <w:rsid w:val="007E3ED9"/>
    <w:rsid w:val="007E4F2E"/>
    <w:rsid w:val="007E59F2"/>
    <w:rsid w:val="007E5E20"/>
    <w:rsid w:val="007E6778"/>
    <w:rsid w:val="007E7F8A"/>
    <w:rsid w:val="007F1CDC"/>
    <w:rsid w:val="007F2ED8"/>
    <w:rsid w:val="007F349E"/>
    <w:rsid w:val="007F540C"/>
    <w:rsid w:val="007F5A96"/>
    <w:rsid w:val="007F72E4"/>
    <w:rsid w:val="007F79DF"/>
    <w:rsid w:val="007F7AA3"/>
    <w:rsid w:val="007F7C13"/>
    <w:rsid w:val="00801151"/>
    <w:rsid w:val="008019B8"/>
    <w:rsid w:val="00802CB6"/>
    <w:rsid w:val="00803565"/>
    <w:rsid w:val="00803612"/>
    <w:rsid w:val="008054F9"/>
    <w:rsid w:val="00806486"/>
    <w:rsid w:val="00806744"/>
    <w:rsid w:val="00806D41"/>
    <w:rsid w:val="00807F32"/>
    <w:rsid w:val="00807F84"/>
    <w:rsid w:val="008107F5"/>
    <w:rsid w:val="00810E74"/>
    <w:rsid w:val="00811280"/>
    <w:rsid w:val="008114E1"/>
    <w:rsid w:val="00811B8B"/>
    <w:rsid w:val="00811EA4"/>
    <w:rsid w:val="00811FD7"/>
    <w:rsid w:val="00812539"/>
    <w:rsid w:val="0081257B"/>
    <w:rsid w:val="00814B59"/>
    <w:rsid w:val="0081556A"/>
    <w:rsid w:val="008166ED"/>
    <w:rsid w:val="008170F5"/>
    <w:rsid w:val="00817623"/>
    <w:rsid w:val="008178E2"/>
    <w:rsid w:val="00817FD8"/>
    <w:rsid w:val="0082028F"/>
    <w:rsid w:val="00820D56"/>
    <w:rsid w:val="00821CAC"/>
    <w:rsid w:val="008222C3"/>
    <w:rsid w:val="008226AF"/>
    <w:rsid w:val="00822CC0"/>
    <w:rsid w:val="00823835"/>
    <w:rsid w:val="00823DD5"/>
    <w:rsid w:val="008251CB"/>
    <w:rsid w:val="00825757"/>
    <w:rsid w:val="0082589A"/>
    <w:rsid w:val="00826AC1"/>
    <w:rsid w:val="0083083C"/>
    <w:rsid w:val="0083175A"/>
    <w:rsid w:val="00832E0A"/>
    <w:rsid w:val="00832F4E"/>
    <w:rsid w:val="008330FA"/>
    <w:rsid w:val="00833CD7"/>
    <w:rsid w:val="008354A3"/>
    <w:rsid w:val="0083737B"/>
    <w:rsid w:val="00837959"/>
    <w:rsid w:val="0084058A"/>
    <w:rsid w:val="00841556"/>
    <w:rsid w:val="00842A43"/>
    <w:rsid w:val="00843274"/>
    <w:rsid w:val="0084363F"/>
    <w:rsid w:val="00843817"/>
    <w:rsid w:val="0084475E"/>
    <w:rsid w:val="00844E30"/>
    <w:rsid w:val="00846392"/>
    <w:rsid w:val="0084655B"/>
    <w:rsid w:val="00846BB0"/>
    <w:rsid w:val="00850B14"/>
    <w:rsid w:val="00851383"/>
    <w:rsid w:val="00851563"/>
    <w:rsid w:val="00851688"/>
    <w:rsid w:val="00851C1C"/>
    <w:rsid w:val="00851DB9"/>
    <w:rsid w:val="00851F82"/>
    <w:rsid w:val="008522C4"/>
    <w:rsid w:val="00852C97"/>
    <w:rsid w:val="00852EDF"/>
    <w:rsid w:val="00853922"/>
    <w:rsid w:val="00854769"/>
    <w:rsid w:val="008551DD"/>
    <w:rsid w:val="008558AA"/>
    <w:rsid w:val="00856EDA"/>
    <w:rsid w:val="0086134D"/>
    <w:rsid w:val="008619CD"/>
    <w:rsid w:val="00861AD4"/>
    <w:rsid w:val="00863519"/>
    <w:rsid w:val="00863875"/>
    <w:rsid w:val="00864F67"/>
    <w:rsid w:val="00865C51"/>
    <w:rsid w:val="00866CFB"/>
    <w:rsid w:val="00866EC5"/>
    <w:rsid w:val="00867EC1"/>
    <w:rsid w:val="00870F0E"/>
    <w:rsid w:val="008711C0"/>
    <w:rsid w:val="00872951"/>
    <w:rsid w:val="008731B3"/>
    <w:rsid w:val="0087514E"/>
    <w:rsid w:val="0087575D"/>
    <w:rsid w:val="00875819"/>
    <w:rsid w:val="008763C5"/>
    <w:rsid w:val="00876930"/>
    <w:rsid w:val="00876F08"/>
    <w:rsid w:val="0087789B"/>
    <w:rsid w:val="00877F78"/>
    <w:rsid w:val="008815FE"/>
    <w:rsid w:val="00883CD8"/>
    <w:rsid w:val="00883E98"/>
    <w:rsid w:val="008845C4"/>
    <w:rsid w:val="00884B45"/>
    <w:rsid w:val="00887B23"/>
    <w:rsid w:val="00887F79"/>
    <w:rsid w:val="00890300"/>
    <w:rsid w:val="00890E6E"/>
    <w:rsid w:val="0089106F"/>
    <w:rsid w:val="00892ED7"/>
    <w:rsid w:val="00893353"/>
    <w:rsid w:val="008938AC"/>
    <w:rsid w:val="00894139"/>
    <w:rsid w:val="00894601"/>
    <w:rsid w:val="00894B1A"/>
    <w:rsid w:val="00895E33"/>
    <w:rsid w:val="00895E4C"/>
    <w:rsid w:val="00896E58"/>
    <w:rsid w:val="00896E8D"/>
    <w:rsid w:val="00897757"/>
    <w:rsid w:val="008979E8"/>
    <w:rsid w:val="008A08C6"/>
    <w:rsid w:val="008A0CDC"/>
    <w:rsid w:val="008A288E"/>
    <w:rsid w:val="008A3B32"/>
    <w:rsid w:val="008A4ADD"/>
    <w:rsid w:val="008A4BDD"/>
    <w:rsid w:val="008A4D88"/>
    <w:rsid w:val="008A5256"/>
    <w:rsid w:val="008A6FFE"/>
    <w:rsid w:val="008B03C5"/>
    <w:rsid w:val="008B07F5"/>
    <w:rsid w:val="008B0E3E"/>
    <w:rsid w:val="008B17EE"/>
    <w:rsid w:val="008B34F2"/>
    <w:rsid w:val="008B4D70"/>
    <w:rsid w:val="008B4E5B"/>
    <w:rsid w:val="008B5835"/>
    <w:rsid w:val="008B5DF9"/>
    <w:rsid w:val="008B6D57"/>
    <w:rsid w:val="008B7B9B"/>
    <w:rsid w:val="008C0438"/>
    <w:rsid w:val="008C09F3"/>
    <w:rsid w:val="008C2E4D"/>
    <w:rsid w:val="008C30F4"/>
    <w:rsid w:val="008C4781"/>
    <w:rsid w:val="008C4DE2"/>
    <w:rsid w:val="008C5037"/>
    <w:rsid w:val="008C7F85"/>
    <w:rsid w:val="008D0A76"/>
    <w:rsid w:val="008D1EA3"/>
    <w:rsid w:val="008D2C22"/>
    <w:rsid w:val="008D4677"/>
    <w:rsid w:val="008D5289"/>
    <w:rsid w:val="008D5BA5"/>
    <w:rsid w:val="008D76B5"/>
    <w:rsid w:val="008D7E9D"/>
    <w:rsid w:val="008E0285"/>
    <w:rsid w:val="008E0E60"/>
    <w:rsid w:val="008E322E"/>
    <w:rsid w:val="008E6235"/>
    <w:rsid w:val="008E68BA"/>
    <w:rsid w:val="008E6B1C"/>
    <w:rsid w:val="008E72B4"/>
    <w:rsid w:val="008E7BD7"/>
    <w:rsid w:val="008F16B8"/>
    <w:rsid w:val="008F2081"/>
    <w:rsid w:val="008F2A15"/>
    <w:rsid w:val="008F31C0"/>
    <w:rsid w:val="008F704A"/>
    <w:rsid w:val="008F7FF9"/>
    <w:rsid w:val="009006A9"/>
    <w:rsid w:val="00900AEF"/>
    <w:rsid w:val="00902836"/>
    <w:rsid w:val="00902B2B"/>
    <w:rsid w:val="00902CCE"/>
    <w:rsid w:val="00903192"/>
    <w:rsid w:val="00903F93"/>
    <w:rsid w:val="009058A8"/>
    <w:rsid w:val="009073CE"/>
    <w:rsid w:val="00907A51"/>
    <w:rsid w:val="00907F52"/>
    <w:rsid w:val="00911D98"/>
    <w:rsid w:val="00912A6C"/>
    <w:rsid w:val="00914937"/>
    <w:rsid w:val="0091628A"/>
    <w:rsid w:val="009171BC"/>
    <w:rsid w:val="0092083F"/>
    <w:rsid w:val="009227DD"/>
    <w:rsid w:val="0092282C"/>
    <w:rsid w:val="00923F55"/>
    <w:rsid w:val="0092482D"/>
    <w:rsid w:val="00925318"/>
    <w:rsid w:val="00925EA4"/>
    <w:rsid w:val="009267DA"/>
    <w:rsid w:val="00927944"/>
    <w:rsid w:val="009301F6"/>
    <w:rsid w:val="00931412"/>
    <w:rsid w:val="009319E8"/>
    <w:rsid w:val="009330F1"/>
    <w:rsid w:val="00934483"/>
    <w:rsid w:val="00937764"/>
    <w:rsid w:val="009379C2"/>
    <w:rsid w:val="00940D2A"/>
    <w:rsid w:val="00940EC7"/>
    <w:rsid w:val="0094105A"/>
    <w:rsid w:val="00941295"/>
    <w:rsid w:val="00941CE0"/>
    <w:rsid w:val="00942A7B"/>
    <w:rsid w:val="00943F7A"/>
    <w:rsid w:val="00947A35"/>
    <w:rsid w:val="0095046D"/>
    <w:rsid w:val="00950A31"/>
    <w:rsid w:val="00950B10"/>
    <w:rsid w:val="00951F14"/>
    <w:rsid w:val="009532E3"/>
    <w:rsid w:val="00953C36"/>
    <w:rsid w:val="009540D2"/>
    <w:rsid w:val="009574FE"/>
    <w:rsid w:val="00962B85"/>
    <w:rsid w:val="00963A21"/>
    <w:rsid w:val="00963BC9"/>
    <w:rsid w:val="009642C5"/>
    <w:rsid w:val="00964E90"/>
    <w:rsid w:val="009651E3"/>
    <w:rsid w:val="00965B42"/>
    <w:rsid w:val="00967337"/>
    <w:rsid w:val="00967407"/>
    <w:rsid w:val="00967511"/>
    <w:rsid w:val="0096779F"/>
    <w:rsid w:val="00967FA8"/>
    <w:rsid w:val="00970D02"/>
    <w:rsid w:val="00971093"/>
    <w:rsid w:val="00971558"/>
    <w:rsid w:val="0097211B"/>
    <w:rsid w:val="00972BB4"/>
    <w:rsid w:val="0097550F"/>
    <w:rsid w:val="009761C5"/>
    <w:rsid w:val="0097664E"/>
    <w:rsid w:val="00976807"/>
    <w:rsid w:val="00976DAD"/>
    <w:rsid w:val="00977DD6"/>
    <w:rsid w:val="009806BE"/>
    <w:rsid w:val="00980F37"/>
    <w:rsid w:val="00981216"/>
    <w:rsid w:val="00982BE1"/>
    <w:rsid w:val="00983660"/>
    <w:rsid w:val="00984F4D"/>
    <w:rsid w:val="00986B3A"/>
    <w:rsid w:val="0098700B"/>
    <w:rsid w:val="00987F76"/>
    <w:rsid w:val="00987FE6"/>
    <w:rsid w:val="00990EBF"/>
    <w:rsid w:val="0099118D"/>
    <w:rsid w:val="00991782"/>
    <w:rsid w:val="00993624"/>
    <w:rsid w:val="009951C6"/>
    <w:rsid w:val="0099538F"/>
    <w:rsid w:val="0099614E"/>
    <w:rsid w:val="00997EF2"/>
    <w:rsid w:val="009A00CC"/>
    <w:rsid w:val="009A0A3F"/>
    <w:rsid w:val="009A0D55"/>
    <w:rsid w:val="009A2185"/>
    <w:rsid w:val="009A4058"/>
    <w:rsid w:val="009A65E8"/>
    <w:rsid w:val="009A6947"/>
    <w:rsid w:val="009A6B73"/>
    <w:rsid w:val="009A72CE"/>
    <w:rsid w:val="009A7644"/>
    <w:rsid w:val="009B014A"/>
    <w:rsid w:val="009B029A"/>
    <w:rsid w:val="009B0FF3"/>
    <w:rsid w:val="009B2AEB"/>
    <w:rsid w:val="009B2D2A"/>
    <w:rsid w:val="009B2E12"/>
    <w:rsid w:val="009B3537"/>
    <w:rsid w:val="009B3793"/>
    <w:rsid w:val="009B42B5"/>
    <w:rsid w:val="009B499C"/>
    <w:rsid w:val="009B7234"/>
    <w:rsid w:val="009B7760"/>
    <w:rsid w:val="009C146A"/>
    <w:rsid w:val="009C1BE8"/>
    <w:rsid w:val="009C3747"/>
    <w:rsid w:val="009C3A7F"/>
    <w:rsid w:val="009C3DB8"/>
    <w:rsid w:val="009C4F82"/>
    <w:rsid w:val="009C53E9"/>
    <w:rsid w:val="009C6EF4"/>
    <w:rsid w:val="009C730E"/>
    <w:rsid w:val="009D0212"/>
    <w:rsid w:val="009D0D2A"/>
    <w:rsid w:val="009D19D5"/>
    <w:rsid w:val="009D2781"/>
    <w:rsid w:val="009D2C7C"/>
    <w:rsid w:val="009D371E"/>
    <w:rsid w:val="009D4CE8"/>
    <w:rsid w:val="009D5423"/>
    <w:rsid w:val="009D586E"/>
    <w:rsid w:val="009D6663"/>
    <w:rsid w:val="009D744F"/>
    <w:rsid w:val="009D7B26"/>
    <w:rsid w:val="009E0286"/>
    <w:rsid w:val="009E0FDB"/>
    <w:rsid w:val="009E1B18"/>
    <w:rsid w:val="009E1F10"/>
    <w:rsid w:val="009E2157"/>
    <w:rsid w:val="009E2C46"/>
    <w:rsid w:val="009E58E3"/>
    <w:rsid w:val="009E611E"/>
    <w:rsid w:val="009E6D66"/>
    <w:rsid w:val="009E7B91"/>
    <w:rsid w:val="009F0322"/>
    <w:rsid w:val="009F3595"/>
    <w:rsid w:val="009F4AF8"/>
    <w:rsid w:val="009F5451"/>
    <w:rsid w:val="009F5D6B"/>
    <w:rsid w:val="009F675F"/>
    <w:rsid w:val="009F6DDE"/>
    <w:rsid w:val="009F72A5"/>
    <w:rsid w:val="00A002BA"/>
    <w:rsid w:val="00A00541"/>
    <w:rsid w:val="00A00CD1"/>
    <w:rsid w:val="00A01367"/>
    <w:rsid w:val="00A01EBD"/>
    <w:rsid w:val="00A02096"/>
    <w:rsid w:val="00A0237C"/>
    <w:rsid w:val="00A02EF3"/>
    <w:rsid w:val="00A03430"/>
    <w:rsid w:val="00A03BF9"/>
    <w:rsid w:val="00A05465"/>
    <w:rsid w:val="00A06748"/>
    <w:rsid w:val="00A07CC4"/>
    <w:rsid w:val="00A07EFA"/>
    <w:rsid w:val="00A07FFB"/>
    <w:rsid w:val="00A103A7"/>
    <w:rsid w:val="00A12301"/>
    <w:rsid w:val="00A13D67"/>
    <w:rsid w:val="00A142D6"/>
    <w:rsid w:val="00A160DA"/>
    <w:rsid w:val="00A163FE"/>
    <w:rsid w:val="00A20093"/>
    <w:rsid w:val="00A207D3"/>
    <w:rsid w:val="00A20DAD"/>
    <w:rsid w:val="00A22743"/>
    <w:rsid w:val="00A22BAD"/>
    <w:rsid w:val="00A2485A"/>
    <w:rsid w:val="00A24A27"/>
    <w:rsid w:val="00A25571"/>
    <w:rsid w:val="00A25FC5"/>
    <w:rsid w:val="00A27105"/>
    <w:rsid w:val="00A30296"/>
    <w:rsid w:val="00A30735"/>
    <w:rsid w:val="00A32195"/>
    <w:rsid w:val="00A32693"/>
    <w:rsid w:val="00A3398E"/>
    <w:rsid w:val="00A3432F"/>
    <w:rsid w:val="00A3466C"/>
    <w:rsid w:val="00A34AA1"/>
    <w:rsid w:val="00A3773D"/>
    <w:rsid w:val="00A37BAA"/>
    <w:rsid w:val="00A40542"/>
    <w:rsid w:val="00A40B3C"/>
    <w:rsid w:val="00A40DFB"/>
    <w:rsid w:val="00A40F21"/>
    <w:rsid w:val="00A42333"/>
    <w:rsid w:val="00A44F35"/>
    <w:rsid w:val="00A458D9"/>
    <w:rsid w:val="00A46BAB"/>
    <w:rsid w:val="00A47302"/>
    <w:rsid w:val="00A47728"/>
    <w:rsid w:val="00A477AC"/>
    <w:rsid w:val="00A47F28"/>
    <w:rsid w:val="00A51A89"/>
    <w:rsid w:val="00A5245A"/>
    <w:rsid w:val="00A531D2"/>
    <w:rsid w:val="00A53288"/>
    <w:rsid w:val="00A539FD"/>
    <w:rsid w:val="00A53F69"/>
    <w:rsid w:val="00A5523D"/>
    <w:rsid w:val="00A55F0C"/>
    <w:rsid w:val="00A56D91"/>
    <w:rsid w:val="00A57961"/>
    <w:rsid w:val="00A6012F"/>
    <w:rsid w:val="00A60984"/>
    <w:rsid w:val="00A61F42"/>
    <w:rsid w:val="00A621E5"/>
    <w:rsid w:val="00A65E23"/>
    <w:rsid w:val="00A65FF1"/>
    <w:rsid w:val="00A67072"/>
    <w:rsid w:val="00A673A0"/>
    <w:rsid w:val="00A6744F"/>
    <w:rsid w:val="00A70A70"/>
    <w:rsid w:val="00A73A69"/>
    <w:rsid w:val="00A73BF7"/>
    <w:rsid w:val="00A73D37"/>
    <w:rsid w:val="00A73FA6"/>
    <w:rsid w:val="00A7532F"/>
    <w:rsid w:val="00A75ACB"/>
    <w:rsid w:val="00A76E5D"/>
    <w:rsid w:val="00A775A2"/>
    <w:rsid w:val="00A80955"/>
    <w:rsid w:val="00A80EA4"/>
    <w:rsid w:val="00A81AA1"/>
    <w:rsid w:val="00A81AF3"/>
    <w:rsid w:val="00A81EF8"/>
    <w:rsid w:val="00A82A9E"/>
    <w:rsid w:val="00A82F82"/>
    <w:rsid w:val="00A83E06"/>
    <w:rsid w:val="00A856BE"/>
    <w:rsid w:val="00A86CB6"/>
    <w:rsid w:val="00A87702"/>
    <w:rsid w:val="00A91900"/>
    <w:rsid w:val="00A91BF8"/>
    <w:rsid w:val="00A91C50"/>
    <w:rsid w:val="00A92AB8"/>
    <w:rsid w:val="00A93677"/>
    <w:rsid w:val="00A93F59"/>
    <w:rsid w:val="00A93FAC"/>
    <w:rsid w:val="00A9525D"/>
    <w:rsid w:val="00A965B7"/>
    <w:rsid w:val="00A97820"/>
    <w:rsid w:val="00A97E4A"/>
    <w:rsid w:val="00AA0054"/>
    <w:rsid w:val="00AA16B2"/>
    <w:rsid w:val="00AA1C68"/>
    <w:rsid w:val="00AA2952"/>
    <w:rsid w:val="00AA31C3"/>
    <w:rsid w:val="00AA35BF"/>
    <w:rsid w:val="00AA3B07"/>
    <w:rsid w:val="00AA4D82"/>
    <w:rsid w:val="00AA5866"/>
    <w:rsid w:val="00AA5CD8"/>
    <w:rsid w:val="00AA61BD"/>
    <w:rsid w:val="00AA66AA"/>
    <w:rsid w:val="00AA691E"/>
    <w:rsid w:val="00AA695C"/>
    <w:rsid w:val="00AA7020"/>
    <w:rsid w:val="00AA76F9"/>
    <w:rsid w:val="00AB0B93"/>
    <w:rsid w:val="00AB3B4E"/>
    <w:rsid w:val="00AB3DED"/>
    <w:rsid w:val="00AB3EB0"/>
    <w:rsid w:val="00AB4692"/>
    <w:rsid w:val="00AB4E49"/>
    <w:rsid w:val="00AB57AD"/>
    <w:rsid w:val="00AB5985"/>
    <w:rsid w:val="00AB5E21"/>
    <w:rsid w:val="00AB73D3"/>
    <w:rsid w:val="00AB74F0"/>
    <w:rsid w:val="00AC0FE4"/>
    <w:rsid w:val="00AC188D"/>
    <w:rsid w:val="00AC248F"/>
    <w:rsid w:val="00AC263C"/>
    <w:rsid w:val="00AC2F29"/>
    <w:rsid w:val="00AC33AE"/>
    <w:rsid w:val="00AC3B01"/>
    <w:rsid w:val="00AC3D8C"/>
    <w:rsid w:val="00AC3F87"/>
    <w:rsid w:val="00AC40C5"/>
    <w:rsid w:val="00AC4746"/>
    <w:rsid w:val="00AC720F"/>
    <w:rsid w:val="00AC7F0E"/>
    <w:rsid w:val="00AD0444"/>
    <w:rsid w:val="00AD0914"/>
    <w:rsid w:val="00AD178C"/>
    <w:rsid w:val="00AD1C1B"/>
    <w:rsid w:val="00AD1EE1"/>
    <w:rsid w:val="00AD3733"/>
    <w:rsid w:val="00AD43C2"/>
    <w:rsid w:val="00AD442D"/>
    <w:rsid w:val="00AD4726"/>
    <w:rsid w:val="00AD482A"/>
    <w:rsid w:val="00AD48F7"/>
    <w:rsid w:val="00AD69ED"/>
    <w:rsid w:val="00AD6D29"/>
    <w:rsid w:val="00AD7A12"/>
    <w:rsid w:val="00AD7D83"/>
    <w:rsid w:val="00AE09A1"/>
    <w:rsid w:val="00AE22A9"/>
    <w:rsid w:val="00AE263D"/>
    <w:rsid w:val="00AE38D9"/>
    <w:rsid w:val="00AE468B"/>
    <w:rsid w:val="00AE48EC"/>
    <w:rsid w:val="00AE5AB6"/>
    <w:rsid w:val="00AE6172"/>
    <w:rsid w:val="00AE6B0F"/>
    <w:rsid w:val="00AF18DD"/>
    <w:rsid w:val="00AF2463"/>
    <w:rsid w:val="00AF2A8B"/>
    <w:rsid w:val="00AF2E9B"/>
    <w:rsid w:val="00AF63C5"/>
    <w:rsid w:val="00AF79D0"/>
    <w:rsid w:val="00B0131B"/>
    <w:rsid w:val="00B019CA"/>
    <w:rsid w:val="00B02B1A"/>
    <w:rsid w:val="00B0343B"/>
    <w:rsid w:val="00B039AF"/>
    <w:rsid w:val="00B03E5E"/>
    <w:rsid w:val="00B03F48"/>
    <w:rsid w:val="00B04A7C"/>
    <w:rsid w:val="00B0531F"/>
    <w:rsid w:val="00B0577B"/>
    <w:rsid w:val="00B05E0B"/>
    <w:rsid w:val="00B06029"/>
    <w:rsid w:val="00B0626D"/>
    <w:rsid w:val="00B062AB"/>
    <w:rsid w:val="00B0678C"/>
    <w:rsid w:val="00B07A82"/>
    <w:rsid w:val="00B07B37"/>
    <w:rsid w:val="00B10FF9"/>
    <w:rsid w:val="00B117E6"/>
    <w:rsid w:val="00B121F3"/>
    <w:rsid w:val="00B122B9"/>
    <w:rsid w:val="00B12767"/>
    <w:rsid w:val="00B12F63"/>
    <w:rsid w:val="00B1346D"/>
    <w:rsid w:val="00B1383B"/>
    <w:rsid w:val="00B13EB0"/>
    <w:rsid w:val="00B15056"/>
    <w:rsid w:val="00B16376"/>
    <w:rsid w:val="00B201C9"/>
    <w:rsid w:val="00B2047C"/>
    <w:rsid w:val="00B20583"/>
    <w:rsid w:val="00B21347"/>
    <w:rsid w:val="00B21717"/>
    <w:rsid w:val="00B2180A"/>
    <w:rsid w:val="00B2223A"/>
    <w:rsid w:val="00B2279E"/>
    <w:rsid w:val="00B22966"/>
    <w:rsid w:val="00B22BAC"/>
    <w:rsid w:val="00B23A0F"/>
    <w:rsid w:val="00B23E35"/>
    <w:rsid w:val="00B24F16"/>
    <w:rsid w:val="00B25B7B"/>
    <w:rsid w:val="00B26BB8"/>
    <w:rsid w:val="00B27534"/>
    <w:rsid w:val="00B3026B"/>
    <w:rsid w:val="00B3254B"/>
    <w:rsid w:val="00B32B98"/>
    <w:rsid w:val="00B32C83"/>
    <w:rsid w:val="00B341AE"/>
    <w:rsid w:val="00B34BCA"/>
    <w:rsid w:val="00B3672F"/>
    <w:rsid w:val="00B37A3E"/>
    <w:rsid w:val="00B402BC"/>
    <w:rsid w:val="00B40687"/>
    <w:rsid w:val="00B40D7A"/>
    <w:rsid w:val="00B4225D"/>
    <w:rsid w:val="00B434B0"/>
    <w:rsid w:val="00B43AC9"/>
    <w:rsid w:val="00B44FC1"/>
    <w:rsid w:val="00B4628D"/>
    <w:rsid w:val="00B476CD"/>
    <w:rsid w:val="00B509A1"/>
    <w:rsid w:val="00B51FE4"/>
    <w:rsid w:val="00B52099"/>
    <w:rsid w:val="00B52687"/>
    <w:rsid w:val="00B52D2F"/>
    <w:rsid w:val="00B52D8B"/>
    <w:rsid w:val="00B53096"/>
    <w:rsid w:val="00B53282"/>
    <w:rsid w:val="00B53577"/>
    <w:rsid w:val="00B5379A"/>
    <w:rsid w:val="00B546C4"/>
    <w:rsid w:val="00B54C38"/>
    <w:rsid w:val="00B5500C"/>
    <w:rsid w:val="00B55F9B"/>
    <w:rsid w:val="00B55FB3"/>
    <w:rsid w:val="00B56EBF"/>
    <w:rsid w:val="00B5721B"/>
    <w:rsid w:val="00B6013C"/>
    <w:rsid w:val="00B602CD"/>
    <w:rsid w:val="00B60EC4"/>
    <w:rsid w:val="00B617D6"/>
    <w:rsid w:val="00B62F16"/>
    <w:rsid w:val="00B6476C"/>
    <w:rsid w:val="00B66ADB"/>
    <w:rsid w:val="00B66DA1"/>
    <w:rsid w:val="00B6735C"/>
    <w:rsid w:val="00B706D8"/>
    <w:rsid w:val="00B72ACC"/>
    <w:rsid w:val="00B736C2"/>
    <w:rsid w:val="00B74EE9"/>
    <w:rsid w:val="00B75A84"/>
    <w:rsid w:val="00B760EE"/>
    <w:rsid w:val="00B76A15"/>
    <w:rsid w:val="00B77F3B"/>
    <w:rsid w:val="00B81DEF"/>
    <w:rsid w:val="00B82A69"/>
    <w:rsid w:val="00B82F1B"/>
    <w:rsid w:val="00B83916"/>
    <w:rsid w:val="00B83DFF"/>
    <w:rsid w:val="00B84AD3"/>
    <w:rsid w:val="00B8503A"/>
    <w:rsid w:val="00B86BD3"/>
    <w:rsid w:val="00B90C54"/>
    <w:rsid w:val="00B90E9B"/>
    <w:rsid w:val="00B919A9"/>
    <w:rsid w:val="00B93DD4"/>
    <w:rsid w:val="00B94FB4"/>
    <w:rsid w:val="00B9558A"/>
    <w:rsid w:val="00B95E78"/>
    <w:rsid w:val="00B9624E"/>
    <w:rsid w:val="00B96503"/>
    <w:rsid w:val="00B96C7D"/>
    <w:rsid w:val="00B97933"/>
    <w:rsid w:val="00BA0ED0"/>
    <w:rsid w:val="00BA1BDD"/>
    <w:rsid w:val="00BA33D5"/>
    <w:rsid w:val="00BA4830"/>
    <w:rsid w:val="00BA528E"/>
    <w:rsid w:val="00BA662C"/>
    <w:rsid w:val="00BA67CE"/>
    <w:rsid w:val="00BA6A02"/>
    <w:rsid w:val="00BA7494"/>
    <w:rsid w:val="00BA771F"/>
    <w:rsid w:val="00BA777D"/>
    <w:rsid w:val="00BB0093"/>
    <w:rsid w:val="00BB028B"/>
    <w:rsid w:val="00BB056A"/>
    <w:rsid w:val="00BB0D26"/>
    <w:rsid w:val="00BB1121"/>
    <w:rsid w:val="00BB13B1"/>
    <w:rsid w:val="00BB1407"/>
    <w:rsid w:val="00BB18B3"/>
    <w:rsid w:val="00BB1B45"/>
    <w:rsid w:val="00BB3A14"/>
    <w:rsid w:val="00BB4C3F"/>
    <w:rsid w:val="00BB6114"/>
    <w:rsid w:val="00BB7A7C"/>
    <w:rsid w:val="00BC0663"/>
    <w:rsid w:val="00BC0B94"/>
    <w:rsid w:val="00BC128B"/>
    <w:rsid w:val="00BC19DC"/>
    <w:rsid w:val="00BC239D"/>
    <w:rsid w:val="00BC365E"/>
    <w:rsid w:val="00BC50B6"/>
    <w:rsid w:val="00BC5C02"/>
    <w:rsid w:val="00BC6765"/>
    <w:rsid w:val="00BC7AAB"/>
    <w:rsid w:val="00BC7C8F"/>
    <w:rsid w:val="00BD0135"/>
    <w:rsid w:val="00BD0B27"/>
    <w:rsid w:val="00BD2C0D"/>
    <w:rsid w:val="00BD38BD"/>
    <w:rsid w:val="00BD42B2"/>
    <w:rsid w:val="00BD4A6D"/>
    <w:rsid w:val="00BD4AD1"/>
    <w:rsid w:val="00BE01C3"/>
    <w:rsid w:val="00BE04BF"/>
    <w:rsid w:val="00BE05AF"/>
    <w:rsid w:val="00BE174A"/>
    <w:rsid w:val="00BE194F"/>
    <w:rsid w:val="00BE1DA9"/>
    <w:rsid w:val="00BE1F68"/>
    <w:rsid w:val="00BE2747"/>
    <w:rsid w:val="00BE29A9"/>
    <w:rsid w:val="00BE37EE"/>
    <w:rsid w:val="00BE3B30"/>
    <w:rsid w:val="00BE4A8E"/>
    <w:rsid w:val="00BE4DC6"/>
    <w:rsid w:val="00BE5A13"/>
    <w:rsid w:val="00BE6A13"/>
    <w:rsid w:val="00BE704C"/>
    <w:rsid w:val="00BE7AA6"/>
    <w:rsid w:val="00BE7F0D"/>
    <w:rsid w:val="00BF046A"/>
    <w:rsid w:val="00BF17B9"/>
    <w:rsid w:val="00BF1B54"/>
    <w:rsid w:val="00BF1C93"/>
    <w:rsid w:val="00BF2CEA"/>
    <w:rsid w:val="00BF4D36"/>
    <w:rsid w:val="00BF6169"/>
    <w:rsid w:val="00BF64F4"/>
    <w:rsid w:val="00BF6D0B"/>
    <w:rsid w:val="00BF71B5"/>
    <w:rsid w:val="00BF734E"/>
    <w:rsid w:val="00BF73B0"/>
    <w:rsid w:val="00C010B6"/>
    <w:rsid w:val="00C01CD5"/>
    <w:rsid w:val="00C03A93"/>
    <w:rsid w:val="00C0528C"/>
    <w:rsid w:val="00C05792"/>
    <w:rsid w:val="00C05BBF"/>
    <w:rsid w:val="00C060BC"/>
    <w:rsid w:val="00C0650D"/>
    <w:rsid w:val="00C066BC"/>
    <w:rsid w:val="00C06B6B"/>
    <w:rsid w:val="00C06E2B"/>
    <w:rsid w:val="00C06F68"/>
    <w:rsid w:val="00C07C21"/>
    <w:rsid w:val="00C07E78"/>
    <w:rsid w:val="00C11E5E"/>
    <w:rsid w:val="00C1219C"/>
    <w:rsid w:val="00C12837"/>
    <w:rsid w:val="00C147BE"/>
    <w:rsid w:val="00C14A3F"/>
    <w:rsid w:val="00C14F84"/>
    <w:rsid w:val="00C1569C"/>
    <w:rsid w:val="00C159AF"/>
    <w:rsid w:val="00C165A1"/>
    <w:rsid w:val="00C1668F"/>
    <w:rsid w:val="00C16FA5"/>
    <w:rsid w:val="00C1742D"/>
    <w:rsid w:val="00C177FC"/>
    <w:rsid w:val="00C17A87"/>
    <w:rsid w:val="00C17C5C"/>
    <w:rsid w:val="00C20B50"/>
    <w:rsid w:val="00C20F4E"/>
    <w:rsid w:val="00C221D8"/>
    <w:rsid w:val="00C2312C"/>
    <w:rsid w:val="00C23CF1"/>
    <w:rsid w:val="00C243D2"/>
    <w:rsid w:val="00C24D2E"/>
    <w:rsid w:val="00C2595D"/>
    <w:rsid w:val="00C25FEA"/>
    <w:rsid w:val="00C262C8"/>
    <w:rsid w:val="00C264E9"/>
    <w:rsid w:val="00C266F5"/>
    <w:rsid w:val="00C26A17"/>
    <w:rsid w:val="00C313BF"/>
    <w:rsid w:val="00C315D5"/>
    <w:rsid w:val="00C32D4A"/>
    <w:rsid w:val="00C32D87"/>
    <w:rsid w:val="00C330D6"/>
    <w:rsid w:val="00C33E86"/>
    <w:rsid w:val="00C342A1"/>
    <w:rsid w:val="00C35AAF"/>
    <w:rsid w:val="00C36EDB"/>
    <w:rsid w:val="00C4034C"/>
    <w:rsid w:val="00C40614"/>
    <w:rsid w:val="00C4097A"/>
    <w:rsid w:val="00C40A04"/>
    <w:rsid w:val="00C40DD7"/>
    <w:rsid w:val="00C41742"/>
    <w:rsid w:val="00C41B58"/>
    <w:rsid w:val="00C41B9A"/>
    <w:rsid w:val="00C429C7"/>
    <w:rsid w:val="00C43556"/>
    <w:rsid w:val="00C4417B"/>
    <w:rsid w:val="00C445BE"/>
    <w:rsid w:val="00C44E38"/>
    <w:rsid w:val="00C460DE"/>
    <w:rsid w:val="00C46510"/>
    <w:rsid w:val="00C46F21"/>
    <w:rsid w:val="00C47FB6"/>
    <w:rsid w:val="00C50344"/>
    <w:rsid w:val="00C5274C"/>
    <w:rsid w:val="00C5363D"/>
    <w:rsid w:val="00C54293"/>
    <w:rsid w:val="00C54BA9"/>
    <w:rsid w:val="00C56057"/>
    <w:rsid w:val="00C57360"/>
    <w:rsid w:val="00C57AA7"/>
    <w:rsid w:val="00C57E7D"/>
    <w:rsid w:val="00C602AF"/>
    <w:rsid w:val="00C63397"/>
    <w:rsid w:val="00C64AD8"/>
    <w:rsid w:val="00C65536"/>
    <w:rsid w:val="00C658EE"/>
    <w:rsid w:val="00C67061"/>
    <w:rsid w:val="00C672C6"/>
    <w:rsid w:val="00C71844"/>
    <w:rsid w:val="00C72048"/>
    <w:rsid w:val="00C72410"/>
    <w:rsid w:val="00C7296B"/>
    <w:rsid w:val="00C72E0B"/>
    <w:rsid w:val="00C7376F"/>
    <w:rsid w:val="00C74A13"/>
    <w:rsid w:val="00C75C41"/>
    <w:rsid w:val="00C82BCB"/>
    <w:rsid w:val="00C82FB3"/>
    <w:rsid w:val="00C832A4"/>
    <w:rsid w:val="00C832E4"/>
    <w:rsid w:val="00C84622"/>
    <w:rsid w:val="00C84733"/>
    <w:rsid w:val="00C8474B"/>
    <w:rsid w:val="00C84841"/>
    <w:rsid w:val="00C85E9D"/>
    <w:rsid w:val="00C873DE"/>
    <w:rsid w:val="00C87587"/>
    <w:rsid w:val="00C9043E"/>
    <w:rsid w:val="00C9168B"/>
    <w:rsid w:val="00C919E6"/>
    <w:rsid w:val="00C91C1E"/>
    <w:rsid w:val="00C91D8E"/>
    <w:rsid w:val="00C920DE"/>
    <w:rsid w:val="00C92BC4"/>
    <w:rsid w:val="00C95961"/>
    <w:rsid w:val="00C95B17"/>
    <w:rsid w:val="00C95FC9"/>
    <w:rsid w:val="00C97FD3"/>
    <w:rsid w:val="00CA2900"/>
    <w:rsid w:val="00CA29F8"/>
    <w:rsid w:val="00CA2CD6"/>
    <w:rsid w:val="00CA332F"/>
    <w:rsid w:val="00CA474F"/>
    <w:rsid w:val="00CA53E4"/>
    <w:rsid w:val="00CA563B"/>
    <w:rsid w:val="00CA5672"/>
    <w:rsid w:val="00CA5B38"/>
    <w:rsid w:val="00CA5D88"/>
    <w:rsid w:val="00CA64E4"/>
    <w:rsid w:val="00CA7598"/>
    <w:rsid w:val="00CA778D"/>
    <w:rsid w:val="00CB00A4"/>
    <w:rsid w:val="00CB043F"/>
    <w:rsid w:val="00CB12B5"/>
    <w:rsid w:val="00CB32ED"/>
    <w:rsid w:val="00CB472C"/>
    <w:rsid w:val="00CB5D9D"/>
    <w:rsid w:val="00CB76A4"/>
    <w:rsid w:val="00CC0FB5"/>
    <w:rsid w:val="00CC297C"/>
    <w:rsid w:val="00CC3311"/>
    <w:rsid w:val="00CC4F70"/>
    <w:rsid w:val="00CC5335"/>
    <w:rsid w:val="00CC57E8"/>
    <w:rsid w:val="00CC7597"/>
    <w:rsid w:val="00CC7F17"/>
    <w:rsid w:val="00CD1612"/>
    <w:rsid w:val="00CD1F3E"/>
    <w:rsid w:val="00CD3347"/>
    <w:rsid w:val="00CD49DC"/>
    <w:rsid w:val="00CD510E"/>
    <w:rsid w:val="00CD5637"/>
    <w:rsid w:val="00CD59B4"/>
    <w:rsid w:val="00CD5FCA"/>
    <w:rsid w:val="00CD64DC"/>
    <w:rsid w:val="00CD7055"/>
    <w:rsid w:val="00CD745B"/>
    <w:rsid w:val="00CE31C9"/>
    <w:rsid w:val="00CE34D1"/>
    <w:rsid w:val="00CE4471"/>
    <w:rsid w:val="00CE4AF3"/>
    <w:rsid w:val="00CE4D13"/>
    <w:rsid w:val="00CE5DF7"/>
    <w:rsid w:val="00CE7943"/>
    <w:rsid w:val="00CE7CCC"/>
    <w:rsid w:val="00CF00D7"/>
    <w:rsid w:val="00CF051E"/>
    <w:rsid w:val="00CF0A83"/>
    <w:rsid w:val="00CF12BE"/>
    <w:rsid w:val="00CF1560"/>
    <w:rsid w:val="00CF1D76"/>
    <w:rsid w:val="00CF1DA2"/>
    <w:rsid w:val="00CF29BC"/>
    <w:rsid w:val="00CF2BE3"/>
    <w:rsid w:val="00CF4054"/>
    <w:rsid w:val="00CF437F"/>
    <w:rsid w:val="00CF60E2"/>
    <w:rsid w:val="00D00B2D"/>
    <w:rsid w:val="00D0104C"/>
    <w:rsid w:val="00D018C0"/>
    <w:rsid w:val="00D01DCF"/>
    <w:rsid w:val="00D01EA7"/>
    <w:rsid w:val="00D0245E"/>
    <w:rsid w:val="00D02918"/>
    <w:rsid w:val="00D02D23"/>
    <w:rsid w:val="00D03557"/>
    <w:rsid w:val="00D047E6"/>
    <w:rsid w:val="00D04C9F"/>
    <w:rsid w:val="00D05339"/>
    <w:rsid w:val="00D063A8"/>
    <w:rsid w:val="00D064FF"/>
    <w:rsid w:val="00D065EA"/>
    <w:rsid w:val="00D069B3"/>
    <w:rsid w:val="00D07622"/>
    <w:rsid w:val="00D07E88"/>
    <w:rsid w:val="00D100E0"/>
    <w:rsid w:val="00D11BC7"/>
    <w:rsid w:val="00D126B3"/>
    <w:rsid w:val="00D12A88"/>
    <w:rsid w:val="00D13439"/>
    <w:rsid w:val="00D14646"/>
    <w:rsid w:val="00D14B03"/>
    <w:rsid w:val="00D157DD"/>
    <w:rsid w:val="00D173F3"/>
    <w:rsid w:val="00D17E90"/>
    <w:rsid w:val="00D200FE"/>
    <w:rsid w:val="00D2174E"/>
    <w:rsid w:val="00D21EFF"/>
    <w:rsid w:val="00D222AF"/>
    <w:rsid w:val="00D22B29"/>
    <w:rsid w:val="00D23189"/>
    <w:rsid w:val="00D256C4"/>
    <w:rsid w:val="00D267A6"/>
    <w:rsid w:val="00D267B4"/>
    <w:rsid w:val="00D26DAA"/>
    <w:rsid w:val="00D26F70"/>
    <w:rsid w:val="00D27659"/>
    <w:rsid w:val="00D277C9"/>
    <w:rsid w:val="00D30F73"/>
    <w:rsid w:val="00D31358"/>
    <w:rsid w:val="00D32D89"/>
    <w:rsid w:val="00D334D3"/>
    <w:rsid w:val="00D34627"/>
    <w:rsid w:val="00D3574A"/>
    <w:rsid w:val="00D35C7A"/>
    <w:rsid w:val="00D36AE0"/>
    <w:rsid w:val="00D36B99"/>
    <w:rsid w:val="00D372D9"/>
    <w:rsid w:val="00D40CEF"/>
    <w:rsid w:val="00D41398"/>
    <w:rsid w:val="00D41603"/>
    <w:rsid w:val="00D416D7"/>
    <w:rsid w:val="00D4235A"/>
    <w:rsid w:val="00D43650"/>
    <w:rsid w:val="00D44FDB"/>
    <w:rsid w:val="00D46064"/>
    <w:rsid w:val="00D46C50"/>
    <w:rsid w:val="00D507E6"/>
    <w:rsid w:val="00D5376A"/>
    <w:rsid w:val="00D546F0"/>
    <w:rsid w:val="00D54DA0"/>
    <w:rsid w:val="00D5597A"/>
    <w:rsid w:val="00D55A0F"/>
    <w:rsid w:val="00D56881"/>
    <w:rsid w:val="00D56A0D"/>
    <w:rsid w:val="00D56ABF"/>
    <w:rsid w:val="00D570F3"/>
    <w:rsid w:val="00D57460"/>
    <w:rsid w:val="00D576E4"/>
    <w:rsid w:val="00D60062"/>
    <w:rsid w:val="00D61086"/>
    <w:rsid w:val="00D61762"/>
    <w:rsid w:val="00D632C3"/>
    <w:rsid w:val="00D63AF2"/>
    <w:rsid w:val="00D65514"/>
    <w:rsid w:val="00D65689"/>
    <w:rsid w:val="00D657B2"/>
    <w:rsid w:val="00D65C31"/>
    <w:rsid w:val="00D661A8"/>
    <w:rsid w:val="00D66D85"/>
    <w:rsid w:val="00D67D46"/>
    <w:rsid w:val="00D705F1"/>
    <w:rsid w:val="00D70914"/>
    <w:rsid w:val="00D711C3"/>
    <w:rsid w:val="00D71A81"/>
    <w:rsid w:val="00D72DB1"/>
    <w:rsid w:val="00D7434C"/>
    <w:rsid w:val="00D747A4"/>
    <w:rsid w:val="00D7687D"/>
    <w:rsid w:val="00D76A65"/>
    <w:rsid w:val="00D803AD"/>
    <w:rsid w:val="00D831FC"/>
    <w:rsid w:val="00D838C5"/>
    <w:rsid w:val="00D84170"/>
    <w:rsid w:val="00D844BA"/>
    <w:rsid w:val="00D84AC2"/>
    <w:rsid w:val="00D84ACF"/>
    <w:rsid w:val="00D84E2D"/>
    <w:rsid w:val="00D8581C"/>
    <w:rsid w:val="00D8584C"/>
    <w:rsid w:val="00D85B3A"/>
    <w:rsid w:val="00D85C09"/>
    <w:rsid w:val="00D86BB3"/>
    <w:rsid w:val="00D87569"/>
    <w:rsid w:val="00D87A93"/>
    <w:rsid w:val="00D87F8D"/>
    <w:rsid w:val="00D9006B"/>
    <w:rsid w:val="00D90198"/>
    <w:rsid w:val="00D916B4"/>
    <w:rsid w:val="00D919AA"/>
    <w:rsid w:val="00D91CEE"/>
    <w:rsid w:val="00D920E3"/>
    <w:rsid w:val="00D924C0"/>
    <w:rsid w:val="00D93007"/>
    <w:rsid w:val="00D934B9"/>
    <w:rsid w:val="00D9376B"/>
    <w:rsid w:val="00D94261"/>
    <w:rsid w:val="00D94299"/>
    <w:rsid w:val="00D94588"/>
    <w:rsid w:val="00D9650C"/>
    <w:rsid w:val="00DA0446"/>
    <w:rsid w:val="00DA0D29"/>
    <w:rsid w:val="00DA23CF"/>
    <w:rsid w:val="00DA37A8"/>
    <w:rsid w:val="00DA3CE9"/>
    <w:rsid w:val="00DA58B2"/>
    <w:rsid w:val="00DA58E1"/>
    <w:rsid w:val="00DA5A9F"/>
    <w:rsid w:val="00DA5CA1"/>
    <w:rsid w:val="00DA649B"/>
    <w:rsid w:val="00DA7246"/>
    <w:rsid w:val="00DA7B74"/>
    <w:rsid w:val="00DB2748"/>
    <w:rsid w:val="00DB47BC"/>
    <w:rsid w:val="00DB53C2"/>
    <w:rsid w:val="00DB5925"/>
    <w:rsid w:val="00DB6328"/>
    <w:rsid w:val="00DB702A"/>
    <w:rsid w:val="00DB7765"/>
    <w:rsid w:val="00DC1690"/>
    <w:rsid w:val="00DC1FBE"/>
    <w:rsid w:val="00DC2761"/>
    <w:rsid w:val="00DC2C39"/>
    <w:rsid w:val="00DC2C3A"/>
    <w:rsid w:val="00DC300C"/>
    <w:rsid w:val="00DC33B4"/>
    <w:rsid w:val="00DC5960"/>
    <w:rsid w:val="00DC6966"/>
    <w:rsid w:val="00DC6DD9"/>
    <w:rsid w:val="00DC734D"/>
    <w:rsid w:val="00DC7A65"/>
    <w:rsid w:val="00DC7C6B"/>
    <w:rsid w:val="00DD0015"/>
    <w:rsid w:val="00DD02D4"/>
    <w:rsid w:val="00DD11D0"/>
    <w:rsid w:val="00DD12E4"/>
    <w:rsid w:val="00DD2D28"/>
    <w:rsid w:val="00DD370A"/>
    <w:rsid w:val="00DD3ABB"/>
    <w:rsid w:val="00DD3BEE"/>
    <w:rsid w:val="00DD3ED2"/>
    <w:rsid w:val="00DD5B11"/>
    <w:rsid w:val="00DD5BC3"/>
    <w:rsid w:val="00DD6C2A"/>
    <w:rsid w:val="00DD7BE0"/>
    <w:rsid w:val="00DD7EA6"/>
    <w:rsid w:val="00DE0799"/>
    <w:rsid w:val="00DE22D4"/>
    <w:rsid w:val="00DE26CF"/>
    <w:rsid w:val="00DE2D12"/>
    <w:rsid w:val="00DE2F58"/>
    <w:rsid w:val="00DE3353"/>
    <w:rsid w:val="00DE3E92"/>
    <w:rsid w:val="00DE428D"/>
    <w:rsid w:val="00DE48FA"/>
    <w:rsid w:val="00DE58FA"/>
    <w:rsid w:val="00DE61F2"/>
    <w:rsid w:val="00DE6573"/>
    <w:rsid w:val="00DE6816"/>
    <w:rsid w:val="00DF0619"/>
    <w:rsid w:val="00DF2642"/>
    <w:rsid w:val="00DF588F"/>
    <w:rsid w:val="00DF6479"/>
    <w:rsid w:val="00DF7819"/>
    <w:rsid w:val="00E00406"/>
    <w:rsid w:val="00E00C8A"/>
    <w:rsid w:val="00E00FE7"/>
    <w:rsid w:val="00E01D44"/>
    <w:rsid w:val="00E01F77"/>
    <w:rsid w:val="00E024FD"/>
    <w:rsid w:val="00E02ED6"/>
    <w:rsid w:val="00E03A93"/>
    <w:rsid w:val="00E04EEA"/>
    <w:rsid w:val="00E059F3"/>
    <w:rsid w:val="00E05F59"/>
    <w:rsid w:val="00E07ACA"/>
    <w:rsid w:val="00E10490"/>
    <w:rsid w:val="00E10796"/>
    <w:rsid w:val="00E107EC"/>
    <w:rsid w:val="00E10B3B"/>
    <w:rsid w:val="00E11ECD"/>
    <w:rsid w:val="00E132AD"/>
    <w:rsid w:val="00E134B9"/>
    <w:rsid w:val="00E1373D"/>
    <w:rsid w:val="00E13A8D"/>
    <w:rsid w:val="00E13F7D"/>
    <w:rsid w:val="00E14227"/>
    <w:rsid w:val="00E148D3"/>
    <w:rsid w:val="00E1659F"/>
    <w:rsid w:val="00E165B0"/>
    <w:rsid w:val="00E16AB9"/>
    <w:rsid w:val="00E17315"/>
    <w:rsid w:val="00E17F0A"/>
    <w:rsid w:val="00E219D5"/>
    <w:rsid w:val="00E2309E"/>
    <w:rsid w:val="00E23B9E"/>
    <w:rsid w:val="00E23EC5"/>
    <w:rsid w:val="00E24714"/>
    <w:rsid w:val="00E25D67"/>
    <w:rsid w:val="00E260FB"/>
    <w:rsid w:val="00E263D0"/>
    <w:rsid w:val="00E2759B"/>
    <w:rsid w:val="00E3083B"/>
    <w:rsid w:val="00E31ED1"/>
    <w:rsid w:val="00E31F8F"/>
    <w:rsid w:val="00E3288D"/>
    <w:rsid w:val="00E32B18"/>
    <w:rsid w:val="00E330A8"/>
    <w:rsid w:val="00E3459F"/>
    <w:rsid w:val="00E34B32"/>
    <w:rsid w:val="00E36635"/>
    <w:rsid w:val="00E37736"/>
    <w:rsid w:val="00E40671"/>
    <w:rsid w:val="00E418C3"/>
    <w:rsid w:val="00E41BFF"/>
    <w:rsid w:val="00E43ED6"/>
    <w:rsid w:val="00E442B8"/>
    <w:rsid w:val="00E445BF"/>
    <w:rsid w:val="00E44B38"/>
    <w:rsid w:val="00E46EC7"/>
    <w:rsid w:val="00E47910"/>
    <w:rsid w:val="00E47CF2"/>
    <w:rsid w:val="00E5027C"/>
    <w:rsid w:val="00E509FF"/>
    <w:rsid w:val="00E51625"/>
    <w:rsid w:val="00E51DEA"/>
    <w:rsid w:val="00E51F41"/>
    <w:rsid w:val="00E5304E"/>
    <w:rsid w:val="00E53059"/>
    <w:rsid w:val="00E53BE2"/>
    <w:rsid w:val="00E53D67"/>
    <w:rsid w:val="00E53FDB"/>
    <w:rsid w:val="00E54273"/>
    <w:rsid w:val="00E54FB1"/>
    <w:rsid w:val="00E554AF"/>
    <w:rsid w:val="00E562F1"/>
    <w:rsid w:val="00E56D91"/>
    <w:rsid w:val="00E609C5"/>
    <w:rsid w:val="00E60DD6"/>
    <w:rsid w:val="00E63113"/>
    <w:rsid w:val="00E6555F"/>
    <w:rsid w:val="00E65BF1"/>
    <w:rsid w:val="00E65C68"/>
    <w:rsid w:val="00E66289"/>
    <w:rsid w:val="00E66978"/>
    <w:rsid w:val="00E66A56"/>
    <w:rsid w:val="00E670C2"/>
    <w:rsid w:val="00E70255"/>
    <w:rsid w:val="00E703C0"/>
    <w:rsid w:val="00E74316"/>
    <w:rsid w:val="00E7444B"/>
    <w:rsid w:val="00E75636"/>
    <w:rsid w:val="00E75EA5"/>
    <w:rsid w:val="00E77C9A"/>
    <w:rsid w:val="00E8074C"/>
    <w:rsid w:val="00E8157D"/>
    <w:rsid w:val="00E825B6"/>
    <w:rsid w:val="00E84541"/>
    <w:rsid w:val="00E8559C"/>
    <w:rsid w:val="00E857B6"/>
    <w:rsid w:val="00E85A93"/>
    <w:rsid w:val="00E860DA"/>
    <w:rsid w:val="00E867A7"/>
    <w:rsid w:val="00E8697B"/>
    <w:rsid w:val="00E86C77"/>
    <w:rsid w:val="00E87DA0"/>
    <w:rsid w:val="00E9111D"/>
    <w:rsid w:val="00E919CC"/>
    <w:rsid w:val="00E91CFC"/>
    <w:rsid w:val="00E933ED"/>
    <w:rsid w:val="00E93620"/>
    <w:rsid w:val="00E937DC"/>
    <w:rsid w:val="00E95C32"/>
    <w:rsid w:val="00E96ACA"/>
    <w:rsid w:val="00E97254"/>
    <w:rsid w:val="00E9743A"/>
    <w:rsid w:val="00E974D5"/>
    <w:rsid w:val="00E976B1"/>
    <w:rsid w:val="00EA0975"/>
    <w:rsid w:val="00EA0AF8"/>
    <w:rsid w:val="00EA31D3"/>
    <w:rsid w:val="00EA36A8"/>
    <w:rsid w:val="00EA39CD"/>
    <w:rsid w:val="00EA3B42"/>
    <w:rsid w:val="00EA3C8B"/>
    <w:rsid w:val="00EA3D0C"/>
    <w:rsid w:val="00EA3E82"/>
    <w:rsid w:val="00EA43EC"/>
    <w:rsid w:val="00EA585B"/>
    <w:rsid w:val="00EA5E55"/>
    <w:rsid w:val="00EA6654"/>
    <w:rsid w:val="00EA73FF"/>
    <w:rsid w:val="00EA7650"/>
    <w:rsid w:val="00EA7FB3"/>
    <w:rsid w:val="00EB12DC"/>
    <w:rsid w:val="00EB1D56"/>
    <w:rsid w:val="00EB1ECE"/>
    <w:rsid w:val="00EB270D"/>
    <w:rsid w:val="00EB35E7"/>
    <w:rsid w:val="00EB4AF4"/>
    <w:rsid w:val="00EB6D7C"/>
    <w:rsid w:val="00EB74F9"/>
    <w:rsid w:val="00EC077F"/>
    <w:rsid w:val="00EC151A"/>
    <w:rsid w:val="00EC1AA0"/>
    <w:rsid w:val="00EC2199"/>
    <w:rsid w:val="00EC2807"/>
    <w:rsid w:val="00EC2C02"/>
    <w:rsid w:val="00EC3C72"/>
    <w:rsid w:val="00EC4EA2"/>
    <w:rsid w:val="00EC622F"/>
    <w:rsid w:val="00ED23AD"/>
    <w:rsid w:val="00ED2E70"/>
    <w:rsid w:val="00ED330C"/>
    <w:rsid w:val="00ED43E7"/>
    <w:rsid w:val="00ED462C"/>
    <w:rsid w:val="00ED5A32"/>
    <w:rsid w:val="00ED6254"/>
    <w:rsid w:val="00ED68EE"/>
    <w:rsid w:val="00ED6C19"/>
    <w:rsid w:val="00EE2196"/>
    <w:rsid w:val="00EE2404"/>
    <w:rsid w:val="00EE2DF2"/>
    <w:rsid w:val="00EE51F2"/>
    <w:rsid w:val="00EE5669"/>
    <w:rsid w:val="00EE73CE"/>
    <w:rsid w:val="00EE7C55"/>
    <w:rsid w:val="00EE7DA2"/>
    <w:rsid w:val="00EF0B3B"/>
    <w:rsid w:val="00EF12E7"/>
    <w:rsid w:val="00EF2AC0"/>
    <w:rsid w:val="00EF6554"/>
    <w:rsid w:val="00EF67DA"/>
    <w:rsid w:val="00EF6E73"/>
    <w:rsid w:val="00F0121E"/>
    <w:rsid w:val="00F02BCE"/>
    <w:rsid w:val="00F03B44"/>
    <w:rsid w:val="00F03FF8"/>
    <w:rsid w:val="00F04521"/>
    <w:rsid w:val="00F04810"/>
    <w:rsid w:val="00F04A3F"/>
    <w:rsid w:val="00F05C2A"/>
    <w:rsid w:val="00F06468"/>
    <w:rsid w:val="00F064EA"/>
    <w:rsid w:val="00F06E9C"/>
    <w:rsid w:val="00F073BE"/>
    <w:rsid w:val="00F1087F"/>
    <w:rsid w:val="00F1155D"/>
    <w:rsid w:val="00F11616"/>
    <w:rsid w:val="00F11A16"/>
    <w:rsid w:val="00F1237A"/>
    <w:rsid w:val="00F12554"/>
    <w:rsid w:val="00F15D4E"/>
    <w:rsid w:val="00F15E32"/>
    <w:rsid w:val="00F20933"/>
    <w:rsid w:val="00F211EE"/>
    <w:rsid w:val="00F2152B"/>
    <w:rsid w:val="00F21A7A"/>
    <w:rsid w:val="00F22DAE"/>
    <w:rsid w:val="00F22E0F"/>
    <w:rsid w:val="00F239B6"/>
    <w:rsid w:val="00F2439C"/>
    <w:rsid w:val="00F24FA8"/>
    <w:rsid w:val="00F250D1"/>
    <w:rsid w:val="00F269AA"/>
    <w:rsid w:val="00F303A3"/>
    <w:rsid w:val="00F30A7E"/>
    <w:rsid w:val="00F320DF"/>
    <w:rsid w:val="00F33F84"/>
    <w:rsid w:val="00F3414D"/>
    <w:rsid w:val="00F34CBE"/>
    <w:rsid w:val="00F34D8C"/>
    <w:rsid w:val="00F35791"/>
    <w:rsid w:val="00F357ED"/>
    <w:rsid w:val="00F35BFB"/>
    <w:rsid w:val="00F36479"/>
    <w:rsid w:val="00F36970"/>
    <w:rsid w:val="00F37818"/>
    <w:rsid w:val="00F4029A"/>
    <w:rsid w:val="00F4079D"/>
    <w:rsid w:val="00F413E5"/>
    <w:rsid w:val="00F41950"/>
    <w:rsid w:val="00F41C79"/>
    <w:rsid w:val="00F42053"/>
    <w:rsid w:val="00F43635"/>
    <w:rsid w:val="00F43AE6"/>
    <w:rsid w:val="00F43CDC"/>
    <w:rsid w:val="00F43E0A"/>
    <w:rsid w:val="00F444FD"/>
    <w:rsid w:val="00F448F4"/>
    <w:rsid w:val="00F44EA4"/>
    <w:rsid w:val="00F45242"/>
    <w:rsid w:val="00F45FC0"/>
    <w:rsid w:val="00F46D70"/>
    <w:rsid w:val="00F47143"/>
    <w:rsid w:val="00F4735D"/>
    <w:rsid w:val="00F50315"/>
    <w:rsid w:val="00F50371"/>
    <w:rsid w:val="00F507E7"/>
    <w:rsid w:val="00F5170C"/>
    <w:rsid w:val="00F53396"/>
    <w:rsid w:val="00F53A66"/>
    <w:rsid w:val="00F53ACE"/>
    <w:rsid w:val="00F54323"/>
    <w:rsid w:val="00F54CD2"/>
    <w:rsid w:val="00F55AEC"/>
    <w:rsid w:val="00F55CCB"/>
    <w:rsid w:val="00F56732"/>
    <w:rsid w:val="00F57732"/>
    <w:rsid w:val="00F60CB7"/>
    <w:rsid w:val="00F60D1E"/>
    <w:rsid w:val="00F60D3E"/>
    <w:rsid w:val="00F61E41"/>
    <w:rsid w:val="00F62169"/>
    <w:rsid w:val="00F64E13"/>
    <w:rsid w:val="00F65914"/>
    <w:rsid w:val="00F6781A"/>
    <w:rsid w:val="00F701CB"/>
    <w:rsid w:val="00F70B27"/>
    <w:rsid w:val="00F719DD"/>
    <w:rsid w:val="00F7304E"/>
    <w:rsid w:val="00F73117"/>
    <w:rsid w:val="00F73215"/>
    <w:rsid w:val="00F738F5"/>
    <w:rsid w:val="00F739A7"/>
    <w:rsid w:val="00F73F7D"/>
    <w:rsid w:val="00F749B0"/>
    <w:rsid w:val="00F75204"/>
    <w:rsid w:val="00F7529E"/>
    <w:rsid w:val="00F75C29"/>
    <w:rsid w:val="00F75CF6"/>
    <w:rsid w:val="00F77175"/>
    <w:rsid w:val="00F8338E"/>
    <w:rsid w:val="00F83C7D"/>
    <w:rsid w:val="00F85674"/>
    <w:rsid w:val="00F85AF1"/>
    <w:rsid w:val="00F864A6"/>
    <w:rsid w:val="00F8672D"/>
    <w:rsid w:val="00F901D2"/>
    <w:rsid w:val="00F90BA4"/>
    <w:rsid w:val="00F91E7D"/>
    <w:rsid w:val="00F936A3"/>
    <w:rsid w:val="00F950F1"/>
    <w:rsid w:val="00F9535C"/>
    <w:rsid w:val="00F957D5"/>
    <w:rsid w:val="00F959A4"/>
    <w:rsid w:val="00F959FD"/>
    <w:rsid w:val="00F95E42"/>
    <w:rsid w:val="00F96BA0"/>
    <w:rsid w:val="00F970AA"/>
    <w:rsid w:val="00F9760F"/>
    <w:rsid w:val="00F97B9A"/>
    <w:rsid w:val="00FA0954"/>
    <w:rsid w:val="00FA1991"/>
    <w:rsid w:val="00FA264A"/>
    <w:rsid w:val="00FA2FEE"/>
    <w:rsid w:val="00FA38C1"/>
    <w:rsid w:val="00FA3A1F"/>
    <w:rsid w:val="00FA46A2"/>
    <w:rsid w:val="00FA4A75"/>
    <w:rsid w:val="00FA51EF"/>
    <w:rsid w:val="00FA5CD5"/>
    <w:rsid w:val="00FA7295"/>
    <w:rsid w:val="00FA73CC"/>
    <w:rsid w:val="00FB0076"/>
    <w:rsid w:val="00FB1848"/>
    <w:rsid w:val="00FB36F1"/>
    <w:rsid w:val="00FB3A49"/>
    <w:rsid w:val="00FB4062"/>
    <w:rsid w:val="00FB494A"/>
    <w:rsid w:val="00FB5073"/>
    <w:rsid w:val="00FB60A3"/>
    <w:rsid w:val="00FB7443"/>
    <w:rsid w:val="00FC14CB"/>
    <w:rsid w:val="00FC14E4"/>
    <w:rsid w:val="00FC188E"/>
    <w:rsid w:val="00FC2E70"/>
    <w:rsid w:val="00FC3250"/>
    <w:rsid w:val="00FC3AAC"/>
    <w:rsid w:val="00FC41CD"/>
    <w:rsid w:val="00FC41DA"/>
    <w:rsid w:val="00FC5E37"/>
    <w:rsid w:val="00FC6829"/>
    <w:rsid w:val="00FC7574"/>
    <w:rsid w:val="00FC77D7"/>
    <w:rsid w:val="00FC7B31"/>
    <w:rsid w:val="00FC7B61"/>
    <w:rsid w:val="00FD0ED5"/>
    <w:rsid w:val="00FD15DD"/>
    <w:rsid w:val="00FD3373"/>
    <w:rsid w:val="00FD3B80"/>
    <w:rsid w:val="00FD3DD3"/>
    <w:rsid w:val="00FD450C"/>
    <w:rsid w:val="00FD4B1E"/>
    <w:rsid w:val="00FD6CD0"/>
    <w:rsid w:val="00FD733D"/>
    <w:rsid w:val="00FD73EA"/>
    <w:rsid w:val="00FD7A39"/>
    <w:rsid w:val="00FE0CC6"/>
    <w:rsid w:val="00FE117B"/>
    <w:rsid w:val="00FE3208"/>
    <w:rsid w:val="00FE5E39"/>
    <w:rsid w:val="00FE71DC"/>
    <w:rsid w:val="00FE74C3"/>
    <w:rsid w:val="00FE74CD"/>
    <w:rsid w:val="00FF073E"/>
    <w:rsid w:val="00FF08F9"/>
    <w:rsid w:val="00FF0D35"/>
    <w:rsid w:val="00FF1FE1"/>
    <w:rsid w:val="00FF4540"/>
    <w:rsid w:val="00FF580D"/>
    <w:rsid w:val="00FF7757"/>
    <w:rsid w:val="00FF7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3CAA1E"/>
  <w15:docId w15:val="{677CF055-CECF-4E46-BD82-A6DEEB7B3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2">
    <w:name w:val="Normal"/>
    <w:aliases w:val="正文基准"/>
    <w:rsid w:val="004A31D9"/>
    <w:pPr>
      <w:topLinePunct/>
      <w:adjustRightInd w:val="0"/>
      <w:snapToGrid w:val="0"/>
      <w:spacing w:before="80" w:after="80" w:line="240" w:lineRule="atLeast"/>
      <w:ind w:left="1134"/>
    </w:pPr>
  </w:style>
  <w:style w:type="paragraph" w:styleId="1">
    <w:name w:val="heading 1"/>
    <w:aliases w:val="ALT+1"/>
    <w:basedOn w:val="a2"/>
    <w:next w:val="2"/>
    <w:link w:val="10"/>
    <w:autoRedefine/>
    <w:qFormat/>
    <w:rsid w:val="00264B41"/>
    <w:pPr>
      <w:keepNext/>
      <w:pBdr>
        <w:bottom w:val="single" w:sz="12" w:space="1" w:color="auto"/>
      </w:pBdr>
      <w:spacing w:before="0" w:after="800"/>
      <w:ind w:left="420" w:right="442"/>
      <w:jc w:val="right"/>
      <w:outlineLvl w:val="0"/>
    </w:pPr>
    <w:rPr>
      <w:rFonts w:ascii="Huawei Sans" w:eastAsia="方正兰亭黑简体" w:hAnsi="Huawei Sans" w:cs="Huawei Sans"/>
      <w:b/>
      <w:bCs/>
      <w:sz w:val="44"/>
      <w:szCs w:val="44"/>
    </w:rPr>
  </w:style>
  <w:style w:type="paragraph" w:styleId="2">
    <w:name w:val="heading 2"/>
    <w:aliases w:val="ALT+2"/>
    <w:basedOn w:val="a2"/>
    <w:next w:val="30"/>
    <w:link w:val="20"/>
    <w:autoRedefine/>
    <w:qFormat/>
    <w:rsid w:val="00612E48"/>
    <w:pPr>
      <w:keepNext/>
      <w:keepLines/>
      <w:numPr>
        <w:ilvl w:val="1"/>
        <w:numId w:val="4"/>
      </w:numPr>
      <w:spacing w:before="600"/>
      <w:ind w:left="105"/>
      <w:outlineLvl w:val="1"/>
    </w:pPr>
    <w:rPr>
      <w:rFonts w:ascii="Huawei Sans" w:eastAsia="方正兰亭黑简体" w:hAnsi="Huawei Sans" w:cs="Huawei Sans"/>
      <w:bCs/>
      <w:noProof/>
      <w:sz w:val="36"/>
      <w:szCs w:val="36"/>
    </w:rPr>
  </w:style>
  <w:style w:type="paragraph" w:styleId="30">
    <w:name w:val="heading 3"/>
    <w:aliases w:val="ALT+3"/>
    <w:basedOn w:val="a2"/>
    <w:link w:val="31"/>
    <w:autoRedefine/>
    <w:qFormat/>
    <w:rsid w:val="00CC7597"/>
    <w:pPr>
      <w:keepNext/>
      <w:keepLines/>
      <w:spacing w:before="200"/>
      <w:ind w:left="0"/>
      <w:outlineLvl w:val="2"/>
    </w:pPr>
    <w:rPr>
      <w:rFonts w:ascii="HuaweiSans-Regular" w:eastAsia="方正兰亭黑简体" w:hAnsi="HuaweiSans-Regular"/>
      <w:noProof/>
      <w:sz w:val="32"/>
      <w:szCs w:val="32"/>
    </w:rPr>
  </w:style>
  <w:style w:type="paragraph" w:styleId="41">
    <w:name w:val="heading 4"/>
    <w:aliases w:val="ALT+4"/>
    <w:basedOn w:val="a2"/>
    <w:next w:val="50"/>
    <w:autoRedefine/>
    <w:qFormat/>
    <w:rsid w:val="00425B58"/>
    <w:pPr>
      <w:keepNext/>
      <w:keepLines/>
      <w:ind w:left="0"/>
      <w:outlineLvl w:val="3"/>
    </w:pPr>
    <w:rPr>
      <w:rFonts w:ascii="HuaweiSans-Regular" w:eastAsia="方正兰亭黑简体" w:hAnsi="HuaweiSans-Regular" w:hint="eastAsia"/>
      <w:noProof/>
      <w:sz w:val="28"/>
      <w:szCs w:val="28"/>
    </w:rPr>
  </w:style>
  <w:style w:type="paragraph" w:styleId="50">
    <w:name w:val="heading 5"/>
    <w:aliases w:val="ALT+5"/>
    <w:basedOn w:val="a2"/>
    <w:next w:val="BlockLabel"/>
    <w:autoRedefine/>
    <w:qFormat/>
    <w:rsid w:val="00425B58"/>
    <w:pPr>
      <w:keepNext/>
      <w:keepLines/>
      <w:ind w:left="0"/>
      <w:outlineLvl w:val="4"/>
    </w:pPr>
    <w:rPr>
      <w:rFonts w:ascii="HuaweiSans-Regular" w:eastAsia="方正兰亭黑简体" w:hAnsi="HuaweiSans-Regular" w:hint="eastAsia"/>
      <w:noProof/>
      <w:sz w:val="24"/>
      <w:szCs w:val="24"/>
    </w:rPr>
  </w:style>
  <w:style w:type="paragraph" w:styleId="6">
    <w:name w:val="heading 6"/>
    <w:basedOn w:val="a2"/>
    <w:next w:val="a2"/>
    <w:semiHidden/>
    <w:qFormat/>
    <w:rsid w:val="008938AC"/>
    <w:pPr>
      <w:keepNext/>
      <w:keepLines/>
      <w:spacing w:before="240" w:after="64" w:line="320" w:lineRule="atLeast"/>
      <w:outlineLvl w:val="5"/>
    </w:pPr>
    <w:rPr>
      <w:rFonts w:ascii="Arial" w:eastAsia="黑体" w:hAnsi="Arial"/>
      <w:b/>
      <w:bCs/>
    </w:rPr>
  </w:style>
  <w:style w:type="paragraph" w:styleId="7">
    <w:name w:val="heading 7"/>
    <w:basedOn w:val="1"/>
    <w:next w:val="8"/>
    <w:rsid w:val="00963BC9"/>
    <w:pPr>
      <w:keepLines/>
      <w:topLinePunct w:val="0"/>
      <w:outlineLvl w:val="6"/>
    </w:pPr>
    <w:rPr>
      <w:bCs w:val="0"/>
    </w:rPr>
  </w:style>
  <w:style w:type="paragraph" w:styleId="8">
    <w:name w:val="heading 8"/>
    <w:basedOn w:val="2"/>
    <w:next w:val="9"/>
    <w:rsid w:val="008938AC"/>
    <w:pPr>
      <w:numPr>
        <w:ilvl w:val="0"/>
        <w:numId w:val="0"/>
      </w:numPr>
      <w:topLinePunct w:val="0"/>
      <w:spacing w:before="200"/>
      <w:outlineLvl w:val="7"/>
    </w:pPr>
    <w:rPr>
      <w:rFonts w:cs="Times New Roman"/>
    </w:rPr>
  </w:style>
  <w:style w:type="paragraph" w:styleId="9">
    <w:name w:val="heading 9"/>
    <w:basedOn w:val="30"/>
    <w:next w:val="a2"/>
    <w:rsid w:val="008938AC"/>
    <w:pPr>
      <w:topLinePunct w:val="0"/>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BlockLabel">
    <w:name w:val="Block Label"/>
    <w:basedOn w:val="a2"/>
    <w:next w:val="a2"/>
    <w:rsid w:val="009319E8"/>
    <w:pPr>
      <w:keepNext/>
      <w:keepLines/>
      <w:spacing w:before="300"/>
      <w:ind w:left="0"/>
    </w:pPr>
    <w:rPr>
      <w:rFonts w:ascii="Arial Unicode MS" w:eastAsia="黑体" w:hAnsi="Arial Unicode MS" w:cs="Book Antiqua"/>
      <w:bCs/>
      <w:sz w:val="26"/>
      <w:szCs w:val="26"/>
    </w:rPr>
  </w:style>
  <w:style w:type="paragraph" w:customStyle="1" w:styleId="Cover1">
    <w:name w:val="Cover1"/>
    <w:basedOn w:val="a2"/>
    <w:rsid w:val="009D0E48"/>
    <w:pPr>
      <w:spacing w:line="240" w:lineRule="auto"/>
      <w:ind w:left="0"/>
    </w:pPr>
    <w:rPr>
      <w:rFonts w:ascii="Arial" w:eastAsia="黑体" w:hAnsi="Arial"/>
      <w:b/>
      <w:bCs/>
      <w:noProof/>
      <w:sz w:val="48"/>
      <w:szCs w:val="48"/>
    </w:rPr>
  </w:style>
  <w:style w:type="paragraph" w:customStyle="1" w:styleId="Cover4">
    <w:name w:val="Cover 4"/>
    <w:basedOn w:val="Cover3"/>
    <w:rsid w:val="001178C7"/>
    <w:pPr>
      <w:spacing w:before="0" w:after="0" w:line="240" w:lineRule="auto"/>
      <w:jc w:val="both"/>
    </w:pPr>
    <w:rPr>
      <w:sz w:val="21"/>
      <w:szCs w:val="21"/>
    </w:rPr>
  </w:style>
  <w:style w:type="character" w:customStyle="1" w:styleId="a6">
    <w:name w:val="页眉 字符"/>
    <w:basedOn w:val="a3"/>
    <w:link w:val="a7"/>
    <w:semiHidden/>
    <w:rsid w:val="00DD12E4"/>
    <w:rPr>
      <w:rFonts w:cs="Arial"/>
      <w:kern w:val="2"/>
      <w:sz w:val="2"/>
      <w:szCs w:val="2"/>
    </w:rPr>
  </w:style>
  <w:style w:type="table" w:customStyle="1" w:styleId="TableNoFrame">
    <w:name w:val="Table No Frame"/>
    <w:basedOn w:val="a8"/>
    <w:semiHidden/>
    <w:rsid w:val="00A461C1"/>
    <w:pPr>
      <w:adjustRightInd/>
      <w:snapToGrid/>
      <w:jc w:val="left"/>
    </w:pPr>
    <w:tblPr/>
    <w:trPr>
      <w:cantSplit/>
    </w:trPr>
  </w:style>
  <w:style w:type="paragraph" w:customStyle="1" w:styleId="Figure">
    <w:name w:val="Figure"/>
    <w:basedOn w:val="a2"/>
    <w:next w:val="a2"/>
    <w:rsid w:val="00686344"/>
  </w:style>
  <w:style w:type="paragraph" w:customStyle="1" w:styleId="FigureDescription">
    <w:name w:val="Figure Description"/>
    <w:next w:val="Figure"/>
    <w:rsid w:val="00302245"/>
    <w:pPr>
      <w:keepNext/>
      <w:adjustRightInd w:val="0"/>
      <w:snapToGrid w:val="0"/>
      <w:spacing w:before="320" w:after="80" w:line="240" w:lineRule="atLeast"/>
      <w:ind w:left="1701"/>
      <w:outlineLvl w:val="7"/>
    </w:pPr>
    <w:rPr>
      <w:rFonts w:eastAsia="黑体" w:cs="Arial"/>
      <w:spacing w:val="-4"/>
      <w:kern w:val="2"/>
      <w:sz w:val="21"/>
      <w:szCs w:val="21"/>
    </w:rPr>
  </w:style>
  <w:style w:type="paragraph" w:customStyle="1" w:styleId="FigureText">
    <w:name w:val="Figure Text"/>
    <w:rsid w:val="006256E0"/>
    <w:pPr>
      <w:widowControl w:val="0"/>
      <w:adjustRightInd w:val="0"/>
      <w:snapToGrid w:val="0"/>
      <w:spacing w:line="240" w:lineRule="atLeast"/>
    </w:pPr>
    <w:rPr>
      <w:rFonts w:cs="Arial"/>
      <w:sz w:val="18"/>
      <w:szCs w:val="18"/>
      <w:lang w:eastAsia="en-US"/>
    </w:rPr>
  </w:style>
  <w:style w:type="paragraph" w:customStyle="1" w:styleId="HeadingLeft">
    <w:name w:val="Heading Left"/>
    <w:basedOn w:val="a2"/>
    <w:rsid w:val="009D0E48"/>
    <w:pPr>
      <w:spacing w:before="0" w:after="0"/>
      <w:ind w:left="0"/>
    </w:pPr>
  </w:style>
  <w:style w:type="paragraph" w:customStyle="1" w:styleId="HeadingRight">
    <w:name w:val="Heading Right"/>
    <w:basedOn w:val="a2"/>
    <w:rsid w:val="009D0E48"/>
    <w:pPr>
      <w:spacing w:before="0" w:after="0"/>
      <w:ind w:left="0"/>
      <w:jc w:val="right"/>
    </w:pPr>
  </w:style>
  <w:style w:type="paragraph" w:customStyle="1" w:styleId="Heading1NoNumber">
    <w:name w:val="Heading1 No Number"/>
    <w:basedOn w:val="1"/>
    <w:next w:val="a2"/>
    <w:link w:val="Heading1NoNumber0"/>
    <w:rsid w:val="001A0403"/>
    <w:pPr>
      <w:pageBreakBefore/>
    </w:pPr>
  </w:style>
  <w:style w:type="paragraph" w:customStyle="1" w:styleId="Heading2NoNumber">
    <w:name w:val="Heading2 No Number"/>
    <w:basedOn w:val="2"/>
    <w:next w:val="a2"/>
    <w:link w:val="Heading2NoNumber0"/>
    <w:rsid w:val="00477927"/>
    <w:pPr>
      <w:numPr>
        <w:ilvl w:val="0"/>
        <w:numId w:val="0"/>
      </w:numPr>
    </w:pPr>
  </w:style>
  <w:style w:type="paragraph" w:customStyle="1" w:styleId="Heading3NoNumber">
    <w:name w:val="Heading3 No Number"/>
    <w:basedOn w:val="30"/>
    <w:next w:val="a2"/>
    <w:link w:val="Heading3NoNumber0"/>
    <w:autoRedefine/>
    <w:rsid w:val="00CB5842"/>
    <w:pPr>
      <w:outlineLvl w:val="9"/>
    </w:pPr>
    <w:rPr>
      <w:rFonts w:cs="Book Antiqua"/>
      <w:sz w:val="26"/>
    </w:rPr>
  </w:style>
  <w:style w:type="paragraph" w:customStyle="1" w:styleId="Heading4NoNumber">
    <w:name w:val="Heading4 No Number"/>
    <w:basedOn w:val="a2"/>
    <w:semiHidden/>
    <w:rsid w:val="009D0E48"/>
    <w:pPr>
      <w:keepNext/>
      <w:spacing w:before="200"/>
    </w:pPr>
    <w:rPr>
      <w:rFonts w:eastAsia="黑体"/>
      <w:bCs/>
      <w:spacing w:val="-4"/>
    </w:rPr>
  </w:style>
  <w:style w:type="paragraph" w:customStyle="1" w:styleId="AboutThisChapter">
    <w:name w:val="About This Chapter"/>
    <w:basedOn w:val="Heading2NoNumber"/>
    <w:next w:val="a2"/>
    <w:rsid w:val="009D0E48"/>
    <w:pPr>
      <w:spacing w:after="560"/>
    </w:pPr>
  </w:style>
  <w:style w:type="numbering" w:styleId="111111">
    <w:name w:val="Outline List 2"/>
    <w:basedOn w:val="a5"/>
    <w:semiHidden/>
    <w:rsid w:val="009D0E48"/>
  </w:style>
  <w:style w:type="paragraph" w:customStyle="1" w:styleId="ItemList">
    <w:name w:val="Item List"/>
    <w:link w:val="ItemList0"/>
    <w:rsid w:val="00FD450C"/>
    <w:pPr>
      <w:numPr>
        <w:numId w:val="6"/>
      </w:numPr>
      <w:adjustRightInd w:val="0"/>
      <w:snapToGrid w:val="0"/>
      <w:spacing w:before="80" w:after="80" w:line="240" w:lineRule="atLeast"/>
    </w:pPr>
    <w:rPr>
      <w:rFonts w:ascii="FrutigerNext LT Regular" w:eastAsia="华文细黑" w:hAnsi="FrutigerNext LT Regular" w:cs="Arial"/>
      <w:kern w:val="2"/>
      <w:sz w:val="21"/>
      <w:szCs w:val="21"/>
    </w:rPr>
  </w:style>
  <w:style w:type="paragraph" w:customStyle="1" w:styleId="ItemListinTable">
    <w:name w:val="Item List in Table"/>
    <w:basedOn w:val="a2"/>
    <w:rsid w:val="00DE6816"/>
    <w:pPr>
      <w:numPr>
        <w:numId w:val="9"/>
      </w:numPr>
      <w:tabs>
        <w:tab w:val="left" w:pos="284"/>
      </w:tabs>
      <w:ind w:left="284" w:hanging="284"/>
    </w:pPr>
  </w:style>
  <w:style w:type="paragraph" w:customStyle="1" w:styleId="ItemListText">
    <w:name w:val="Item List Text"/>
    <w:rsid w:val="006256E0"/>
    <w:pPr>
      <w:adjustRightInd w:val="0"/>
      <w:snapToGrid w:val="0"/>
      <w:spacing w:before="80" w:after="80" w:line="240" w:lineRule="atLeast"/>
      <w:ind w:left="2126"/>
    </w:pPr>
    <w:rPr>
      <w:kern w:val="2"/>
      <w:sz w:val="21"/>
      <w:szCs w:val="21"/>
    </w:rPr>
  </w:style>
  <w:style w:type="paragraph" w:customStyle="1" w:styleId="ItemStep">
    <w:name w:val="Item Step"/>
    <w:qFormat/>
    <w:rsid w:val="006765F5"/>
    <w:pPr>
      <w:adjustRightInd w:val="0"/>
      <w:snapToGrid w:val="0"/>
      <w:spacing w:before="80" w:after="80" w:line="240" w:lineRule="atLeast"/>
      <w:outlineLvl w:val="6"/>
    </w:pPr>
    <w:rPr>
      <w:rFonts w:cs="Arial"/>
      <w:sz w:val="21"/>
      <w:szCs w:val="21"/>
    </w:rPr>
  </w:style>
  <w:style w:type="paragraph" w:customStyle="1" w:styleId="ManualTitle1">
    <w:name w:val="Manual Title1"/>
    <w:semiHidden/>
    <w:rsid w:val="009D0E48"/>
    <w:rPr>
      <w:rFonts w:ascii="Arial" w:eastAsia="黑体" w:hAnsi="Arial"/>
      <w:noProof/>
      <w:sz w:val="30"/>
      <w:lang w:eastAsia="en-US"/>
    </w:rPr>
  </w:style>
  <w:style w:type="paragraph" w:customStyle="1" w:styleId="CAUTIONHeading">
    <w:name w:val="CAUTION Heading"/>
    <w:basedOn w:val="a2"/>
    <w:rsid w:val="006256E0"/>
    <w:pPr>
      <w:keepNext/>
      <w:pBdr>
        <w:top w:val="single" w:sz="12" w:space="4" w:color="auto"/>
      </w:pBdr>
    </w:pPr>
    <w:rPr>
      <w:rFonts w:ascii="Book Antiqua" w:eastAsia="黑体" w:hAnsi="Book Antiqua"/>
      <w:bCs/>
      <w:noProof/>
    </w:rPr>
  </w:style>
  <w:style w:type="paragraph" w:customStyle="1" w:styleId="NotesHeadinginTable">
    <w:name w:val="Notes Heading in Table"/>
    <w:next w:val="NotesTextinTable"/>
    <w:rsid w:val="006256E0"/>
    <w:pPr>
      <w:keepNext/>
      <w:adjustRightInd w:val="0"/>
      <w:snapToGrid w:val="0"/>
      <w:spacing w:before="80" w:after="40" w:line="240" w:lineRule="atLeast"/>
    </w:pPr>
    <w:rPr>
      <w:rFonts w:eastAsia="黑体" w:cs="Arial"/>
      <w:bCs/>
      <w:kern w:val="2"/>
      <w:sz w:val="18"/>
      <w:szCs w:val="18"/>
    </w:rPr>
  </w:style>
  <w:style w:type="paragraph" w:customStyle="1" w:styleId="CAUTIONText">
    <w:name w:val="CAUTION Text"/>
    <w:basedOn w:val="a2"/>
    <w:rsid w:val="006256E0"/>
    <w:pPr>
      <w:keepLines/>
      <w:pBdr>
        <w:bottom w:val="single" w:sz="12" w:space="4" w:color="auto"/>
      </w:pBdr>
    </w:pPr>
    <w:rPr>
      <w:rFonts w:eastAsia="楷体_GB2312"/>
      <w:iCs/>
    </w:rPr>
  </w:style>
  <w:style w:type="paragraph" w:customStyle="1" w:styleId="NotesTextinTable">
    <w:name w:val="Notes Text in Table"/>
    <w:rsid w:val="00F03FF8"/>
    <w:pPr>
      <w:widowControl w:val="0"/>
      <w:adjustRightInd w:val="0"/>
      <w:snapToGrid w:val="0"/>
      <w:spacing w:before="40" w:after="80" w:line="240" w:lineRule="atLeast"/>
      <w:ind w:left="170"/>
    </w:pPr>
    <w:rPr>
      <w:rFonts w:eastAsia="楷体_GB2312" w:cs="Arial"/>
      <w:iCs/>
      <w:kern w:val="2"/>
      <w:szCs w:val="18"/>
    </w:rPr>
  </w:style>
  <w:style w:type="paragraph" w:customStyle="1" w:styleId="CAUTIONTextList">
    <w:name w:val="CAUTION Text List"/>
    <w:basedOn w:val="CAUTIONText"/>
    <w:rsid w:val="002541B3"/>
    <w:pPr>
      <w:keepNext/>
      <w:numPr>
        <w:numId w:val="12"/>
      </w:numPr>
    </w:pPr>
  </w:style>
  <w:style w:type="paragraph" w:customStyle="1" w:styleId="11">
    <w:name w:val="表格1"/>
    <w:basedOn w:val="TableHeading"/>
    <w:link w:val="12"/>
    <w:rsid w:val="002C2323"/>
    <w:pPr>
      <w:jc w:val="center"/>
    </w:pPr>
    <w:rPr>
      <w:b/>
    </w:rPr>
  </w:style>
  <w:style w:type="table" w:styleId="a8">
    <w:name w:val="Table Grid"/>
    <w:basedOn w:val="a4"/>
    <w:rsid w:val="009D0E48"/>
    <w:pPr>
      <w:widowControl w:val="0"/>
      <w:adjustRightInd w:val="0"/>
      <w:snapToGrid w:val="0"/>
      <w:jc w:val="both"/>
    </w:pPr>
    <w:tblPr>
      <w:tblInd w:w="113" w:type="dxa"/>
    </w:tblPr>
  </w:style>
  <w:style w:type="paragraph" w:customStyle="1" w:styleId="Step">
    <w:name w:val="Step"/>
    <w:basedOn w:val="a2"/>
    <w:link w:val="Step0"/>
    <w:rsid w:val="000D0045"/>
    <w:pPr>
      <w:tabs>
        <w:tab w:val="num" w:pos="1701"/>
      </w:tabs>
      <w:ind w:left="1701" w:hanging="159"/>
      <w:outlineLvl w:val="5"/>
    </w:pPr>
    <w:rPr>
      <w:snapToGrid w:val="0"/>
    </w:rPr>
  </w:style>
  <w:style w:type="paragraph" w:customStyle="1" w:styleId="SubItemList">
    <w:name w:val="Sub Item List"/>
    <w:basedOn w:val="a2"/>
    <w:rsid w:val="001C0E12"/>
    <w:pPr>
      <w:numPr>
        <w:numId w:val="7"/>
      </w:numPr>
    </w:pPr>
  </w:style>
  <w:style w:type="paragraph" w:customStyle="1" w:styleId="SubItemListText">
    <w:name w:val="Sub Item List Text"/>
    <w:rsid w:val="006256E0"/>
    <w:pPr>
      <w:adjustRightInd w:val="0"/>
      <w:snapToGrid w:val="0"/>
      <w:spacing w:before="80" w:after="80" w:line="240" w:lineRule="atLeast"/>
      <w:ind w:left="2410"/>
    </w:pPr>
    <w:rPr>
      <w:kern w:val="2"/>
      <w:sz w:val="21"/>
      <w:szCs w:val="21"/>
    </w:rPr>
  </w:style>
  <w:style w:type="paragraph" w:styleId="a9">
    <w:name w:val="Title"/>
    <w:basedOn w:val="a2"/>
    <w:semiHidden/>
    <w:qFormat/>
    <w:rsid w:val="008938AC"/>
    <w:pPr>
      <w:spacing w:before="240" w:after="60"/>
      <w:jc w:val="center"/>
      <w:outlineLvl w:val="0"/>
    </w:pPr>
    <w:rPr>
      <w:rFonts w:ascii="Arial" w:hAnsi="Arial"/>
      <w:b/>
      <w:bCs/>
      <w:sz w:val="32"/>
      <w:szCs w:val="32"/>
    </w:rPr>
  </w:style>
  <w:style w:type="table" w:styleId="aa">
    <w:name w:val="Table Professional"/>
    <w:basedOn w:val="a4"/>
    <w:semiHidden/>
    <w:rsid w:val="009D0E48"/>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link w:val="TableDescription0"/>
    <w:rsid w:val="00302245"/>
    <w:pPr>
      <w:keepNext/>
      <w:topLinePunct w:val="0"/>
      <w:spacing w:before="320"/>
      <w:ind w:left="1701"/>
      <w:outlineLvl w:val="8"/>
    </w:pPr>
    <w:rPr>
      <w:rFonts w:eastAsia="黑体"/>
      <w:spacing w:val="-4"/>
    </w:rPr>
  </w:style>
  <w:style w:type="paragraph" w:customStyle="1" w:styleId="TableNote">
    <w:name w:val="Table Note"/>
    <w:basedOn w:val="a2"/>
    <w:rsid w:val="006256E0"/>
    <w:rPr>
      <w:sz w:val="18"/>
      <w:szCs w:val="18"/>
    </w:rPr>
  </w:style>
  <w:style w:type="paragraph" w:customStyle="1" w:styleId="TerminalDisplay">
    <w:name w:val="Terminal Display"/>
    <w:rsid w:val="00C5274C"/>
    <w:pPr>
      <w:snapToGrid w:val="0"/>
      <w:spacing w:line="240" w:lineRule="atLeast"/>
      <w:ind w:left="1701"/>
    </w:pPr>
    <w:rPr>
      <w:rFonts w:ascii="Courier New" w:hAnsi="Courier New" w:cs="Courier New"/>
      <w:snapToGrid w:val="0"/>
      <w:spacing w:val="-1"/>
      <w:sz w:val="21"/>
      <w:szCs w:val="16"/>
    </w:rPr>
  </w:style>
  <w:style w:type="paragraph" w:styleId="TOC1">
    <w:name w:val="toc 1"/>
    <w:basedOn w:val="a2"/>
    <w:next w:val="a2"/>
    <w:uiPriority w:val="39"/>
    <w:rsid w:val="001B3964"/>
    <w:pPr>
      <w:ind w:left="0"/>
    </w:pPr>
    <w:rPr>
      <w:rFonts w:ascii="HuaweiSans-Regular" w:eastAsia="方正兰亭黑简体" w:hAnsi="HuaweiSans-Regular" w:cs="Book Antiqua"/>
      <w:b/>
      <w:bCs/>
      <w:sz w:val="24"/>
      <w:szCs w:val="24"/>
    </w:rPr>
  </w:style>
  <w:style w:type="paragraph" w:styleId="TOC2">
    <w:name w:val="toc 2"/>
    <w:basedOn w:val="a2"/>
    <w:next w:val="a2"/>
    <w:uiPriority w:val="39"/>
    <w:rsid w:val="001B3964"/>
    <w:pPr>
      <w:ind w:left="0"/>
    </w:pPr>
    <w:rPr>
      <w:rFonts w:ascii="HuaweiSans-Regular" w:eastAsia="方正兰亭黑简体" w:hAnsi="HuaweiSans-Regular"/>
      <w:noProof/>
    </w:rPr>
  </w:style>
  <w:style w:type="paragraph" w:styleId="TOC3">
    <w:name w:val="toc 3"/>
    <w:basedOn w:val="a2"/>
    <w:next w:val="a2"/>
    <w:uiPriority w:val="39"/>
    <w:rsid w:val="001B3964"/>
    <w:pPr>
      <w:ind w:left="0"/>
    </w:pPr>
    <w:rPr>
      <w:rFonts w:ascii="HuaweiSans-Regular" w:eastAsia="方正兰亭黑简体" w:hAnsi="HuaweiSans-Regular"/>
      <w:noProof/>
    </w:rPr>
  </w:style>
  <w:style w:type="paragraph" w:styleId="TOC4">
    <w:name w:val="toc 4"/>
    <w:basedOn w:val="a2"/>
    <w:next w:val="a2"/>
    <w:uiPriority w:val="39"/>
    <w:rsid w:val="001B3964"/>
    <w:pPr>
      <w:ind w:left="0"/>
    </w:pPr>
    <w:rPr>
      <w:rFonts w:ascii="HuaweiSans-Regular" w:eastAsia="方正兰亭黑简体" w:hAnsi="HuaweiSans-Regular"/>
    </w:rPr>
  </w:style>
  <w:style w:type="paragraph" w:styleId="TOC5">
    <w:name w:val="toc 5"/>
    <w:basedOn w:val="a2"/>
    <w:next w:val="a2"/>
    <w:uiPriority w:val="39"/>
    <w:rsid w:val="001B3964"/>
    <w:pPr>
      <w:ind w:left="0"/>
    </w:pPr>
    <w:rPr>
      <w:rFonts w:ascii="HuaweiSans-Regular" w:eastAsia="方正兰亭黑简体" w:hAnsi="HuaweiSans-Regular"/>
    </w:rPr>
  </w:style>
  <w:style w:type="paragraph" w:styleId="TOC6">
    <w:name w:val="toc 6"/>
    <w:basedOn w:val="a2"/>
    <w:next w:val="a2"/>
    <w:autoRedefine/>
    <w:uiPriority w:val="39"/>
    <w:rsid w:val="001B3964"/>
    <w:pPr>
      <w:ind w:left="2100"/>
    </w:pPr>
    <w:rPr>
      <w:rFonts w:ascii="HuaweiSans-Regular" w:eastAsia="方正兰亭黑简体" w:hAnsi="HuaweiSans-Regular"/>
      <w:sz w:val="24"/>
    </w:rPr>
  </w:style>
  <w:style w:type="paragraph" w:styleId="TOC7">
    <w:name w:val="toc 7"/>
    <w:basedOn w:val="a2"/>
    <w:next w:val="a2"/>
    <w:autoRedefine/>
    <w:uiPriority w:val="39"/>
    <w:rsid w:val="009D0E48"/>
    <w:pPr>
      <w:ind w:left="2520"/>
    </w:pPr>
    <w:rPr>
      <w:sz w:val="24"/>
    </w:rPr>
  </w:style>
  <w:style w:type="paragraph" w:styleId="TOC8">
    <w:name w:val="toc 8"/>
    <w:basedOn w:val="a2"/>
    <w:next w:val="a2"/>
    <w:autoRedefine/>
    <w:uiPriority w:val="39"/>
    <w:rsid w:val="009D0E48"/>
    <w:pPr>
      <w:ind w:left="2940"/>
    </w:pPr>
    <w:rPr>
      <w:sz w:val="24"/>
    </w:rPr>
  </w:style>
  <w:style w:type="paragraph" w:styleId="TOC9">
    <w:name w:val="toc 9"/>
    <w:basedOn w:val="a2"/>
    <w:next w:val="a2"/>
    <w:autoRedefine/>
    <w:uiPriority w:val="39"/>
    <w:rsid w:val="009D0E48"/>
    <w:pPr>
      <w:ind w:left="3360"/>
    </w:pPr>
    <w:rPr>
      <w:sz w:val="24"/>
    </w:rPr>
  </w:style>
  <w:style w:type="paragraph" w:styleId="13">
    <w:name w:val="index 1"/>
    <w:basedOn w:val="a2"/>
    <w:next w:val="a2"/>
    <w:autoRedefine/>
    <w:semiHidden/>
    <w:rsid w:val="009D0E48"/>
    <w:rPr>
      <w:sz w:val="24"/>
    </w:rPr>
  </w:style>
  <w:style w:type="paragraph" w:styleId="21">
    <w:name w:val="index 2"/>
    <w:basedOn w:val="a2"/>
    <w:next w:val="a2"/>
    <w:autoRedefine/>
    <w:semiHidden/>
    <w:rsid w:val="009D0E48"/>
    <w:pPr>
      <w:ind w:leftChars="200" w:left="200"/>
    </w:pPr>
    <w:rPr>
      <w:sz w:val="24"/>
    </w:rPr>
  </w:style>
  <w:style w:type="paragraph" w:styleId="32">
    <w:name w:val="index 3"/>
    <w:basedOn w:val="a2"/>
    <w:next w:val="a2"/>
    <w:autoRedefine/>
    <w:semiHidden/>
    <w:rsid w:val="009D0E48"/>
    <w:pPr>
      <w:ind w:leftChars="400" w:left="400"/>
    </w:pPr>
    <w:rPr>
      <w:sz w:val="24"/>
    </w:rPr>
  </w:style>
  <w:style w:type="paragraph" w:styleId="51">
    <w:name w:val="index 5"/>
    <w:basedOn w:val="a2"/>
    <w:next w:val="a2"/>
    <w:autoRedefine/>
    <w:semiHidden/>
    <w:rsid w:val="009D0E48"/>
    <w:pPr>
      <w:ind w:left="1050" w:hanging="210"/>
    </w:pPr>
  </w:style>
  <w:style w:type="paragraph" w:styleId="60">
    <w:name w:val="index 6"/>
    <w:basedOn w:val="a2"/>
    <w:next w:val="a2"/>
    <w:autoRedefine/>
    <w:semiHidden/>
    <w:rsid w:val="009D0E48"/>
    <w:pPr>
      <w:ind w:left="1260" w:hanging="210"/>
    </w:pPr>
  </w:style>
  <w:style w:type="paragraph" w:styleId="70">
    <w:name w:val="index 7"/>
    <w:basedOn w:val="a2"/>
    <w:next w:val="a2"/>
    <w:autoRedefine/>
    <w:semiHidden/>
    <w:rsid w:val="009D0E48"/>
    <w:pPr>
      <w:ind w:left="1470" w:hanging="210"/>
    </w:pPr>
  </w:style>
  <w:style w:type="paragraph" w:styleId="80">
    <w:name w:val="index 8"/>
    <w:basedOn w:val="a2"/>
    <w:next w:val="a2"/>
    <w:autoRedefine/>
    <w:semiHidden/>
    <w:rsid w:val="009D0E48"/>
    <w:pPr>
      <w:ind w:left="1680" w:hanging="210"/>
    </w:pPr>
  </w:style>
  <w:style w:type="paragraph" w:styleId="90">
    <w:name w:val="index 9"/>
    <w:basedOn w:val="a2"/>
    <w:next w:val="a2"/>
    <w:autoRedefine/>
    <w:semiHidden/>
    <w:rsid w:val="009D0E48"/>
    <w:pPr>
      <w:ind w:left="1890" w:hanging="210"/>
    </w:pPr>
  </w:style>
  <w:style w:type="paragraph" w:styleId="ab">
    <w:name w:val="table of figures"/>
    <w:basedOn w:val="a2"/>
    <w:next w:val="a2"/>
    <w:semiHidden/>
    <w:rsid w:val="009D0E48"/>
    <w:pPr>
      <w:spacing w:afterLines="50"/>
      <w:ind w:leftChars="300" w:left="300"/>
    </w:pPr>
  </w:style>
  <w:style w:type="paragraph" w:styleId="ac">
    <w:name w:val="Document Map"/>
    <w:basedOn w:val="a2"/>
    <w:semiHidden/>
    <w:rsid w:val="009D0E48"/>
    <w:pPr>
      <w:shd w:val="clear" w:color="auto" w:fill="000080"/>
    </w:pPr>
  </w:style>
  <w:style w:type="paragraph" w:styleId="ad">
    <w:name w:val="footer"/>
    <w:basedOn w:val="HeadingLeft"/>
    <w:link w:val="ae"/>
    <w:uiPriority w:val="99"/>
    <w:rsid w:val="001A084E"/>
    <w:pPr>
      <w:spacing w:before="200" w:after="200" w:line="20" w:lineRule="atLeast"/>
      <w:jc w:val="center"/>
    </w:pPr>
    <w:rPr>
      <w:b/>
      <w:bCs/>
      <w:sz w:val="2"/>
      <w:szCs w:val="2"/>
    </w:rPr>
  </w:style>
  <w:style w:type="paragraph" w:customStyle="1" w:styleId="TerminalDisplayinTable">
    <w:name w:val="Terminal Display in Table"/>
    <w:rsid w:val="006256E0"/>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styleId="a7">
    <w:name w:val="header"/>
    <w:basedOn w:val="a2"/>
    <w:link w:val="a6"/>
    <w:semiHidden/>
    <w:rsid w:val="001A084E"/>
    <w:pPr>
      <w:tabs>
        <w:tab w:val="center" w:pos="4153"/>
        <w:tab w:val="right" w:pos="8306"/>
      </w:tabs>
      <w:spacing w:before="0" w:after="0" w:line="20" w:lineRule="atLeast"/>
      <w:ind w:left="0"/>
      <w:jc w:val="right"/>
    </w:pPr>
    <w:rPr>
      <w:sz w:val="2"/>
      <w:szCs w:val="2"/>
    </w:rPr>
  </w:style>
  <w:style w:type="character" w:styleId="af">
    <w:name w:val="Hyperlink"/>
    <w:uiPriority w:val="99"/>
    <w:rsid w:val="009D0E48"/>
    <w:rPr>
      <w:color w:val="0000FF"/>
      <w:u w:val="none"/>
    </w:rPr>
  </w:style>
  <w:style w:type="paragraph" w:customStyle="1" w:styleId="CopyrightDeclaration">
    <w:name w:val="Copyright Declaration"/>
    <w:semiHidden/>
    <w:rsid w:val="009D0E48"/>
    <w:pPr>
      <w:spacing w:before="80" w:after="80"/>
    </w:pPr>
    <w:rPr>
      <w:rFonts w:ascii="Arial" w:eastAsia="黑体" w:hAnsi="Arial"/>
      <w:sz w:val="36"/>
    </w:rPr>
  </w:style>
  <w:style w:type="numbering" w:styleId="1111110">
    <w:name w:val="Outline List 1"/>
    <w:basedOn w:val="a5"/>
    <w:semiHidden/>
    <w:rsid w:val="009D0E48"/>
  </w:style>
  <w:style w:type="paragraph" w:customStyle="1" w:styleId="TableHeading">
    <w:name w:val="Table Heading"/>
    <w:basedOn w:val="a2"/>
    <w:link w:val="TableHeading0"/>
    <w:rsid w:val="006256E0"/>
    <w:pPr>
      <w:keepNext/>
      <w:widowControl w:val="0"/>
      <w:ind w:left="0"/>
    </w:pPr>
    <w:rPr>
      <w:rFonts w:ascii="Book Antiqua" w:eastAsia="黑体" w:hAnsi="Book Antiqua" w:cs="Book Antiqua"/>
      <w:bCs/>
      <w:snapToGrid w:val="0"/>
    </w:rPr>
  </w:style>
  <w:style w:type="paragraph" w:customStyle="1" w:styleId="TableText">
    <w:name w:val="Table Text"/>
    <w:basedOn w:val="a2"/>
    <w:link w:val="TableText0"/>
    <w:rsid w:val="006256E0"/>
    <w:pPr>
      <w:widowControl w:val="0"/>
      <w:ind w:left="0"/>
    </w:pPr>
    <w:rPr>
      <w:snapToGrid w:val="0"/>
    </w:rPr>
  </w:style>
  <w:style w:type="paragraph" w:customStyle="1" w:styleId="HeadingMiddle">
    <w:name w:val="Heading Middle"/>
    <w:rsid w:val="009D0E48"/>
    <w:pPr>
      <w:adjustRightInd w:val="0"/>
      <w:snapToGrid w:val="0"/>
      <w:spacing w:line="240" w:lineRule="atLeast"/>
      <w:jc w:val="center"/>
    </w:pPr>
    <w:rPr>
      <w:rFonts w:cs="Arial"/>
      <w:snapToGrid w:val="0"/>
    </w:rPr>
  </w:style>
  <w:style w:type="paragraph" w:styleId="af0">
    <w:name w:val="macro"/>
    <w:semiHidden/>
    <w:rsid w:val="009D0E48"/>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af1">
    <w:name w:val="footnote text"/>
    <w:basedOn w:val="a2"/>
    <w:link w:val="af2"/>
    <w:uiPriority w:val="99"/>
    <w:rsid w:val="009D0E48"/>
    <w:rPr>
      <w:sz w:val="18"/>
      <w:szCs w:val="18"/>
    </w:rPr>
  </w:style>
  <w:style w:type="character" w:styleId="af3">
    <w:name w:val="footnote reference"/>
    <w:basedOn w:val="a3"/>
    <w:semiHidden/>
    <w:rsid w:val="009D0E48"/>
    <w:rPr>
      <w:vertAlign w:val="superscript"/>
    </w:rPr>
  </w:style>
  <w:style w:type="paragraph" w:styleId="af4">
    <w:name w:val="Balloon Text"/>
    <w:basedOn w:val="a2"/>
    <w:semiHidden/>
    <w:rsid w:val="009D0E48"/>
    <w:rPr>
      <w:sz w:val="18"/>
      <w:szCs w:val="18"/>
    </w:rPr>
  </w:style>
  <w:style w:type="paragraph" w:styleId="af5">
    <w:name w:val="annotation text"/>
    <w:basedOn w:val="a2"/>
    <w:semiHidden/>
    <w:rsid w:val="009D0E48"/>
  </w:style>
  <w:style w:type="character" w:styleId="af6">
    <w:name w:val="annotation reference"/>
    <w:basedOn w:val="a3"/>
    <w:semiHidden/>
    <w:rsid w:val="009D0E48"/>
    <w:rPr>
      <w:sz w:val="21"/>
      <w:szCs w:val="21"/>
    </w:rPr>
  </w:style>
  <w:style w:type="paragraph" w:styleId="af7">
    <w:name w:val="annotation subject"/>
    <w:basedOn w:val="af5"/>
    <w:next w:val="af5"/>
    <w:semiHidden/>
    <w:rsid w:val="009D0E48"/>
    <w:rPr>
      <w:b/>
      <w:bCs/>
    </w:rPr>
  </w:style>
  <w:style w:type="paragraph" w:styleId="42">
    <w:name w:val="index 4"/>
    <w:basedOn w:val="a2"/>
    <w:next w:val="a2"/>
    <w:autoRedefine/>
    <w:semiHidden/>
    <w:rsid w:val="009D0E48"/>
    <w:pPr>
      <w:ind w:left="1260"/>
    </w:pPr>
  </w:style>
  <w:style w:type="paragraph" w:styleId="af8">
    <w:name w:val="index heading"/>
    <w:basedOn w:val="a2"/>
    <w:next w:val="13"/>
    <w:semiHidden/>
    <w:rsid w:val="009D0E48"/>
    <w:rPr>
      <w:rFonts w:ascii="Arial" w:hAnsi="Arial"/>
      <w:b/>
      <w:bCs/>
    </w:rPr>
  </w:style>
  <w:style w:type="paragraph" w:styleId="af9">
    <w:name w:val="caption"/>
    <w:basedOn w:val="a2"/>
    <w:next w:val="a2"/>
    <w:semiHidden/>
    <w:qFormat/>
    <w:rsid w:val="008938AC"/>
    <w:pPr>
      <w:spacing w:before="152"/>
    </w:pPr>
    <w:rPr>
      <w:rFonts w:ascii="Arial" w:eastAsia="黑体" w:hAnsi="Arial"/>
    </w:rPr>
  </w:style>
  <w:style w:type="paragraph" w:styleId="afa">
    <w:name w:val="endnote text"/>
    <w:basedOn w:val="a2"/>
    <w:semiHidden/>
    <w:rsid w:val="009D0E48"/>
  </w:style>
  <w:style w:type="character" w:styleId="afb">
    <w:name w:val="endnote reference"/>
    <w:basedOn w:val="a3"/>
    <w:semiHidden/>
    <w:rsid w:val="009D0E48"/>
    <w:rPr>
      <w:vertAlign w:val="superscript"/>
    </w:rPr>
  </w:style>
  <w:style w:type="paragraph" w:styleId="afc">
    <w:name w:val="table of authorities"/>
    <w:basedOn w:val="a2"/>
    <w:next w:val="a2"/>
    <w:semiHidden/>
    <w:rsid w:val="009D0E48"/>
    <w:pPr>
      <w:ind w:left="420"/>
    </w:pPr>
  </w:style>
  <w:style w:type="paragraph" w:styleId="afd">
    <w:name w:val="toa heading"/>
    <w:basedOn w:val="a2"/>
    <w:next w:val="a2"/>
    <w:semiHidden/>
    <w:rsid w:val="009D0E48"/>
    <w:pPr>
      <w:spacing w:before="120"/>
    </w:pPr>
    <w:rPr>
      <w:rFonts w:ascii="Arial" w:hAnsi="Arial"/>
    </w:rPr>
  </w:style>
  <w:style w:type="paragraph" w:customStyle="1" w:styleId="Contents">
    <w:name w:val="Contents"/>
    <w:basedOn w:val="Heading1NoNumber"/>
    <w:rsid w:val="001A0403"/>
    <w:pPr>
      <w:outlineLvl w:val="9"/>
    </w:pPr>
  </w:style>
  <w:style w:type="character" w:styleId="HTML">
    <w:name w:val="HTML Variable"/>
    <w:basedOn w:val="a3"/>
    <w:semiHidden/>
    <w:rsid w:val="009D0E48"/>
    <w:rPr>
      <w:i/>
      <w:iCs/>
    </w:rPr>
  </w:style>
  <w:style w:type="character" w:styleId="HTML0">
    <w:name w:val="HTML Typewriter"/>
    <w:basedOn w:val="a3"/>
    <w:semiHidden/>
    <w:rsid w:val="009D0E48"/>
    <w:rPr>
      <w:rFonts w:ascii="Courier New" w:hAnsi="Courier New" w:cs="Courier New"/>
      <w:sz w:val="20"/>
      <w:szCs w:val="20"/>
    </w:rPr>
  </w:style>
  <w:style w:type="character" w:styleId="HTML1">
    <w:name w:val="HTML Code"/>
    <w:basedOn w:val="a3"/>
    <w:semiHidden/>
    <w:rsid w:val="009D0E48"/>
    <w:rPr>
      <w:rFonts w:ascii="Courier New" w:hAnsi="Courier New" w:cs="Courier New"/>
      <w:sz w:val="20"/>
      <w:szCs w:val="20"/>
    </w:rPr>
  </w:style>
  <w:style w:type="paragraph" w:styleId="HTML2">
    <w:name w:val="HTML Address"/>
    <w:basedOn w:val="a2"/>
    <w:semiHidden/>
    <w:rsid w:val="009D0E48"/>
    <w:rPr>
      <w:i/>
      <w:iCs/>
    </w:rPr>
  </w:style>
  <w:style w:type="character" w:styleId="HTML3">
    <w:name w:val="HTML Definition"/>
    <w:basedOn w:val="a3"/>
    <w:semiHidden/>
    <w:rsid w:val="009D0E48"/>
    <w:rPr>
      <w:i/>
      <w:iCs/>
    </w:rPr>
  </w:style>
  <w:style w:type="character" w:styleId="HTML4">
    <w:name w:val="HTML Keyboard"/>
    <w:basedOn w:val="a3"/>
    <w:semiHidden/>
    <w:rsid w:val="009D0E48"/>
    <w:rPr>
      <w:rFonts w:ascii="Courier New" w:hAnsi="Courier New" w:cs="Courier New"/>
      <w:sz w:val="20"/>
      <w:szCs w:val="20"/>
    </w:rPr>
  </w:style>
  <w:style w:type="character" w:styleId="HTML5">
    <w:name w:val="HTML Acronym"/>
    <w:basedOn w:val="a3"/>
    <w:semiHidden/>
    <w:rsid w:val="009D0E48"/>
  </w:style>
  <w:style w:type="character" w:styleId="HTML6">
    <w:name w:val="HTML Sample"/>
    <w:basedOn w:val="a3"/>
    <w:semiHidden/>
    <w:rsid w:val="009D0E48"/>
    <w:rPr>
      <w:rFonts w:ascii="Courier New" w:hAnsi="Courier New" w:cs="Courier New"/>
    </w:rPr>
  </w:style>
  <w:style w:type="character" w:styleId="HTML7">
    <w:name w:val="HTML Cite"/>
    <w:basedOn w:val="a3"/>
    <w:semiHidden/>
    <w:rsid w:val="009D0E48"/>
    <w:rPr>
      <w:i/>
      <w:iCs/>
    </w:rPr>
  </w:style>
  <w:style w:type="paragraph" w:styleId="HTML8">
    <w:name w:val="HTML Preformatted"/>
    <w:basedOn w:val="a2"/>
    <w:semiHidden/>
    <w:rsid w:val="009D0E48"/>
    <w:rPr>
      <w:rFonts w:ascii="Courier New" w:hAnsi="Courier New" w:cs="Courier New"/>
    </w:rPr>
  </w:style>
  <w:style w:type="table" w:styleId="14">
    <w:name w:val="Table Web 1"/>
    <w:basedOn w:val="a4"/>
    <w:semiHidden/>
    <w:rsid w:val="009D0E48"/>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2">
    <w:name w:val="Table Web 2"/>
    <w:basedOn w:val="a4"/>
    <w:semiHidden/>
    <w:rsid w:val="009D0E48"/>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3">
    <w:name w:val="Table Web 3"/>
    <w:basedOn w:val="a4"/>
    <w:semiHidden/>
    <w:rsid w:val="009D0E48"/>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e">
    <w:name w:val="Table Theme"/>
    <w:basedOn w:val="a4"/>
    <w:semiHidden/>
    <w:rsid w:val="009D0E48"/>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5">
    <w:name w:val="Table Colorful 1"/>
    <w:basedOn w:val="a4"/>
    <w:semiHidden/>
    <w:rsid w:val="009D0E48"/>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3">
    <w:name w:val="Table Colorful 2"/>
    <w:basedOn w:val="a4"/>
    <w:semiHidden/>
    <w:rsid w:val="009D0E48"/>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4">
    <w:name w:val="Table Colorful 3"/>
    <w:basedOn w:val="a4"/>
    <w:semiHidden/>
    <w:rsid w:val="009D0E48"/>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
    <w:name w:val="Salutation"/>
    <w:basedOn w:val="a2"/>
    <w:next w:val="a2"/>
    <w:semiHidden/>
    <w:rsid w:val="009D0E48"/>
  </w:style>
  <w:style w:type="paragraph" w:styleId="aff0">
    <w:name w:val="Plain Text"/>
    <w:basedOn w:val="a2"/>
    <w:semiHidden/>
    <w:rsid w:val="009D0E48"/>
    <w:rPr>
      <w:rFonts w:ascii="宋体" w:hAnsi="Courier New" w:cs="Courier New"/>
    </w:rPr>
  </w:style>
  <w:style w:type="table" w:styleId="aff1">
    <w:name w:val="Table Elegant"/>
    <w:basedOn w:val="a4"/>
    <w:semiHidden/>
    <w:rsid w:val="009D0E48"/>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2">
    <w:name w:val="E-mail Signature"/>
    <w:basedOn w:val="a2"/>
    <w:semiHidden/>
    <w:rsid w:val="009D0E48"/>
  </w:style>
  <w:style w:type="paragraph" w:styleId="aff3">
    <w:name w:val="Subtitle"/>
    <w:basedOn w:val="a2"/>
    <w:semiHidden/>
    <w:qFormat/>
    <w:rsid w:val="008938AC"/>
    <w:pPr>
      <w:spacing w:before="240" w:after="60" w:line="312" w:lineRule="atLeast"/>
      <w:jc w:val="center"/>
      <w:outlineLvl w:val="1"/>
    </w:pPr>
    <w:rPr>
      <w:rFonts w:ascii="Arial" w:hAnsi="Arial"/>
      <w:b/>
      <w:bCs/>
      <w:kern w:val="28"/>
      <w:sz w:val="32"/>
      <w:szCs w:val="32"/>
    </w:rPr>
  </w:style>
  <w:style w:type="table" w:styleId="16">
    <w:name w:val="Table Classic 1"/>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4">
    <w:name w:val="Table Classic 2"/>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5">
    <w:name w:val="Table Classic 3"/>
    <w:basedOn w:val="a4"/>
    <w:semiHidden/>
    <w:rsid w:val="009D0E48"/>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3">
    <w:name w:val="Table Classic 4"/>
    <w:basedOn w:val="a4"/>
    <w:semiHidden/>
    <w:rsid w:val="009D0E48"/>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4">
    <w:name w:val="envelope return"/>
    <w:basedOn w:val="a2"/>
    <w:semiHidden/>
    <w:rsid w:val="009D0E48"/>
    <w:rPr>
      <w:rFonts w:ascii="Arial" w:hAnsi="Arial"/>
    </w:rPr>
  </w:style>
  <w:style w:type="table" w:styleId="17">
    <w:name w:val="Table Simple 1"/>
    <w:basedOn w:val="a4"/>
    <w:semiHidden/>
    <w:rsid w:val="009D0E48"/>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5">
    <w:name w:val="Table Simple 2"/>
    <w:basedOn w:val="a4"/>
    <w:semiHidden/>
    <w:rsid w:val="009D0E48"/>
    <w:pPr>
      <w:adjustRightInd w:val="0"/>
      <w:snapToGrid w:val="0"/>
      <w:spacing w:before="160" w:after="160" w:line="240" w:lineRule="atLeast"/>
      <w:ind w:left="170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6">
    <w:name w:val="Table Simple 3"/>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5">
    <w:name w:val="Closing"/>
    <w:basedOn w:val="a2"/>
    <w:semiHidden/>
    <w:rsid w:val="009D0E48"/>
    <w:pPr>
      <w:ind w:leftChars="2100" w:left="100"/>
    </w:pPr>
  </w:style>
  <w:style w:type="table" w:styleId="18">
    <w:name w:val="Table Subtle 1"/>
    <w:basedOn w:val="a4"/>
    <w:semiHidden/>
    <w:rsid w:val="009D0E48"/>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Subtle 2"/>
    <w:basedOn w:val="a4"/>
    <w:semiHidden/>
    <w:rsid w:val="009D0E48"/>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9">
    <w:name w:val="Table 3D effects 1"/>
    <w:basedOn w:val="a4"/>
    <w:semiHidden/>
    <w:rsid w:val="009D0E48"/>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7">
    <w:name w:val="Table 3D effects 2"/>
    <w:basedOn w:val="a4"/>
    <w:semiHidden/>
    <w:rsid w:val="009D0E48"/>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4"/>
    <w:semiHidden/>
    <w:rsid w:val="009D0E48"/>
    <w:pPr>
      <w:adjustRightInd w:val="0"/>
      <w:snapToGrid w:val="0"/>
      <w:spacing w:before="160" w:after="160" w:line="240" w:lineRule="atLeast"/>
      <w:ind w:left="170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6">
    <w:name w:val="List"/>
    <w:basedOn w:val="a2"/>
    <w:semiHidden/>
    <w:rsid w:val="009D0E48"/>
    <w:pPr>
      <w:ind w:left="200" w:hangingChars="200" w:hanging="200"/>
    </w:pPr>
  </w:style>
  <w:style w:type="paragraph" w:styleId="28">
    <w:name w:val="List 2"/>
    <w:basedOn w:val="a2"/>
    <w:semiHidden/>
    <w:rsid w:val="009D0E48"/>
    <w:pPr>
      <w:ind w:leftChars="200" w:left="100" w:hangingChars="200" w:hanging="200"/>
    </w:pPr>
  </w:style>
  <w:style w:type="paragraph" w:styleId="38">
    <w:name w:val="List 3"/>
    <w:basedOn w:val="a2"/>
    <w:semiHidden/>
    <w:rsid w:val="009D0E48"/>
    <w:pPr>
      <w:ind w:leftChars="400" w:left="100" w:hangingChars="200" w:hanging="200"/>
    </w:pPr>
  </w:style>
  <w:style w:type="paragraph" w:styleId="44">
    <w:name w:val="List 4"/>
    <w:basedOn w:val="a2"/>
    <w:semiHidden/>
    <w:rsid w:val="009D0E48"/>
    <w:pPr>
      <w:ind w:leftChars="600" w:left="100" w:hangingChars="200" w:hanging="200"/>
    </w:pPr>
  </w:style>
  <w:style w:type="paragraph" w:styleId="52">
    <w:name w:val="List 5"/>
    <w:basedOn w:val="a2"/>
    <w:semiHidden/>
    <w:rsid w:val="009D0E48"/>
    <w:pPr>
      <w:ind w:leftChars="800" w:left="100" w:hangingChars="200" w:hanging="200"/>
    </w:pPr>
  </w:style>
  <w:style w:type="paragraph" w:styleId="a1">
    <w:name w:val="List Number"/>
    <w:basedOn w:val="a2"/>
    <w:semiHidden/>
    <w:rsid w:val="009D0E48"/>
    <w:pPr>
      <w:numPr>
        <w:numId w:val="1"/>
      </w:numPr>
    </w:pPr>
  </w:style>
  <w:style w:type="paragraph" w:styleId="29">
    <w:name w:val="List Number 2"/>
    <w:basedOn w:val="a2"/>
    <w:semiHidden/>
    <w:rsid w:val="009D0E48"/>
    <w:pPr>
      <w:tabs>
        <w:tab w:val="num" w:pos="432"/>
      </w:tabs>
      <w:ind w:left="432" w:hanging="432"/>
    </w:pPr>
  </w:style>
  <w:style w:type="paragraph" w:styleId="39">
    <w:name w:val="List Number 3"/>
    <w:basedOn w:val="a2"/>
    <w:semiHidden/>
    <w:rsid w:val="009D0E48"/>
    <w:pPr>
      <w:tabs>
        <w:tab w:val="num" w:pos="432"/>
      </w:tabs>
      <w:ind w:left="432" w:hanging="432"/>
    </w:pPr>
  </w:style>
  <w:style w:type="paragraph" w:styleId="4">
    <w:name w:val="List Number 4"/>
    <w:basedOn w:val="a2"/>
    <w:semiHidden/>
    <w:rsid w:val="009D0E48"/>
    <w:pPr>
      <w:numPr>
        <w:numId w:val="2"/>
      </w:numPr>
    </w:pPr>
  </w:style>
  <w:style w:type="paragraph" w:styleId="53">
    <w:name w:val="List Number 5"/>
    <w:basedOn w:val="a2"/>
    <w:semiHidden/>
    <w:rsid w:val="009D0E48"/>
    <w:pPr>
      <w:ind w:left="0"/>
    </w:pPr>
  </w:style>
  <w:style w:type="paragraph" w:styleId="aff7">
    <w:name w:val="List Continue"/>
    <w:basedOn w:val="a2"/>
    <w:semiHidden/>
    <w:rsid w:val="009D0E48"/>
    <w:pPr>
      <w:spacing w:after="120"/>
      <w:ind w:leftChars="200" w:left="420"/>
    </w:pPr>
  </w:style>
  <w:style w:type="paragraph" w:styleId="2a">
    <w:name w:val="List Continue 2"/>
    <w:basedOn w:val="a2"/>
    <w:semiHidden/>
    <w:rsid w:val="009D0E48"/>
    <w:pPr>
      <w:spacing w:after="120"/>
      <w:ind w:leftChars="400" w:left="840"/>
    </w:pPr>
  </w:style>
  <w:style w:type="paragraph" w:styleId="3a">
    <w:name w:val="List Continue 3"/>
    <w:basedOn w:val="a2"/>
    <w:semiHidden/>
    <w:rsid w:val="009D0E48"/>
    <w:pPr>
      <w:spacing w:after="120"/>
      <w:ind w:leftChars="600" w:left="1260"/>
    </w:pPr>
  </w:style>
  <w:style w:type="paragraph" w:styleId="45">
    <w:name w:val="List Continue 4"/>
    <w:basedOn w:val="a2"/>
    <w:semiHidden/>
    <w:rsid w:val="009D0E48"/>
    <w:pPr>
      <w:spacing w:after="120"/>
      <w:ind w:leftChars="800" w:left="1680"/>
    </w:pPr>
  </w:style>
  <w:style w:type="paragraph" w:styleId="54">
    <w:name w:val="List Continue 5"/>
    <w:basedOn w:val="a2"/>
    <w:semiHidden/>
    <w:rsid w:val="009D0E48"/>
    <w:pPr>
      <w:spacing w:after="120"/>
      <w:ind w:leftChars="1000" w:left="2100"/>
    </w:pPr>
  </w:style>
  <w:style w:type="paragraph" w:styleId="aff8">
    <w:name w:val="List Bullet"/>
    <w:basedOn w:val="a2"/>
    <w:autoRedefine/>
    <w:semiHidden/>
    <w:rsid w:val="009D0E48"/>
    <w:pPr>
      <w:tabs>
        <w:tab w:val="num" w:pos="432"/>
      </w:tabs>
      <w:ind w:left="432" w:hanging="432"/>
    </w:pPr>
  </w:style>
  <w:style w:type="paragraph" w:styleId="2b">
    <w:name w:val="List Bullet 2"/>
    <w:basedOn w:val="a2"/>
    <w:autoRedefine/>
    <w:semiHidden/>
    <w:rsid w:val="009D0E48"/>
    <w:pPr>
      <w:tabs>
        <w:tab w:val="num" w:pos="432"/>
      </w:tabs>
      <w:ind w:left="432" w:hanging="432"/>
    </w:pPr>
  </w:style>
  <w:style w:type="paragraph" w:styleId="3b">
    <w:name w:val="List Bullet 3"/>
    <w:basedOn w:val="a2"/>
    <w:autoRedefine/>
    <w:semiHidden/>
    <w:rsid w:val="009D0E48"/>
    <w:pPr>
      <w:tabs>
        <w:tab w:val="num" w:pos="432"/>
      </w:tabs>
      <w:ind w:left="432" w:hanging="432"/>
    </w:pPr>
  </w:style>
  <w:style w:type="paragraph" w:styleId="46">
    <w:name w:val="List Bullet 4"/>
    <w:basedOn w:val="a2"/>
    <w:autoRedefine/>
    <w:semiHidden/>
    <w:rsid w:val="009D0E48"/>
    <w:pPr>
      <w:tabs>
        <w:tab w:val="num" w:pos="432"/>
      </w:tabs>
      <w:ind w:left="432" w:hanging="432"/>
    </w:pPr>
  </w:style>
  <w:style w:type="paragraph" w:styleId="5">
    <w:name w:val="List Bullet 5"/>
    <w:basedOn w:val="a2"/>
    <w:autoRedefine/>
    <w:semiHidden/>
    <w:rsid w:val="009D0E48"/>
    <w:pPr>
      <w:numPr>
        <w:numId w:val="3"/>
      </w:numPr>
    </w:pPr>
  </w:style>
  <w:style w:type="table" w:styleId="1a">
    <w:name w:val="Table List 1"/>
    <w:basedOn w:val="a4"/>
    <w:semiHidden/>
    <w:rsid w:val="009D0E48"/>
    <w:pPr>
      <w:adjustRightInd w:val="0"/>
      <w:snapToGrid w:val="0"/>
      <w:spacing w:before="160" w:after="160" w:line="240" w:lineRule="atLeast"/>
      <w:ind w:left="170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4"/>
    <w:semiHidden/>
    <w:rsid w:val="009D0E48"/>
    <w:pPr>
      <w:adjustRightInd w:val="0"/>
      <w:snapToGrid w:val="0"/>
      <w:spacing w:before="160" w:after="160" w:line="240" w:lineRule="atLeast"/>
      <w:ind w:left="170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4"/>
    <w:semiHidden/>
    <w:rsid w:val="009D0E48"/>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7">
    <w:name w:val="Table List 4"/>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5">
    <w:name w:val="Table List 5"/>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1">
    <w:name w:val="Table List 6"/>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1">
    <w:name w:val="Table List 7"/>
    <w:basedOn w:val="a4"/>
    <w:semiHidden/>
    <w:rsid w:val="009D0E48"/>
    <w:pPr>
      <w:adjustRightInd w:val="0"/>
      <w:snapToGrid w:val="0"/>
      <w:spacing w:before="160" w:after="160" w:line="240" w:lineRule="atLeast"/>
      <w:ind w:left="170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1">
    <w:name w:val="Table List 8"/>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9">
    <w:name w:val="Table Contemporary"/>
    <w:basedOn w:val="a4"/>
    <w:semiHidden/>
    <w:rsid w:val="009D0E48"/>
    <w:pPr>
      <w:adjustRightInd w:val="0"/>
      <w:snapToGrid w:val="0"/>
      <w:spacing w:before="160" w:after="160" w:line="240" w:lineRule="atLeast"/>
      <w:ind w:left="170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a">
    <w:name w:val="Normal (Web)"/>
    <w:basedOn w:val="a2"/>
    <w:semiHidden/>
    <w:rsid w:val="009D0E48"/>
  </w:style>
  <w:style w:type="paragraph" w:styleId="affb">
    <w:name w:val="Signature"/>
    <w:basedOn w:val="a2"/>
    <w:semiHidden/>
    <w:rsid w:val="009D0E48"/>
    <w:pPr>
      <w:ind w:leftChars="2100" w:left="100"/>
    </w:pPr>
  </w:style>
  <w:style w:type="character" w:styleId="affc">
    <w:name w:val="Emphasis"/>
    <w:basedOn w:val="a3"/>
    <w:semiHidden/>
    <w:qFormat/>
    <w:rsid w:val="008938AC"/>
    <w:rPr>
      <w:i/>
      <w:iCs/>
    </w:rPr>
  </w:style>
  <w:style w:type="paragraph" w:styleId="affd">
    <w:name w:val="Date"/>
    <w:basedOn w:val="a2"/>
    <w:next w:val="a2"/>
    <w:semiHidden/>
    <w:rsid w:val="009D0E48"/>
    <w:pPr>
      <w:ind w:leftChars="2500" w:left="100"/>
    </w:pPr>
  </w:style>
  <w:style w:type="table" w:styleId="1b">
    <w:name w:val="Table Columns 1"/>
    <w:basedOn w:val="a4"/>
    <w:semiHidden/>
    <w:rsid w:val="009D0E48"/>
    <w:pPr>
      <w:adjustRightInd w:val="0"/>
      <w:snapToGrid w:val="0"/>
      <w:spacing w:before="160" w:after="160" w:line="240" w:lineRule="atLeast"/>
      <w:ind w:left="170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4"/>
    <w:semiHidden/>
    <w:rsid w:val="009D0E48"/>
    <w:pPr>
      <w:adjustRightInd w:val="0"/>
      <w:snapToGrid w:val="0"/>
      <w:spacing w:before="160" w:after="160" w:line="240" w:lineRule="atLeast"/>
      <w:ind w:left="170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semiHidden/>
    <w:rsid w:val="009D0E48"/>
    <w:pPr>
      <w:adjustRightInd w:val="0"/>
      <w:snapToGrid w:val="0"/>
      <w:spacing w:before="160" w:after="160" w:line="240" w:lineRule="atLeast"/>
      <w:ind w:left="170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8">
    <w:name w:val="Table Columns 4"/>
    <w:basedOn w:val="a4"/>
    <w:semiHidden/>
    <w:rsid w:val="009D0E48"/>
    <w:pPr>
      <w:adjustRightInd w:val="0"/>
      <w:snapToGrid w:val="0"/>
      <w:spacing w:before="160" w:after="160" w:line="240" w:lineRule="atLeast"/>
      <w:ind w:left="170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6">
    <w:name w:val="Table Columns 5"/>
    <w:basedOn w:val="a4"/>
    <w:semiHidden/>
    <w:rsid w:val="009D0E48"/>
    <w:pPr>
      <w:adjustRightInd w:val="0"/>
      <w:snapToGrid w:val="0"/>
      <w:spacing w:before="160" w:after="160" w:line="240" w:lineRule="atLeast"/>
      <w:ind w:left="170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c">
    <w:name w:val="Table Grid 1"/>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semiHidden/>
    <w:rsid w:val="009D0E48"/>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semiHidden/>
    <w:rsid w:val="009D0E48"/>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9">
    <w:name w:val="Table Grid 4"/>
    <w:basedOn w:val="a4"/>
    <w:semiHidden/>
    <w:rsid w:val="009D0E48"/>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7">
    <w:name w:val="Table Grid 5"/>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4"/>
    <w:semiHidden/>
    <w:rsid w:val="009D0E48"/>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4"/>
    <w:semiHidden/>
    <w:rsid w:val="009D0E48"/>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e">
    <w:name w:val="Block Text"/>
    <w:basedOn w:val="a2"/>
    <w:semiHidden/>
    <w:rsid w:val="009D0E48"/>
    <w:pPr>
      <w:spacing w:after="120"/>
      <w:ind w:leftChars="700" w:left="1440" w:rightChars="700" w:right="1440"/>
    </w:pPr>
  </w:style>
  <w:style w:type="numbering" w:styleId="a">
    <w:name w:val="Outline List 3"/>
    <w:basedOn w:val="a5"/>
    <w:semiHidden/>
    <w:rsid w:val="009D0E48"/>
    <w:pPr>
      <w:numPr>
        <w:numId w:val="8"/>
      </w:numPr>
    </w:pPr>
  </w:style>
  <w:style w:type="paragraph" w:styleId="afff">
    <w:name w:val="envelope address"/>
    <w:basedOn w:val="a2"/>
    <w:semiHidden/>
    <w:rsid w:val="009D0E48"/>
    <w:pPr>
      <w:framePr w:w="7920" w:h="1980" w:hRule="exact" w:hSpace="180" w:wrap="auto" w:hAnchor="page" w:xAlign="center" w:yAlign="bottom"/>
      <w:ind w:leftChars="1400" w:left="100"/>
    </w:pPr>
    <w:rPr>
      <w:rFonts w:ascii="Arial" w:hAnsi="Arial"/>
    </w:rPr>
  </w:style>
  <w:style w:type="paragraph" w:styleId="afff0">
    <w:name w:val="Message Header"/>
    <w:basedOn w:val="a2"/>
    <w:semiHidden/>
    <w:rsid w:val="009D0E4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afff1">
    <w:name w:val="line number"/>
    <w:basedOn w:val="a3"/>
    <w:semiHidden/>
    <w:rsid w:val="009D0E48"/>
  </w:style>
  <w:style w:type="character" w:styleId="afff2">
    <w:name w:val="Strong"/>
    <w:basedOn w:val="a3"/>
    <w:semiHidden/>
    <w:qFormat/>
    <w:rsid w:val="008938AC"/>
    <w:rPr>
      <w:b/>
      <w:bCs/>
    </w:rPr>
  </w:style>
  <w:style w:type="character" w:styleId="afff3">
    <w:name w:val="page number"/>
    <w:basedOn w:val="a3"/>
    <w:semiHidden/>
    <w:rsid w:val="009D0E48"/>
  </w:style>
  <w:style w:type="character" w:styleId="afff4">
    <w:name w:val="FollowedHyperlink"/>
    <w:semiHidden/>
    <w:rsid w:val="009D0E48"/>
    <w:rPr>
      <w:color w:val="800080"/>
      <w:u w:val="none"/>
    </w:rPr>
  </w:style>
  <w:style w:type="paragraph" w:styleId="afff5">
    <w:name w:val="Body Text"/>
    <w:basedOn w:val="a2"/>
    <w:semiHidden/>
    <w:rsid w:val="009D0E48"/>
    <w:pPr>
      <w:spacing w:after="120"/>
    </w:pPr>
  </w:style>
  <w:style w:type="paragraph" w:styleId="afff6">
    <w:name w:val="Body Text First Indent"/>
    <w:basedOn w:val="afff5"/>
    <w:semiHidden/>
    <w:rsid w:val="009D0E48"/>
    <w:pPr>
      <w:ind w:firstLineChars="100" w:firstLine="420"/>
    </w:pPr>
  </w:style>
  <w:style w:type="paragraph" w:styleId="afff7">
    <w:name w:val="Body Text Indent"/>
    <w:basedOn w:val="a2"/>
    <w:semiHidden/>
    <w:rsid w:val="009D0E48"/>
    <w:pPr>
      <w:spacing w:after="120"/>
      <w:ind w:leftChars="200" w:left="420"/>
    </w:pPr>
  </w:style>
  <w:style w:type="paragraph" w:styleId="2f">
    <w:name w:val="Body Text First Indent 2"/>
    <w:basedOn w:val="afff7"/>
    <w:semiHidden/>
    <w:rsid w:val="009D0E48"/>
    <w:pPr>
      <w:ind w:firstLineChars="200" w:firstLine="420"/>
    </w:pPr>
  </w:style>
  <w:style w:type="paragraph" w:styleId="afff8">
    <w:name w:val="Normal Indent"/>
    <w:basedOn w:val="a2"/>
    <w:semiHidden/>
    <w:rsid w:val="009D0E48"/>
    <w:pPr>
      <w:ind w:firstLineChars="200" w:firstLine="420"/>
    </w:pPr>
  </w:style>
  <w:style w:type="paragraph" w:styleId="2f0">
    <w:name w:val="Body Text 2"/>
    <w:basedOn w:val="a2"/>
    <w:semiHidden/>
    <w:rsid w:val="009D0E48"/>
    <w:pPr>
      <w:spacing w:after="120" w:line="480" w:lineRule="auto"/>
    </w:pPr>
  </w:style>
  <w:style w:type="paragraph" w:styleId="3f">
    <w:name w:val="Body Text 3"/>
    <w:basedOn w:val="a2"/>
    <w:semiHidden/>
    <w:rsid w:val="009D0E48"/>
    <w:pPr>
      <w:spacing w:after="120"/>
    </w:pPr>
    <w:rPr>
      <w:sz w:val="16"/>
      <w:szCs w:val="16"/>
    </w:rPr>
  </w:style>
  <w:style w:type="paragraph" w:styleId="2f1">
    <w:name w:val="Body Text Indent 2"/>
    <w:basedOn w:val="a2"/>
    <w:semiHidden/>
    <w:rsid w:val="009D0E48"/>
    <w:pPr>
      <w:spacing w:after="120" w:line="480" w:lineRule="auto"/>
      <w:ind w:leftChars="200" w:left="420"/>
    </w:pPr>
  </w:style>
  <w:style w:type="paragraph" w:styleId="3f0">
    <w:name w:val="Body Text Indent 3"/>
    <w:basedOn w:val="a2"/>
    <w:semiHidden/>
    <w:rsid w:val="009D0E48"/>
    <w:pPr>
      <w:spacing w:after="120"/>
      <w:ind w:leftChars="200" w:left="420"/>
    </w:pPr>
    <w:rPr>
      <w:sz w:val="16"/>
      <w:szCs w:val="16"/>
    </w:rPr>
  </w:style>
  <w:style w:type="paragraph" w:styleId="afff9">
    <w:name w:val="Note Heading"/>
    <w:basedOn w:val="a2"/>
    <w:next w:val="a2"/>
    <w:semiHidden/>
    <w:rsid w:val="009D0E48"/>
    <w:pPr>
      <w:jc w:val="center"/>
    </w:pPr>
  </w:style>
  <w:style w:type="paragraph" w:customStyle="1" w:styleId="ItemStepinTable">
    <w:name w:val="Item Step in Table"/>
    <w:rsid w:val="00EF7646"/>
    <w:pPr>
      <w:numPr>
        <w:numId w:val="10"/>
      </w:numPr>
      <w:topLinePunct/>
      <w:spacing w:before="80" w:after="80" w:line="240" w:lineRule="atLeast"/>
    </w:pPr>
    <w:rPr>
      <w:rFonts w:cs="Arial"/>
      <w:sz w:val="21"/>
      <w:szCs w:val="22"/>
    </w:rPr>
  </w:style>
  <w:style w:type="paragraph" w:customStyle="1" w:styleId="End">
    <w:name w:val="End"/>
    <w:basedOn w:val="a2"/>
    <w:rsid w:val="006256E0"/>
    <w:pPr>
      <w:spacing w:after="400"/>
    </w:pPr>
    <w:rPr>
      <w:b/>
    </w:rPr>
  </w:style>
  <w:style w:type="paragraph" w:customStyle="1" w:styleId="1d">
    <w:name w:val="样式1"/>
    <w:basedOn w:val="End"/>
    <w:semiHidden/>
    <w:rsid w:val="009D0E48"/>
    <w:rPr>
      <w:b w:val="0"/>
    </w:rPr>
  </w:style>
  <w:style w:type="paragraph" w:customStyle="1" w:styleId="NotesTextListinTable">
    <w:name w:val="Notes Text List in Table"/>
    <w:rsid w:val="006C425F"/>
    <w:pPr>
      <w:numPr>
        <w:numId w:val="14"/>
      </w:numPr>
      <w:spacing w:before="40" w:after="80" w:line="200" w:lineRule="atLeast"/>
      <w:ind w:left="454" w:hanging="284"/>
      <w:jc w:val="both"/>
    </w:pPr>
    <w:rPr>
      <w:rFonts w:eastAsia="楷体_GB2312" w:cs="楷体_GB2312"/>
      <w:noProof/>
      <w:sz w:val="18"/>
      <w:szCs w:val="18"/>
    </w:rPr>
  </w:style>
  <w:style w:type="paragraph" w:customStyle="1" w:styleId="NotesHeading">
    <w:name w:val="Notes Heading"/>
    <w:basedOn w:val="CAUTIONHeading"/>
    <w:rsid w:val="006256E0"/>
    <w:pPr>
      <w:pBdr>
        <w:top w:val="none" w:sz="0" w:space="0" w:color="auto"/>
      </w:pBdr>
      <w:spacing w:after="40"/>
    </w:pPr>
    <w:rPr>
      <w:position w:val="-6"/>
      <w:sz w:val="18"/>
      <w:szCs w:val="18"/>
    </w:rPr>
  </w:style>
  <w:style w:type="paragraph" w:customStyle="1" w:styleId="NotesText">
    <w:name w:val="Notes Text"/>
    <w:basedOn w:val="CAUTIONText"/>
    <w:rsid w:val="0021362D"/>
    <w:pPr>
      <w:pBdr>
        <w:bottom w:val="none" w:sz="0" w:space="0" w:color="auto"/>
      </w:pBdr>
      <w:spacing w:before="40" w:line="200" w:lineRule="atLeast"/>
      <w:ind w:left="2075"/>
    </w:pPr>
    <w:rPr>
      <w:szCs w:val="18"/>
    </w:rPr>
  </w:style>
  <w:style w:type="paragraph" w:customStyle="1" w:styleId="NotesTextList">
    <w:name w:val="Notes Text List"/>
    <w:basedOn w:val="CAUTIONTextList"/>
    <w:rsid w:val="00F03FF8"/>
    <w:pPr>
      <w:numPr>
        <w:numId w:val="11"/>
      </w:numPr>
      <w:pBdr>
        <w:bottom w:val="none" w:sz="0" w:space="0" w:color="auto"/>
      </w:pBdr>
      <w:spacing w:before="40" w:line="200" w:lineRule="atLeast"/>
    </w:pPr>
    <w:rPr>
      <w:szCs w:val="18"/>
    </w:rPr>
  </w:style>
  <w:style w:type="paragraph" w:customStyle="1" w:styleId="FigureDescriptioninAppendix">
    <w:name w:val="Figure Description in Appendix"/>
    <w:basedOn w:val="Figure"/>
    <w:next w:val="Figure"/>
    <w:rsid w:val="00302245"/>
    <w:pPr>
      <w:keepNext/>
      <w:numPr>
        <w:ilvl w:val="7"/>
        <w:numId w:val="5"/>
      </w:numPr>
      <w:topLinePunct w:val="0"/>
      <w:outlineLvl w:val="7"/>
    </w:pPr>
    <w:rPr>
      <w:rFonts w:eastAsia="黑体"/>
    </w:rPr>
  </w:style>
  <w:style w:type="paragraph" w:customStyle="1" w:styleId="Cover2">
    <w:name w:val="Cover 2"/>
    <w:rsid w:val="00AF79D0"/>
    <w:pPr>
      <w:adjustRightInd w:val="0"/>
      <w:snapToGrid w:val="0"/>
      <w:jc w:val="center"/>
    </w:pPr>
    <w:rPr>
      <w:rFonts w:ascii="Arial" w:eastAsia="黑体" w:hAnsi="Arial" w:cs="Arial"/>
      <w:noProof/>
      <w:sz w:val="32"/>
      <w:szCs w:val="32"/>
      <w:lang w:eastAsia="en-US"/>
    </w:rPr>
  </w:style>
  <w:style w:type="paragraph" w:customStyle="1" w:styleId="CoverText">
    <w:name w:val="Cover Text"/>
    <w:rsid w:val="009D0E48"/>
    <w:pPr>
      <w:adjustRightInd w:val="0"/>
      <w:snapToGrid w:val="0"/>
      <w:spacing w:before="80" w:after="80" w:line="240" w:lineRule="atLeast"/>
      <w:jc w:val="both"/>
    </w:pPr>
    <w:rPr>
      <w:rFonts w:ascii="Arial" w:hAnsi="Arial" w:cs="Arial"/>
      <w:snapToGrid w:val="0"/>
    </w:rPr>
  </w:style>
  <w:style w:type="paragraph" w:customStyle="1" w:styleId="Cover3">
    <w:name w:val="Cover 3"/>
    <w:basedOn w:val="a2"/>
    <w:rsid w:val="009D0E48"/>
    <w:pPr>
      <w:widowControl w:val="0"/>
      <w:topLinePunct w:val="0"/>
      <w:ind w:left="0"/>
    </w:pPr>
    <w:rPr>
      <w:rFonts w:ascii="Arial" w:eastAsia="黑体" w:hAnsi="Arial"/>
      <w:b/>
      <w:bCs/>
      <w:spacing w:val="-4"/>
      <w:sz w:val="22"/>
      <w:szCs w:val="22"/>
    </w:rPr>
  </w:style>
  <w:style w:type="paragraph" w:customStyle="1" w:styleId="TOC10">
    <w:name w:val="TOC 标题1"/>
    <w:next w:val="TOC1"/>
    <w:semiHidden/>
    <w:rsid w:val="00BF0F77"/>
    <w:pPr>
      <w:keepNext/>
      <w:snapToGrid w:val="0"/>
      <w:spacing w:before="480" w:after="360"/>
      <w:jc w:val="center"/>
    </w:pPr>
    <w:rPr>
      <w:rFonts w:ascii="Arial" w:eastAsia="黑体" w:hAnsi="Arial" w:cs="Arial"/>
      <w:noProof/>
      <w:sz w:val="36"/>
      <w:szCs w:val="36"/>
    </w:rPr>
  </w:style>
  <w:style w:type="paragraph" w:customStyle="1" w:styleId="Command">
    <w:name w:val="Command"/>
    <w:basedOn w:val="a2"/>
    <w:rsid w:val="00024836"/>
    <w:pPr>
      <w:topLinePunct w:val="0"/>
      <w:adjustRightInd/>
      <w:snapToGrid/>
      <w:spacing w:before="40" w:after="40" w:line="240" w:lineRule="auto"/>
      <w:ind w:leftChars="810" w:left="810" w:rightChars="100" w:right="210"/>
    </w:pPr>
    <w:rPr>
      <w:rFonts w:ascii="Courier New" w:eastAsia="黑体" w:hAnsi="Courier New" w:cs="宋体"/>
    </w:rPr>
  </w:style>
  <w:style w:type="character" w:customStyle="1" w:styleId="commandparameter">
    <w:name w:val="command parameter"/>
    <w:rsid w:val="00BF0F77"/>
    <w:rPr>
      <w:rFonts w:ascii="Arial" w:eastAsia="宋体" w:hAnsi="Arial"/>
      <w:i/>
      <w:color w:val="auto"/>
      <w:sz w:val="21"/>
      <w:szCs w:val="21"/>
    </w:rPr>
  </w:style>
  <w:style w:type="character" w:customStyle="1" w:styleId="commandkeywords">
    <w:name w:val="command keywords"/>
    <w:rsid w:val="00BF0F77"/>
    <w:rPr>
      <w:rFonts w:ascii="Arial" w:eastAsia="宋体" w:hAnsi="Arial"/>
      <w:b/>
      <w:color w:val="auto"/>
      <w:sz w:val="21"/>
      <w:szCs w:val="21"/>
    </w:rPr>
  </w:style>
  <w:style w:type="character" w:customStyle="1" w:styleId="TableHeading0">
    <w:name w:val="Table Heading 字符"/>
    <w:basedOn w:val="a3"/>
    <w:link w:val="TableHeading"/>
    <w:rsid w:val="002C2323"/>
    <w:rPr>
      <w:rFonts w:ascii="Book Antiqua" w:eastAsia="黑体" w:hAnsi="Book Antiqua" w:cs="Book Antiqua"/>
      <w:bCs/>
      <w:snapToGrid w:val="0"/>
      <w:sz w:val="21"/>
      <w:szCs w:val="21"/>
    </w:rPr>
  </w:style>
  <w:style w:type="paragraph" w:customStyle="1" w:styleId="Outline">
    <w:name w:val="Outline"/>
    <w:basedOn w:val="a2"/>
    <w:semiHidden/>
    <w:rsid w:val="009D0E48"/>
    <w:pPr>
      <w:topLinePunct w:val="0"/>
      <w:spacing w:line="200" w:lineRule="atLeast"/>
      <w:ind w:left="709"/>
      <w:jc w:val="both"/>
    </w:pPr>
    <w:rPr>
      <w:i/>
      <w:color w:val="0000FF"/>
      <w:sz w:val="18"/>
      <w:szCs w:val="18"/>
    </w:rPr>
  </w:style>
  <w:style w:type="paragraph" w:customStyle="1" w:styleId="TableDescriptioninAppendix">
    <w:name w:val="Table Description in Appendix"/>
    <w:basedOn w:val="TableDescription"/>
    <w:next w:val="a2"/>
    <w:rsid w:val="00CB5842"/>
    <w:pPr>
      <w:ind w:left="0"/>
    </w:pPr>
  </w:style>
  <w:style w:type="paragraph" w:customStyle="1" w:styleId="Code">
    <w:name w:val="Code"/>
    <w:basedOn w:val="a2"/>
    <w:rsid w:val="006256E0"/>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rsid w:val="00BF0F77"/>
    <w:pPr>
      <w:spacing w:before="80" w:after="80"/>
    </w:pPr>
    <w:rPr>
      <w:rFonts w:ascii="Arial" w:eastAsia="黑体" w:hAnsi="Arial"/>
      <w:sz w:val="36"/>
    </w:rPr>
  </w:style>
  <w:style w:type="paragraph" w:customStyle="1" w:styleId="Cover30">
    <w:name w:val="Cover3"/>
    <w:semiHidden/>
    <w:rsid w:val="00BF0F77"/>
    <w:pPr>
      <w:adjustRightInd w:val="0"/>
      <w:snapToGrid w:val="0"/>
      <w:spacing w:before="80" w:after="80" w:line="240" w:lineRule="atLeast"/>
    </w:pPr>
    <w:rPr>
      <w:rFonts w:ascii="Arial" w:eastAsia="黑体" w:hAnsi="Arial" w:cs="Arial"/>
      <w:noProof/>
      <w:sz w:val="32"/>
      <w:szCs w:val="32"/>
      <w:lang w:eastAsia="en-US"/>
    </w:rPr>
  </w:style>
  <w:style w:type="paragraph" w:customStyle="1" w:styleId="Cover40">
    <w:name w:val="Cover4"/>
    <w:basedOn w:val="a2"/>
    <w:semiHidden/>
    <w:rsid w:val="00BF0F77"/>
    <w:pPr>
      <w:topLinePunct w:val="0"/>
      <w:ind w:left="0"/>
    </w:pPr>
    <w:rPr>
      <w:rFonts w:ascii="Arial" w:eastAsia="Arial" w:hAnsi="Arial"/>
      <w:b/>
      <w:bCs/>
      <w:sz w:val="24"/>
      <w:szCs w:val="24"/>
    </w:rPr>
  </w:style>
  <w:style w:type="paragraph" w:customStyle="1" w:styleId="SubItemListTextTD">
    <w:name w:val="Sub Item List Text TD"/>
    <w:basedOn w:val="TerminalDisplay"/>
    <w:rsid w:val="00704857"/>
    <w:pPr>
      <w:adjustRightInd w:val="0"/>
      <w:ind w:left="2410"/>
    </w:pPr>
  </w:style>
  <w:style w:type="paragraph" w:customStyle="1" w:styleId="ItemlistTextTD">
    <w:name w:val="Item list Text TD"/>
    <w:basedOn w:val="TerminalDisplay"/>
    <w:rsid w:val="00704857"/>
    <w:pPr>
      <w:adjustRightInd w:val="0"/>
      <w:ind w:left="2126"/>
    </w:pPr>
  </w:style>
  <w:style w:type="paragraph" w:customStyle="1" w:styleId="ItemListTextinTable">
    <w:name w:val="Item List Text in Table"/>
    <w:basedOn w:val="TableText"/>
    <w:autoRedefine/>
    <w:qFormat/>
    <w:rsid w:val="004A31D9"/>
    <w:pPr>
      <w:ind w:left="284"/>
    </w:pPr>
  </w:style>
  <w:style w:type="paragraph" w:customStyle="1" w:styleId="Appendixheading1">
    <w:name w:val="Appendix heading 1"/>
    <w:basedOn w:val="1"/>
    <w:next w:val="2"/>
    <w:rsid w:val="002A19E4"/>
    <w:pPr>
      <w:keepLines/>
      <w:numPr>
        <w:numId w:val="5"/>
      </w:numPr>
      <w:topLinePunct w:val="0"/>
    </w:pPr>
    <w:rPr>
      <w:rFonts w:hint="eastAsia"/>
      <w:bCs w:val="0"/>
    </w:rPr>
  </w:style>
  <w:style w:type="paragraph" w:customStyle="1" w:styleId="Appendixheading2">
    <w:name w:val="Appendix heading 2"/>
    <w:basedOn w:val="2"/>
    <w:next w:val="Appendixheading3"/>
    <w:rsid w:val="008D2A40"/>
    <w:pPr>
      <w:numPr>
        <w:numId w:val="5"/>
      </w:numPr>
      <w:topLinePunct w:val="0"/>
      <w:spacing w:before="200"/>
    </w:pPr>
    <w:rPr>
      <w:rFonts w:cs="Times New Roman" w:hint="eastAsia"/>
    </w:rPr>
  </w:style>
  <w:style w:type="paragraph" w:customStyle="1" w:styleId="Appendixheading3">
    <w:name w:val="Appendix heading 3"/>
    <w:basedOn w:val="30"/>
    <w:next w:val="Appendixheading4"/>
    <w:rsid w:val="008D2A40"/>
    <w:pPr>
      <w:topLinePunct w:val="0"/>
    </w:pPr>
    <w:rPr>
      <w:rFonts w:hint="eastAsia"/>
    </w:rPr>
  </w:style>
  <w:style w:type="paragraph" w:customStyle="1" w:styleId="Appendixheading4">
    <w:name w:val="Appendix heading 4"/>
    <w:basedOn w:val="41"/>
    <w:next w:val="Appendixheading5"/>
    <w:rsid w:val="008D2A40"/>
    <w:pPr>
      <w:topLinePunct w:val="0"/>
    </w:pPr>
    <w:rPr>
      <w:bCs/>
    </w:rPr>
  </w:style>
  <w:style w:type="paragraph" w:customStyle="1" w:styleId="Appendixheading5">
    <w:name w:val="Appendix heading 5"/>
    <w:basedOn w:val="50"/>
    <w:next w:val="BlockLabel"/>
    <w:rsid w:val="00173771"/>
    <w:pPr>
      <w:topLinePunct w:val="0"/>
    </w:pPr>
    <w:rPr>
      <w:bCs/>
    </w:rPr>
  </w:style>
  <w:style w:type="character" w:styleId="afffa">
    <w:name w:val="Placeholder Text"/>
    <w:basedOn w:val="a3"/>
    <w:uiPriority w:val="99"/>
    <w:semiHidden/>
    <w:rsid w:val="00F62169"/>
    <w:rPr>
      <w:color w:val="808080"/>
    </w:rPr>
  </w:style>
  <w:style w:type="paragraph" w:customStyle="1" w:styleId="DecimalAligned">
    <w:name w:val="Decimal Aligned"/>
    <w:basedOn w:val="a2"/>
    <w:autoRedefine/>
    <w:uiPriority w:val="40"/>
    <w:rsid w:val="004A31D9"/>
    <w:pPr>
      <w:tabs>
        <w:tab w:val="decimal" w:pos="360"/>
      </w:tabs>
      <w:topLinePunct w:val="0"/>
      <w:adjustRightInd/>
      <w:snapToGrid/>
      <w:spacing w:before="0" w:after="200" w:line="276" w:lineRule="auto"/>
      <w:ind w:left="0"/>
    </w:pPr>
    <w:rPr>
      <w:sz w:val="22"/>
      <w:szCs w:val="22"/>
    </w:rPr>
  </w:style>
  <w:style w:type="character" w:customStyle="1" w:styleId="af2">
    <w:name w:val="脚注文本 字符"/>
    <w:basedOn w:val="a3"/>
    <w:link w:val="af1"/>
    <w:uiPriority w:val="99"/>
    <w:rsid w:val="00A5245A"/>
    <w:rPr>
      <w:rFonts w:cs="Arial"/>
      <w:kern w:val="2"/>
      <w:sz w:val="18"/>
      <w:szCs w:val="18"/>
    </w:rPr>
  </w:style>
  <w:style w:type="character" w:styleId="afffb">
    <w:name w:val="Subtle Emphasis"/>
    <w:basedOn w:val="a3"/>
    <w:uiPriority w:val="19"/>
    <w:rsid w:val="004A31D9"/>
    <w:rPr>
      <w:rFonts w:ascii="微软雅黑" w:eastAsia="微软雅黑" w:hAnsi="微软雅黑" w:cs="微软雅黑"/>
      <w:bCs w:val="0"/>
      <w:i/>
      <w:iCs/>
      <w:color w:val="808080" w:themeColor="text1" w:themeTint="7F"/>
      <w:szCs w:val="22"/>
      <w:lang w:eastAsia="zh-CN"/>
    </w:rPr>
  </w:style>
  <w:style w:type="table" w:styleId="2-5">
    <w:name w:val="Medium Shading 2 Accent 5"/>
    <w:basedOn w:val="a4"/>
    <w:uiPriority w:val="64"/>
    <w:rsid w:val="00A5245A"/>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over--">
    <w:name w:val="cover--"/>
    <w:basedOn w:val="a2"/>
    <w:rsid w:val="00F739A7"/>
    <w:pPr>
      <w:widowControl w:val="0"/>
      <w:tabs>
        <w:tab w:val="left" w:pos="1644"/>
      </w:tabs>
      <w:autoSpaceDE w:val="0"/>
      <w:autoSpaceDN w:val="0"/>
      <w:snapToGrid/>
      <w:spacing w:before="120" w:after="120" w:line="360" w:lineRule="auto"/>
      <w:ind w:left="0"/>
      <w:jc w:val="center"/>
    </w:pPr>
    <w:rPr>
      <w:rFonts w:ascii="Arial" w:eastAsia="黑体" w:hAnsi="Arial"/>
      <w:sz w:val="72"/>
    </w:rPr>
  </w:style>
  <w:style w:type="paragraph" w:customStyle="1" w:styleId="afffc">
    <w:name w:val="图样式"/>
    <w:basedOn w:val="a2"/>
    <w:rsid w:val="00DD12E4"/>
    <w:pPr>
      <w:keepNext/>
      <w:topLinePunct w:val="0"/>
      <w:autoSpaceDE w:val="0"/>
      <w:autoSpaceDN w:val="0"/>
      <w:spacing w:before="0" w:after="0" w:line="360" w:lineRule="auto"/>
      <w:ind w:left="0"/>
      <w:jc w:val="center"/>
    </w:pPr>
  </w:style>
  <w:style w:type="paragraph" w:customStyle="1" w:styleId="afffd">
    <w:name w:val="微软雅黑"/>
    <w:basedOn w:val="a2"/>
    <w:link w:val="Char"/>
    <w:autoRedefine/>
    <w:rsid w:val="004A31D9"/>
    <w:pPr>
      <w:widowControl w:val="0"/>
      <w:topLinePunct w:val="0"/>
      <w:autoSpaceDE w:val="0"/>
      <w:autoSpaceDN w:val="0"/>
      <w:snapToGrid/>
      <w:spacing w:before="0" w:afterLines="50" w:line="320" w:lineRule="exact"/>
      <w:ind w:left="0" w:firstLine="420"/>
    </w:pPr>
    <w:rPr>
      <w:sz w:val="24"/>
      <w:szCs w:val="24"/>
    </w:rPr>
  </w:style>
  <w:style w:type="character" w:customStyle="1" w:styleId="Char">
    <w:name w:val="微软雅黑 Char"/>
    <w:basedOn w:val="a3"/>
    <w:link w:val="afffd"/>
    <w:rsid w:val="004A31D9"/>
    <w:rPr>
      <w:rFonts w:ascii="微软雅黑" w:eastAsia="微软雅黑" w:hAnsi="微软雅黑" w:cs="微软雅黑"/>
      <w:sz w:val="24"/>
      <w:szCs w:val="24"/>
    </w:rPr>
  </w:style>
  <w:style w:type="paragraph" w:customStyle="1" w:styleId="05">
    <w:name w:val="样式 实验正文 + 段后: 0.5 行"/>
    <w:basedOn w:val="afffd"/>
    <w:rsid w:val="00014276"/>
    <w:pPr>
      <w:spacing w:after="120"/>
    </w:pPr>
    <w:rPr>
      <w:rFonts w:cs="宋体"/>
      <w:szCs w:val="20"/>
    </w:rPr>
  </w:style>
  <w:style w:type="paragraph" w:customStyle="1" w:styleId="afffe">
    <w:name w:val="表格"/>
    <w:next w:val="a2"/>
    <w:link w:val="Char0"/>
    <w:autoRedefine/>
    <w:rsid w:val="004A31D9"/>
    <w:pPr>
      <w:framePr w:wrap="around" w:vAnchor="text" w:hAnchor="margin" w:x="-34" w:y="1"/>
      <w:mirrorIndents/>
    </w:pPr>
    <w:rPr>
      <w:rFonts w:ascii="微软雅黑" w:eastAsia="微软雅黑" w:hAnsi="微软雅黑" w:cs="微软雅黑"/>
      <w:snapToGrid w:val="0"/>
      <w:szCs w:val="21"/>
    </w:rPr>
  </w:style>
  <w:style w:type="character" w:customStyle="1" w:styleId="Char0">
    <w:name w:val="表格 Char"/>
    <w:basedOn w:val="a3"/>
    <w:link w:val="afffe"/>
    <w:rsid w:val="004A31D9"/>
    <w:rPr>
      <w:rFonts w:ascii="微软雅黑" w:eastAsia="微软雅黑" w:hAnsi="微软雅黑" w:cs="微软雅黑"/>
      <w:snapToGrid w:val="0"/>
      <w:szCs w:val="21"/>
    </w:rPr>
  </w:style>
  <w:style w:type="character" w:customStyle="1" w:styleId="affff">
    <w:name w:val="样式 蓝色"/>
    <w:basedOn w:val="a3"/>
    <w:semiHidden/>
    <w:rsid w:val="00D9006B"/>
    <w:rPr>
      <w:color w:val="0000FF"/>
    </w:rPr>
  </w:style>
  <w:style w:type="character" w:customStyle="1" w:styleId="affff0">
    <w:name w:val="样式 倾斜 蓝色"/>
    <w:basedOn w:val="a3"/>
    <w:semiHidden/>
    <w:rsid w:val="00D9006B"/>
    <w:rPr>
      <w:i/>
      <w:iCs/>
      <w:color w:val="0000FF"/>
    </w:rPr>
  </w:style>
  <w:style w:type="paragraph" w:customStyle="1" w:styleId="Tab">
    <w:name w:val="正文+Tab"/>
    <w:basedOn w:val="a2"/>
    <w:rsid w:val="000145D8"/>
    <w:pPr>
      <w:ind w:left="420"/>
    </w:pPr>
    <w:rPr>
      <w:rFonts w:cs="宋体"/>
    </w:rPr>
  </w:style>
  <w:style w:type="character" w:customStyle="1" w:styleId="12">
    <w:name w:val="表格1 字符"/>
    <w:basedOn w:val="TableHeading0"/>
    <w:link w:val="11"/>
    <w:rsid w:val="002C2323"/>
    <w:rPr>
      <w:rFonts w:ascii="Book Antiqua" w:eastAsia="黑体" w:hAnsi="Book Antiqua" w:cs="Book Antiqua"/>
      <w:b/>
      <w:bCs/>
      <w:snapToGrid w:val="0"/>
      <w:sz w:val="21"/>
      <w:szCs w:val="21"/>
    </w:rPr>
  </w:style>
  <w:style w:type="paragraph" w:customStyle="1" w:styleId="affff1">
    <w:name w:val="命令行"/>
    <w:basedOn w:val="a2"/>
    <w:rsid w:val="00C330D6"/>
    <w:pPr>
      <w:topLinePunct w:val="0"/>
      <w:adjustRightInd/>
      <w:spacing w:beforeLines="100" w:before="0" w:afterLines="100" w:after="0" w:line="240" w:lineRule="auto"/>
      <w:ind w:leftChars="500" w:left="500" w:rightChars="100" w:right="100" w:firstLineChars="200" w:firstLine="200"/>
      <w:contextualSpacing/>
    </w:pPr>
    <w:rPr>
      <w:rFonts w:ascii="Courier New" w:hAnsi="Courier New"/>
      <w:sz w:val="16"/>
    </w:rPr>
  </w:style>
  <w:style w:type="paragraph" w:customStyle="1" w:styleId="Command11">
    <w:name w:val="样式 Command + 左侧:  1 字符 右侧:  1 字符"/>
    <w:basedOn w:val="Command"/>
    <w:semiHidden/>
    <w:rsid w:val="00024836"/>
    <w:pPr>
      <w:ind w:left="2940"/>
    </w:pPr>
  </w:style>
  <w:style w:type="character" w:customStyle="1" w:styleId="affff2">
    <w:name w:val="样式 正文 +"/>
    <w:basedOn w:val="a3"/>
    <w:rsid w:val="0070345E"/>
    <w:rPr>
      <w:rFonts w:ascii="FrutigerNext LT Regular" w:eastAsia="华文细黑" w:hAnsi="FrutigerNext LT Regular"/>
      <w:kern w:val="0"/>
    </w:rPr>
  </w:style>
  <w:style w:type="paragraph" w:styleId="TOC">
    <w:name w:val="TOC Heading"/>
    <w:basedOn w:val="1"/>
    <w:next w:val="a2"/>
    <w:autoRedefine/>
    <w:uiPriority w:val="39"/>
    <w:unhideWhenUsed/>
    <w:rsid w:val="004A31D9"/>
    <w:pPr>
      <w:keepLines/>
      <w:pBdr>
        <w:bottom w:val="none" w:sz="0" w:space="0" w:color="auto"/>
      </w:pBdr>
      <w:topLinePunct w:val="0"/>
      <w:adjustRightInd/>
      <w:snapToGrid/>
      <w:spacing w:before="240" w:after="0" w:line="259" w:lineRule="auto"/>
      <w:jc w:val="left"/>
      <w:outlineLvl w:val="9"/>
    </w:pPr>
    <w:rPr>
      <w:b w:val="0"/>
      <w:bCs w:val="0"/>
      <w:color w:val="365F91" w:themeColor="accent1" w:themeShade="BF"/>
      <w:sz w:val="32"/>
      <w:szCs w:val="32"/>
    </w:rPr>
  </w:style>
  <w:style w:type="paragraph" w:customStyle="1" w:styleId="BlockLabel0">
    <w:name w:val="Block Label + 结果验证"/>
    <w:basedOn w:val="BlockLabel"/>
    <w:rsid w:val="000D0045"/>
    <w:pPr>
      <w:ind w:leftChars="270" w:left="270"/>
    </w:pPr>
    <w:rPr>
      <w:rFonts w:cs="宋体"/>
      <w:bCs w:val="0"/>
      <w:sz w:val="24"/>
      <w:szCs w:val="20"/>
    </w:rPr>
  </w:style>
  <w:style w:type="table" w:customStyle="1" w:styleId="V30">
    <w:name w:val="实验手册V3.0专用"/>
    <w:basedOn w:val="a4"/>
    <w:uiPriority w:val="99"/>
    <w:rsid w:val="009B014A"/>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TableDescription1">
    <w:name w:val="样式 Table Description + 居中"/>
    <w:basedOn w:val="TableDescription"/>
    <w:rsid w:val="00F53ACE"/>
    <w:pPr>
      <w:ind w:leftChars="100" w:left="1281" w:rightChars="100" w:right="100"/>
      <w:jc w:val="center"/>
    </w:pPr>
    <w:rPr>
      <w:rFonts w:cs="宋体"/>
    </w:rPr>
  </w:style>
  <w:style w:type="character" w:customStyle="1" w:styleId="10">
    <w:name w:val="标题 1 字符"/>
    <w:aliases w:val="ALT+1 字符"/>
    <w:basedOn w:val="a3"/>
    <w:link w:val="1"/>
    <w:rsid w:val="00264B41"/>
    <w:rPr>
      <w:rFonts w:ascii="Huawei Sans" w:eastAsia="方正兰亭黑简体" w:hAnsi="Huawei Sans" w:cs="Huawei Sans"/>
      <w:b/>
      <w:bCs/>
      <w:sz w:val="44"/>
      <w:szCs w:val="44"/>
    </w:rPr>
  </w:style>
  <w:style w:type="paragraph" w:customStyle="1" w:styleId="affff3">
    <w:name w:val="正文（首行不缩进）"/>
    <w:basedOn w:val="a2"/>
    <w:rsid w:val="0020153C"/>
    <w:pPr>
      <w:widowControl w:val="0"/>
      <w:topLinePunct w:val="0"/>
      <w:autoSpaceDE w:val="0"/>
      <w:autoSpaceDN w:val="0"/>
      <w:snapToGrid/>
      <w:spacing w:beforeLines="50" w:before="0" w:afterLines="50" w:after="0" w:line="240" w:lineRule="auto"/>
      <w:ind w:leftChars="400" w:left="880" w:firstLineChars="200" w:firstLine="440"/>
      <w:contextualSpacing/>
    </w:pPr>
    <w:rPr>
      <w:snapToGrid w:val="0"/>
      <w:sz w:val="22"/>
    </w:rPr>
  </w:style>
  <w:style w:type="paragraph" w:styleId="affff4">
    <w:name w:val="List Paragraph"/>
    <w:basedOn w:val="a2"/>
    <w:link w:val="affff5"/>
    <w:autoRedefine/>
    <w:uiPriority w:val="34"/>
    <w:rsid w:val="004A31D9"/>
    <w:pPr>
      <w:widowControl w:val="0"/>
      <w:topLinePunct w:val="0"/>
      <w:autoSpaceDE w:val="0"/>
      <w:autoSpaceDN w:val="0"/>
      <w:snapToGrid/>
      <w:spacing w:beforeLines="50" w:before="0" w:afterLines="50" w:after="0" w:line="240" w:lineRule="auto"/>
      <w:ind w:leftChars="400" w:left="880" w:firstLineChars="200" w:firstLine="420"/>
      <w:contextualSpacing/>
    </w:pPr>
    <w:rPr>
      <w:snapToGrid w:val="0"/>
      <w:sz w:val="22"/>
    </w:rPr>
  </w:style>
  <w:style w:type="character" w:customStyle="1" w:styleId="affff5">
    <w:name w:val="列表段落 字符"/>
    <w:basedOn w:val="a3"/>
    <w:link w:val="affff4"/>
    <w:uiPriority w:val="34"/>
    <w:rsid w:val="004A31D9"/>
    <w:rPr>
      <w:rFonts w:ascii="微软雅黑" w:eastAsia="微软雅黑" w:hAnsi="微软雅黑" w:cs="微软雅黑"/>
      <w:snapToGrid w:val="0"/>
      <w:sz w:val="22"/>
    </w:rPr>
  </w:style>
  <w:style w:type="paragraph" w:customStyle="1" w:styleId="-">
    <w:name w:val="前言正文-新"/>
    <w:basedOn w:val="a2"/>
    <w:rsid w:val="0020153C"/>
    <w:pPr>
      <w:widowControl w:val="0"/>
      <w:topLinePunct w:val="0"/>
      <w:autoSpaceDE w:val="0"/>
      <w:autoSpaceDN w:val="0"/>
      <w:snapToGrid/>
      <w:spacing w:beforeLines="50" w:before="156" w:afterLines="50" w:after="156" w:line="360" w:lineRule="auto"/>
      <w:ind w:left="0"/>
      <w:contextualSpacing/>
    </w:pPr>
    <w:rPr>
      <w:rFonts w:cs="宋体"/>
      <w:snapToGrid w:val="0"/>
    </w:rPr>
  </w:style>
  <w:style w:type="paragraph" w:customStyle="1" w:styleId="affff6">
    <w:name w:val="表格题注"/>
    <w:next w:val="a2"/>
    <w:rsid w:val="0020153C"/>
    <w:pPr>
      <w:keepLines/>
      <w:spacing w:beforeLines="100"/>
      <w:ind w:left="1089" w:hanging="369"/>
      <w:jc w:val="center"/>
    </w:pPr>
    <w:rPr>
      <w:rFonts w:ascii="Arial" w:hAnsi="Arial"/>
      <w:sz w:val="18"/>
      <w:szCs w:val="18"/>
    </w:rPr>
  </w:style>
  <w:style w:type="paragraph" w:customStyle="1" w:styleId="affff7">
    <w:name w:val="插图题注"/>
    <w:next w:val="a2"/>
    <w:rsid w:val="0020153C"/>
    <w:pPr>
      <w:spacing w:afterLines="100"/>
      <w:ind w:left="1089" w:hanging="369"/>
      <w:jc w:val="center"/>
    </w:pPr>
    <w:rPr>
      <w:rFonts w:ascii="Arial" w:hAnsi="Arial"/>
      <w:sz w:val="18"/>
      <w:szCs w:val="18"/>
    </w:rPr>
  </w:style>
  <w:style w:type="paragraph" w:customStyle="1" w:styleId="111">
    <w:name w:val="标题111"/>
    <w:basedOn w:val="2"/>
    <w:rsid w:val="0020153C"/>
    <w:pPr>
      <w:keepLines w:val="0"/>
      <w:numPr>
        <w:ilvl w:val="0"/>
        <w:numId w:val="16"/>
      </w:numPr>
      <w:topLinePunct w:val="0"/>
      <w:adjustRightInd/>
      <w:snapToGrid/>
      <w:spacing w:before="240" w:after="240" w:line="240" w:lineRule="auto"/>
      <w:jc w:val="both"/>
    </w:pPr>
    <w:rPr>
      <w:rFonts w:ascii="Arial" w:hAnsi="Arial" w:cs="Times New Roman"/>
      <w:b/>
      <w:bCs w:val="0"/>
      <w:noProof w:val="0"/>
      <w:sz w:val="24"/>
      <w:szCs w:val="24"/>
    </w:rPr>
  </w:style>
  <w:style w:type="paragraph" w:customStyle="1" w:styleId="a0">
    <w:name w:val="实验目标"/>
    <w:basedOn w:val="affff4"/>
    <w:rsid w:val="0020153C"/>
    <w:pPr>
      <w:numPr>
        <w:numId w:val="17"/>
      </w:numPr>
      <w:spacing w:before="156" w:after="156"/>
      <w:ind w:leftChars="0" w:left="0" w:firstLineChars="0" w:firstLine="0"/>
    </w:pPr>
    <w:rPr>
      <w:rFonts w:cs="宋体"/>
      <w:color w:val="000000" w:themeColor="text1"/>
    </w:rPr>
  </w:style>
  <w:style w:type="paragraph" w:customStyle="1" w:styleId="-0">
    <w:name w:val="表格-实验环境说明"/>
    <w:basedOn w:val="afffe"/>
    <w:rsid w:val="0020153C"/>
    <w:pPr>
      <w:framePr w:wrap="around"/>
      <w:spacing w:before="156" w:after="156"/>
      <w:jc w:val="center"/>
    </w:pPr>
    <w:rPr>
      <w:rFonts w:cs="宋体"/>
      <w:szCs w:val="20"/>
    </w:rPr>
  </w:style>
  <w:style w:type="character" w:customStyle="1" w:styleId="ae">
    <w:name w:val="页脚 字符"/>
    <w:basedOn w:val="a3"/>
    <w:link w:val="ad"/>
    <w:uiPriority w:val="99"/>
    <w:rsid w:val="0020153C"/>
    <w:rPr>
      <w:rFonts w:ascii="FrutigerNext LT Regular" w:eastAsia="华文细黑" w:hAnsi="FrutigerNext LT Regular"/>
      <w:b/>
      <w:bCs/>
      <w:kern w:val="2"/>
      <w:sz w:val="2"/>
      <w:szCs w:val="2"/>
    </w:rPr>
  </w:style>
  <w:style w:type="paragraph" w:customStyle="1" w:styleId="1110">
    <w:name w:val="正文111"/>
    <w:basedOn w:val="a2"/>
    <w:link w:val="111Char"/>
    <w:rsid w:val="008619CD"/>
    <w:pPr>
      <w:widowControl w:val="0"/>
      <w:topLinePunct w:val="0"/>
      <w:autoSpaceDE w:val="0"/>
      <w:autoSpaceDN w:val="0"/>
      <w:snapToGrid/>
      <w:spacing w:beforeLines="50" w:before="0" w:afterLines="50" w:after="0" w:line="240" w:lineRule="auto"/>
      <w:ind w:left="0" w:firstLineChars="200" w:firstLine="420"/>
      <w:contextualSpacing/>
    </w:pPr>
    <w:rPr>
      <w:bCs/>
      <w:snapToGrid w:val="0"/>
    </w:rPr>
  </w:style>
  <w:style w:type="character" w:customStyle="1" w:styleId="111Char">
    <w:name w:val="正文111 Char"/>
    <w:basedOn w:val="a3"/>
    <w:link w:val="1110"/>
    <w:rsid w:val="008619CD"/>
    <w:rPr>
      <w:rFonts w:ascii="微软雅黑" w:eastAsia="微软雅黑" w:hAnsi="微软雅黑"/>
      <w:bCs/>
      <w:snapToGrid w:val="0"/>
      <w:sz w:val="21"/>
    </w:rPr>
  </w:style>
  <w:style w:type="paragraph" w:customStyle="1" w:styleId="1e">
    <w:name w:val="1.正文"/>
    <w:basedOn w:val="a2"/>
    <w:link w:val="1f"/>
    <w:autoRedefine/>
    <w:qFormat/>
    <w:rsid w:val="00FB0076"/>
    <w:pPr>
      <w:topLinePunct w:val="0"/>
      <w:adjustRightInd/>
      <w:ind w:left="1021"/>
    </w:pPr>
    <w:rPr>
      <w:rFonts w:ascii="Huawei Sans" w:eastAsia="方正兰亭黑简体" w:hAnsi="Huawei Sans" w:cs="Huawei Sans"/>
      <w:bCs/>
      <w:sz w:val="21"/>
    </w:rPr>
  </w:style>
  <w:style w:type="paragraph" w:customStyle="1" w:styleId="F1EN">
    <w:name w:val="F1正文EN"/>
    <w:basedOn w:val="a2"/>
    <w:link w:val="F1EN0"/>
    <w:rsid w:val="00EF0B3B"/>
    <w:rPr>
      <w:rFonts w:eastAsia="FrutigerNext LT Regular"/>
    </w:rPr>
  </w:style>
  <w:style w:type="character" w:customStyle="1" w:styleId="1f">
    <w:name w:val="1.正文 字符"/>
    <w:basedOn w:val="a3"/>
    <w:link w:val="1e"/>
    <w:qFormat/>
    <w:rsid w:val="00FB0076"/>
    <w:rPr>
      <w:rFonts w:ascii="Huawei Sans" w:eastAsia="方正兰亭黑简体" w:hAnsi="Huawei Sans" w:cs="Huawei Sans"/>
      <w:bCs/>
      <w:sz w:val="21"/>
    </w:rPr>
  </w:style>
  <w:style w:type="paragraph" w:customStyle="1" w:styleId="2f2">
    <w:name w:val="2.命令"/>
    <w:basedOn w:val="a2"/>
    <w:link w:val="2f3"/>
    <w:autoRedefine/>
    <w:qFormat/>
    <w:rsid w:val="006F7B06"/>
    <w:pPr>
      <w:spacing w:before="40" w:after="40"/>
      <w:ind w:left="1021"/>
    </w:pPr>
    <w:rPr>
      <w:rFonts w:ascii="Huawei Sans" w:eastAsia="方正兰亭黑简体" w:hAnsi="Huawei Sans" w:cs="Huawei Sans"/>
      <w:bCs/>
      <w:sz w:val="21"/>
    </w:rPr>
  </w:style>
  <w:style w:type="character" w:customStyle="1" w:styleId="F1EN0">
    <w:name w:val="F1正文EN 字符"/>
    <w:basedOn w:val="a3"/>
    <w:link w:val="F1EN"/>
    <w:rsid w:val="00EF0B3B"/>
    <w:rPr>
      <w:rFonts w:ascii="FrutigerNext LT Regular" w:eastAsia="FrutigerNext LT Regular" w:hAnsi="FrutigerNext LT Regular" w:cs="Arial"/>
      <w:kern w:val="2"/>
      <w:sz w:val="21"/>
      <w:szCs w:val="21"/>
    </w:rPr>
  </w:style>
  <w:style w:type="character" w:customStyle="1" w:styleId="2f3">
    <w:name w:val="2.命令 字符"/>
    <w:basedOn w:val="a3"/>
    <w:link w:val="2f2"/>
    <w:rsid w:val="006F7B06"/>
    <w:rPr>
      <w:rFonts w:ascii="Huawei Sans" w:eastAsia="方正兰亭黑简体" w:hAnsi="Huawei Sans" w:cs="Huawei Sans"/>
      <w:bCs/>
      <w:sz w:val="21"/>
    </w:rPr>
  </w:style>
  <w:style w:type="paragraph" w:customStyle="1" w:styleId="3">
    <w:name w:val="3.步骤"/>
    <w:basedOn w:val="a2"/>
    <w:link w:val="3f1"/>
    <w:autoRedefine/>
    <w:qFormat/>
    <w:rsid w:val="0005267F"/>
    <w:pPr>
      <w:numPr>
        <w:ilvl w:val="5"/>
        <w:numId w:val="4"/>
      </w:numPr>
      <w:spacing w:before="160" w:after="160"/>
      <w:ind w:left="1293"/>
      <w:outlineLvl w:val="3"/>
    </w:pPr>
    <w:rPr>
      <w:rFonts w:ascii="Huawei Sans" w:eastAsia="方正兰亭黑简体" w:hAnsi="Huawei Sans" w:cs="Huawei Sans"/>
      <w:sz w:val="21"/>
    </w:rPr>
  </w:style>
  <w:style w:type="paragraph" w:customStyle="1" w:styleId="40">
    <w:name w:val="4.任务"/>
    <w:basedOn w:val="ItemList"/>
    <w:link w:val="4a"/>
    <w:autoRedefine/>
    <w:qFormat/>
    <w:rsid w:val="00F53396"/>
    <w:pPr>
      <w:numPr>
        <w:numId w:val="18"/>
      </w:numPr>
      <w:ind w:left="1441"/>
    </w:pPr>
    <w:rPr>
      <w:rFonts w:ascii="HuaweiSans-Regular" w:eastAsia="方正兰亭黑简体" w:hAnsi="HuaweiSans-Regular" w:cs="微软雅黑"/>
    </w:rPr>
  </w:style>
  <w:style w:type="character" w:customStyle="1" w:styleId="Step0">
    <w:name w:val="Step 字符"/>
    <w:basedOn w:val="a3"/>
    <w:link w:val="Step"/>
    <w:rsid w:val="004F1A3D"/>
    <w:rPr>
      <w:rFonts w:ascii="FrutigerNext LT Regular" w:eastAsia="华文细黑" w:hAnsi="FrutigerNext LT Regular" w:cs="Arial"/>
      <w:snapToGrid w:val="0"/>
      <w:sz w:val="21"/>
      <w:szCs w:val="21"/>
    </w:rPr>
  </w:style>
  <w:style w:type="paragraph" w:customStyle="1" w:styleId="58">
    <w:name w:val="5.表格文字"/>
    <w:basedOn w:val="TableText"/>
    <w:link w:val="59"/>
    <w:autoRedefine/>
    <w:qFormat/>
    <w:rsid w:val="0073326B"/>
    <w:pPr>
      <w:autoSpaceDE w:val="0"/>
      <w:autoSpaceDN w:val="0"/>
    </w:pPr>
    <w:rPr>
      <w:rFonts w:ascii="HuaweiSans-Regular" w:eastAsia="方正兰亭黑简体" w:hAnsi="HuaweiSans-Regular"/>
      <w:sz w:val="21"/>
    </w:rPr>
  </w:style>
  <w:style w:type="character" w:customStyle="1" w:styleId="ItemList0">
    <w:name w:val="Item List 字符"/>
    <w:basedOn w:val="a3"/>
    <w:link w:val="ItemList"/>
    <w:rsid w:val="00FA0954"/>
    <w:rPr>
      <w:rFonts w:ascii="FrutigerNext LT Regular" w:eastAsia="华文细黑" w:hAnsi="FrutigerNext LT Regular" w:cs="Arial"/>
      <w:kern w:val="2"/>
      <w:sz w:val="21"/>
      <w:szCs w:val="21"/>
    </w:rPr>
  </w:style>
  <w:style w:type="character" w:customStyle="1" w:styleId="4a">
    <w:name w:val="4.任务 字符"/>
    <w:basedOn w:val="ItemList0"/>
    <w:link w:val="40"/>
    <w:rsid w:val="00F53396"/>
    <w:rPr>
      <w:rFonts w:ascii="HuaweiSans-Regular" w:eastAsia="方正兰亭黑简体" w:hAnsi="HuaweiSans-Regular" w:cs="微软雅黑"/>
      <w:kern w:val="2"/>
      <w:sz w:val="21"/>
      <w:szCs w:val="21"/>
    </w:rPr>
  </w:style>
  <w:style w:type="character" w:customStyle="1" w:styleId="TableText0">
    <w:name w:val="Table Text 字符"/>
    <w:basedOn w:val="a3"/>
    <w:link w:val="TableText"/>
    <w:rsid w:val="00FA0954"/>
    <w:rPr>
      <w:rFonts w:ascii="FrutigerNext LT Regular" w:eastAsia="华文细黑" w:hAnsi="FrutigerNext LT Regular" w:cs="Arial"/>
      <w:snapToGrid w:val="0"/>
      <w:sz w:val="21"/>
      <w:szCs w:val="21"/>
    </w:rPr>
  </w:style>
  <w:style w:type="character" w:customStyle="1" w:styleId="59">
    <w:name w:val="5.表格文字 字符"/>
    <w:basedOn w:val="TableText0"/>
    <w:link w:val="58"/>
    <w:rsid w:val="0073326B"/>
    <w:rPr>
      <w:rFonts w:ascii="HuaweiSans-Regular" w:eastAsia="方正兰亭黑简体" w:hAnsi="HuaweiSans-Regular" w:cs="微软雅黑"/>
      <w:snapToGrid w:val="0"/>
      <w:sz w:val="21"/>
      <w:szCs w:val="21"/>
    </w:rPr>
  </w:style>
  <w:style w:type="paragraph" w:customStyle="1" w:styleId="63">
    <w:name w:val="6.前言"/>
    <w:basedOn w:val="Heading1NoNumber"/>
    <w:link w:val="64"/>
    <w:autoRedefine/>
    <w:qFormat/>
    <w:rsid w:val="00F73F7D"/>
  </w:style>
  <w:style w:type="paragraph" w:customStyle="1" w:styleId="73">
    <w:name w:val="7.简介标题"/>
    <w:basedOn w:val="a2"/>
    <w:link w:val="74"/>
    <w:autoRedefine/>
    <w:qFormat/>
    <w:rsid w:val="00F73F7D"/>
  </w:style>
  <w:style w:type="character" w:customStyle="1" w:styleId="Heading1NoNumber0">
    <w:name w:val="Heading1 No Number 字符"/>
    <w:basedOn w:val="10"/>
    <w:link w:val="Heading1NoNumber"/>
    <w:rsid w:val="00EA31D3"/>
    <w:rPr>
      <w:rFonts w:ascii="Arial Unicode MS" w:eastAsia="黑体" w:hAnsi="Arial Unicode MS" w:cs="Book Antiqua"/>
      <w:b/>
      <w:bCs/>
      <w:kern w:val="2"/>
      <w:sz w:val="44"/>
      <w:szCs w:val="44"/>
    </w:rPr>
  </w:style>
  <w:style w:type="character" w:customStyle="1" w:styleId="64">
    <w:name w:val="6.前言 字符"/>
    <w:basedOn w:val="Heading1NoNumber0"/>
    <w:link w:val="63"/>
    <w:rsid w:val="00C11E5E"/>
    <w:rPr>
      <w:rFonts w:ascii="HuaweiSans-Regular" w:eastAsia="方正兰亭黑简体" w:hAnsi="HuaweiSans-Regular" w:cs="微软雅黑"/>
      <w:b/>
      <w:bCs/>
      <w:kern w:val="2"/>
      <w:sz w:val="44"/>
      <w:szCs w:val="44"/>
    </w:rPr>
  </w:style>
  <w:style w:type="paragraph" w:customStyle="1" w:styleId="83">
    <w:name w:val="8.前言标题"/>
    <w:basedOn w:val="1e"/>
    <w:link w:val="84"/>
    <w:autoRedefine/>
    <w:qFormat/>
    <w:rsid w:val="00F73F7D"/>
    <w:rPr>
      <w:noProof/>
    </w:rPr>
  </w:style>
  <w:style w:type="character" w:customStyle="1" w:styleId="20">
    <w:name w:val="标题 2 字符"/>
    <w:aliases w:val="ALT+2 字符"/>
    <w:basedOn w:val="a3"/>
    <w:link w:val="2"/>
    <w:rsid w:val="00612E48"/>
    <w:rPr>
      <w:rFonts w:ascii="Huawei Sans" w:eastAsia="方正兰亭黑简体" w:hAnsi="Huawei Sans" w:cs="Huawei Sans"/>
      <w:bCs/>
      <w:noProof/>
      <w:sz w:val="36"/>
      <w:szCs w:val="36"/>
    </w:rPr>
  </w:style>
  <w:style w:type="character" w:customStyle="1" w:styleId="Heading2NoNumber0">
    <w:name w:val="Heading2 No Number 字符"/>
    <w:basedOn w:val="20"/>
    <w:link w:val="Heading2NoNumber"/>
    <w:rsid w:val="00EA31D3"/>
    <w:rPr>
      <w:rFonts w:ascii="Arial Unicode MS" w:eastAsia="黑体" w:hAnsi="Arial Unicode MS" w:cs="Book Antiqua"/>
      <w:bCs/>
      <w:noProof/>
      <w:sz w:val="36"/>
      <w:szCs w:val="36"/>
      <w:lang w:eastAsia="en-US"/>
    </w:rPr>
  </w:style>
  <w:style w:type="character" w:customStyle="1" w:styleId="74">
    <w:name w:val="7.简介标题 字符"/>
    <w:basedOn w:val="Heading2NoNumber0"/>
    <w:link w:val="73"/>
    <w:rsid w:val="00C11E5E"/>
    <w:rPr>
      <w:rFonts w:ascii="微软雅黑" w:eastAsia="微软雅黑" w:hAnsi="微软雅黑" w:cs="微软雅黑"/>
      <w:bCs w:val="0"/>
      <w:noProof/>
      <w:sz w:val="36"/>
      <w:szCs w:val="36"/>
      <w:lang w:eastAsia="en-US"/>
    </w:rPr>
  </w:style>
  <w:style w:type="character" w:customStyle="1" w:styleId="31">
    <w:name w:val="标题 3 字符"/>
    <w:aliases w:val="ALT+3 字符"/>
    <w:basedOn w:val="a3"/>
    <w:link w:val="30"/>
    <w:rsid w:val="00CC7597"/>
    <w:rPr>
      <w:rFonts w:ascii="HuaweiSans-Regular" w:eastAsia="方正兰亭黑简体" w:hAnsi="HuaweiSans-Regular" w:cs="微软雅黑"/>
      <w:noProof/>
      <w:sz w:val="32"/>
      <w:szCs w:val="32"/>
    </w:rPr>
  </w:style>
  <w:style w:type="character" w:customStyle="1" w:styleId="Heading3NoNumber0">
    <w:name w:val="Heading3 No Number 字符"/>
    <w:basedOn w:val="31"/>
    <w:link w:val="Heading3NoNumber"/>
    <w:rsid w:val="00EA31D3"/>
    <w:rPr>
      <w:rFonts w:ascii="Arial Unicode MS" w:eastAsia="黑体" w:hAnsi="Arial Unicode MS" w:cs="Book Antiqua"/>
      <w:noProof/>
      <w:sz w:val="26"/>
      <w:szCs w:val="32"/>
    </w:rPr>
  </w:style>
  <w:style w:type="character" w:customStyle="1" w:styleId="84">
    <w:name w:val="8.前言标题 字符"/>
    <w:basedOn w:val="Heading3NoNumber0"/>
    <w:link w:val="83"/>
    <w:rsid w:val="00F73F7D"/>
    <w:rPr>
      <w:rFonts w:ascii="HuaweiSans-Regular" w:eastAsia="方正兰亭黑简体" w:hAnsi="HuaweiSans-Regular" w:cs="微软雅黑"/>
      <w:noProof/>
      <w:sz w:val="21"/>
      <w:szCs w:val="32"/>
    </w:rPr>
  </w:style>
  <w:style w:type="table" w:customStyle="1" w:styleId="affff8">
    <w:name w:val="表格样式"/>
    <w:basedOn w:val="a4"/>
    <w:uiPriority w:val="99"/>
    <w:rsid w:val="00E75EA5"/>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b/>
      </w:rPr>
      <w:tblPr/>
      <w:tcPr>
        <w:vAlign w:val="center"/>
      </w:tcPr>
    </w:tblStylePr>
    <w:tblStylePr w:type="firstCol">
      <w:pPr>
        <w:jc w:val="center"/>
      </w:pPr>
      <w:tblPr/>
      <w:tcPr>
        <w:vAlign w:val="center"/>
      </w:tcPr>
    </w:tblStylePr>
  </w:style>
  <w:style w:type="table" w:customStyle="1" w:styleId="Table">
    <w:name w:val="Table"/>
    <w:basedOn w:val="aa"/>
    <w:rsid w:val="00896E8D"/>
    <w:pPr>
      <w:jc w:val="left"/>
    </w:pPr>
    <w:rPr>
      <w:rFonts w:cs="Arial"/>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character" w:customStyle="1" w:styleId="3f1">
    <w:name w:val="3.步骤 字符"/>
    <w:basedOn w:val="a3"/>
    <w:link w:val="3"/>
    <w:qFormat/>
    <w:rsid w:val="0005267F"/>
    <w:rPr>
      <w:rFonts w:ascii="Huawei Sans" w:eastAsia="方正兰亭黑简体" w:hAnsi="Huawei Sans" w:cs="Huawei Sans"/>
      <w:sz w:val="21"/>
    </w:rPr>
  </w:style>
  <w:style w:type="paragraph" w:customStyle="1" w:styleId="5a">
    <w:name w:val="5.表格标题"/>
    <w:basedOn w:val="a2"/>
    <w:link w:val="5b"/>
    <w:autoRedefine/>
    <w:qFormat/>
    <w:rsid w:val="00C11E5E"/>
    <w:pPr>
      <w:keepNext/>
      <w:topLinePunct w:val="0"/>
      <w:spacing w:before="160" w:line="240" w:lineRule="auto"/>
      <w:ind w:left="0"/>
      <w:jc w:val="center"/>
    </w:pPr>
    <w:rPr>
      <w:rFonts w:ascii="HuaweiSans-Regular" w:eastAsia="方正兰亭黑简体" w:hAnsi="HuaweiSans-Regular"/>
      <w:b/>
      <w:spacing w:val="-4"/>
      <w:sz w:val="24"/>
      <w:szCs w:val="24"/>
    </w:rPr>
  </w:style>
  <w:style w:type="paragraph" w:customStyle="1" w:styleId="91">
    <w:name w:val="9.图片标题"/>
    <w:basedOn w:val="a2"/>
    <w:link w:val="92"/>
    <w:autoRedefine/>
    <w:qFormat/>
    <w:rsid w:val="003873A8"/>
    <w:pPr>
      <w:keepNext/>
      <w:topLinePunct w:val="0"/>
      <w:spacing w:after="160" w:line="240" w:lineRule="auto"/>
      <w:ind w:left="0"/>
      <w:jc w:val="center"/>
    </w:pPr>
    <w:rPr>
      <w:rFonts w:ascii="HuaweiSans-Regular" w:eastAsia="方正兰亭黑简体" w:hAnsi="HuaweiSans-Regular"/>
      <w:b/>
      <w:spacing w:val="-4"/>
      <w:sz w:val="24"/>
      <w:szCs w:val="24"/>
    </w:rPr>
  </w:style>
  <w:style w:type="character" w:customStyle="1" w:styleId="92">
    <w:name w:val="9.图片标题 字符"/>
    <w:basedOn w:val="a3"/>
    <w:link w:val="91"/>
    <w:rsid w:val="003873A8"/>
    <w:rPr>
      <w:rFonts w:ascii="HuaweiSans-Regular" w:eastAsia="方正兰亭黑简体" w:hAnsi="HuaweiSans-Regular" w:cs="微软雅黑"/>
      <w:b/>
      <w:spacing w:val="-4"/>
      <w:sz w:val="24"/>
      <w:szCs w:val="24"/>
    </w:rPr>
  </w:style>
  <w:style w:type="character" w:customStyle="1" w:styleId="5b">
    <w:name w:val="5.表格标题 字符"/>
    <w:basedOn w:val="a3"/>
    <w:link w:val="5a"/>
    <w:rsid w:val="00C11E5E"/>
    <w:rPr>
      <w:rFonts w:ascii="HuaweiSans-Regular" w:eastAsia="方正兰亭黑简体" w:hAnsi="HuaweiSans-Regular" w:cs="微软雅黑"/>
      <w:b/>
      <w:spacing w:val="-4"/>
      <w:sz w:val="24"/>
      <w:szCs w:val="24"/>
    </w:rPr>
  </w:style>
  <w:style w:type="paragraph" w:styleId="affff9">
    <w:name w:val="No Spacing"/>
    <w:uiPriority w:val="1"/>
    <w:rsid w:val="004A31D9"/>
    <w:pPr>
      <w:topLinePunct/>
      <w:adjustRightInd w:val="0"/>
      <w:snapToGrid w:val="0"/>
      <w:ind w:left="1134"/>
    </w:pPr>
    <w:rPr>
      <w:rFonts w:ascii="微软雅黑" w:eastAsia="微软雅黑" w:hAnsi="微软雅黑" w:cs="微软雅黑"/>
    </w:rPr>
  </w:style>
  <w:style w:type="character" w:styleId="affffa">
    <w:name w:val="Intense Emphasis"/>
    <w:basedOn w:val="a3"/>
    <w:uiPriority w:val="21"/>
    <w:rsid w:val="004A31D9"/>
    <w:rPr>
      <w:rFonts w:ascii="微软雅黑" w:eastAsia="微软雅黑" w:hAnsi="微软雅黑" w:cs="微软雅黑"/>
      <w:i/>
      <w:iCs/>
      <w:color w:val="4F81BD" w:themeColor="accent1"/>
    </w:rPr>
  </w:style>
  <w:style w:type="paragraph" w:styleId="affffb">
    <w:name w:val="Quote"/>
    <w:basedOn w:val="a2"/>
    <w:next w:val="a2"/>
    <w:link w:val="affffc"/>
    <w:uiPriority w:val="29"/>
    <w:rsid w:val="004A31D9"/>
    <w:pPr>
      <w:spacing w:before="200" w:after="160"/>
      <w:ind w:left="864" w:right="864"/>
      <w:jc w:val="center"/>
    </w:pPr>
    <w:rPr>
      <w:i/>
      <w:iCs/>
      <w:color w:val="404040" w:themeColor="text1" w:themeTint="BF"/>
    </w:rPr>
  </w:style>
  <w:style w:type="character" w:customStyle="1" w:styleId="affffc">
    <w:name w:val="引用 字符"/>
    <w:basedOn w:val="a3"/>
    <w:link w:val="affffb"/>
    <w:uiPriority w:val="29"/>
    <w:rsid w:val="004A31D9"/>
    <w:rPr>
      <w:rFonts w:ascii="微软雅黑" w:eastAsia="微软雅黑" w:hAnsi="微软雅黑" w:cs="微软雅黑"/>
      <w:i/>
      <w:iCs/>
      <w:color w:val="404040" w:themeColor="text1" w:themeTint="BF"/>
    </w:rPr>
  </w:style>
  <w:style w:type="paragraph" w:styleId="affffd">
    <w:name w:val="Intense Quote"/>
    <w:basedOn w:val="a2"/>
    <w:next w:val="a2"/>
    <w:link w:val="affffe"/>
    <w:autoRedefine/>
    <w:uiPriority w:val="30"/>
    <w:rsid w:val="004A31D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e">
    <w:name w:val="明显引用 字符"/>
    <w:basedOn w:val="a3"/>
    <w:link w:val="affffd"/>
    <w:uiPriority w:val="30"/>
    <w:rsid w:val="004A31D9"/>
    <w:rPr>
      <w:rFonts w:ascii="微软雅黑" w:eastAsia="微软雅黑" w:hAnsi="微软雅黑" w:cs="微软雅黑"/>
      <w:i/>
      <w:iCs/>
      <w:color w:val="4F81BD" w:themeColor="accent1"/>
    </w:rPr>
  </w:style>
  <w:style w:type="character" w:styleId="afffff">
    <w:name w:val="Subtle Reference"/>
    <w:basedOn w:val="a3"/>
    <w:uiPriority w:val="31"/>
    <w:rsid w:val="004A31D9"/>
    <w:rPr>
      <w:rFonts w:ascii="微软雅黑" w:eastAsia="微软雅黑" w:hAnsi="微软雅黑" w:cs="微软雅黑"/>
      <w:smallCaps/>
      <w:color w:val="5A5A5A" w:themeColor="text1" w:themeTint="A5"/>
    </w:rPr>
  </w:style>
  <w:style w:type="character" w:styleId="afffff0">
    <w:name w:val="Intense Reference"/>
    <w:basedOn w:val="a3"/>
    <w:uiPriority w:val="32"/>
    <w:rsid w:val="004A31D9"/>
    <w:rPr>
      <w:rFonts w:ascii="微软雅黑" w:eastAsia="微软雅黑" w:hAnsi="微软雅黑" w:cs="微软雅黑"/>
      <w:b/>
      <w:bCs/>
      <w:smallCaps/>
      <w:color w:val="4F81BD" w:themeColor="accent1"/>
      <w:spacing w:val="5"/>
    </w:rPr>
  </w:style>
  <w:style w:type="character" w:styleId="afffff1">
    <w:name w:val="Book Title"/>
    <w:basedOn w:val="a3"/>
    <w:uiPriority w:val="33"/>
    <w:rsid w:val="004A31D9"/>
    <w:rPr>
      <w:rFonts w:ascii="微软雅黑" w:eastAsia="微软雅黑" w:hAnsi="微软雅黑" w:cs="微软雅黑"/>
      <w:b/>
      <w:bCs/>
      <w:i/>
      <w:iCs/>
      <w:spacing w:val="5"/>
    </w:rPr>
  </w:style>
  <w:style w:type="paragraph" w:customStyle="1" w:styleId="afffff2">
    <w:name w:val="边框代码"/>
    <w:basedOn w:val="1e"/>
    <w:link w:val="Char1"/>
    <w:qFormat/>
    <w:rsid w:val="00B760EE"/>
    <w:pPr>
      <w:pBdr>
        <w:top w:val="single" w:sz="8" w:space="1" w:color="auto"/>
        <w:left w:val="single" w:sz="8" w:space="4" w:color="auto"/>
        <w:bottom w:val="single" w:sz="8" w:space="1" w:color="auto"/>
        <w:right w:val="single" w:sz="8" w:space="5" w:color="auto"/>
      </w:pBdr>
      <w:shd w:val="clear" w:color="auto" w:fill="D9D9D9" w:themeFill="background1" w:themeFillShade="D9"/>
      <w:topLinePunct/>
      <w:adjustRightInd w:val="0"/>
      <w:spacing w:before="40" w:after="40" w:line="240" w:lineRule="auto"/>
    </w:pPr>
    <w:rPr>
      <w:bCs w:val="0"/>
      <w:spacing w:val="-4"/>
      <w:kern w:val="2"/>
      <w:sz w:val="18"/>
      <w:szCs w:val="21"/>
      <w:shd w:val="pct15" w:color="auto" w:fill="FFFFFF"/>
    </w:rPr>
  </w:style>
  <w:style w:type="character" w:customStyle="1" w:styleId="Char1">
    <w:name w:val="边框代码 Char"/>
    <w:basedOn w:val="92"/>
    <w:link w:val="afffff2"/>
    <w:rsid w:val="00B760EE"/>
    <w:rPr>
      <w:rFonts w:ascii="Huawei Sans" w:eastAsia="方正兰亭黑简体" w:hAnsi="Huawei Sans" w:cs="Huawei Sans"/>
      <w:b w:val="0"/>
      <w:spacing w:val="-4"/>
      <w:kern w:val="2"/>
      <w:sz w:val="18"/>
      <w:szCs w:val="21"/>
      <w:shd w:val="clear" w:color="auto" w:fill="D9D9D9" w:themeFill="background1" w:themeFillShade="D9"/>
    </w:rPr>
  </w:style>
  <w:style w:type="character" w:customStyle="1" w:styleId="TableDescription0">
    <w:name w:val="Table Description 字符"/>
    <w:basedOn w:val="a3"/>
    <w:link w:val="TableDescription"/>
    <w:rsid w:val="00343B56"/>
    <w:rPr>
      <w:rFonts w:ascii="微软雅黑" w:eastAsia="黑体" w:hAnsi="微软雅黑" w:cs="微软雅黑"/>
      <w:spacing w:val="-4"/>
    </w:rPr>
  </w:style>
  <w:style w:type="paragraph" w:styleId="afffff3">
    <w:name w:val="Revision"/>
    <w:hidden/>
    <w:uiPriority w:val="99"/>
    <w:semiHidden/>
    <w:rsid w:val="00264027"/>
    <w:rPr>
      <w:rFonts w:ascii="微软雅黑" w:eastAsia="微软雅黑" w:hAnsi="微软雅黑" w:cs="微软雅黑"/>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416473">
      <w:bodyDiv w:val="1"/>
      <w:marLeft w:val="0"/>
      <w:marRight w:val="0"/>
      <w:marTop w:val="0"/>
      <w:marBottom w:val="0"/>
      <w:divBdr>
        <w:top w:val="none" w:sz="0" w:space="0" w:color="auto"/>
        <w:left w:val="none" w:sz="0" w:space="0" w:color="auto"/>
        <w:bottom w:val="none" w:sz="0" w:space="0" w:color="auto"/>
        <w:right w:val="none" w:sz="0" w:space="0" w:color="auto"/>
      </w:divBdr>
    </w:div>
    <w:div w:id="189999096">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87661816">
          <w:marLeft w:val="0"/>
          <w:marRight w:val="0"/>
          <w:marTop w:val="0"/>
          <w:marBottom w:val="0"/>
          <w:divBdr>
            <w:top w:val="none" w:sz="0" w:space="0" w:color="auto"/>
            <w:left w:val="none" w:sz="0" w:space="0" w:color="auto"/>
            <w:bottom w:val="none" w:sz="0" w:space="0" w:color="auto"/>
            <w:right w:val="none" w:sz="0" w:space="0" w:color="auto"/>
          </w:divBdr>
          <w:divsChild>
            <w:div w:id="14327515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35171256">
      <w:bodyDiv w:val="1"/>
      <w:marLeft w:val="0"/>
      <w:marRight w:val="0"/>
      <w:marTop w:val="0"/>
      <w:marBottom w:val="0"/>
      <w:divBdr>
        <w:top w:val="none" w:sz="0" w:space="0" w:color="auto"/>
        <w:left w:val="none" w:sz="0" w:space="0" w:color="auto"/>
        <w:bottom w:val="none" w:sz="0" w:space="0" w:color="auto"/>
        <w:right w:val="none" w:sz="0" w:space="0" w:color="auto"/>
      </w:divBdr>
    </w:div>
    <w:div w:id="301694121">
      <w:bodyDiv w:val="1"/>
      <w:marLeft w:val="0"/>
      <w:marRight w:val="0"/>
      <w:marTop w:val="0"/>
      <w:marBottom w:val="0"/>
      <w:divBdr>
        <w:top w:val="none" w:sz="0" w:space="0" w:color="auto"/>
        <w:left w:val="none" w:sz="0" w:space="0" w:color="auto"/>
        <w:bottom w:val="none" w:sz="0" w:space="0" w:color="auto"/>
        <w:right w:val="none" w:sz="0" w:space="0" w:color="auto"/>
      </w:divBdr>
      <w:divsChild>
        <w:div w:id="2135513331">
          <w:marLeft w:val="0"/>
          <w:marRight w:val="0"/>
          <w:marTop w:val="600"/>
          <w:marBottom w:val="0"/>
          <w:divBdr>
            <w:top w:val="none" w:sz="0" w:space="0" w:color="auto"/>
            <w:left w:val="none" w:sz="0" w:space="0" w:color="auto"/>
            <w:bottom w:val="none" w:sz="0" w:space="0" w:color="auto"/>
            <w:right w:val="none" w:sz="0" w:space="0" w:color="auto"/>
          </w:divBdr>
          <w:divsChild>
            <w:div w:id="632907960">
              <w:marLeft w:val="0"/>
              <w:marRight w:val="0"/>
              <w:marTop w:val="0"/>
              <w:marBottom w:val="0"/>
              <w:divBdr>
                <w:top w:val="none" w:sz="0" w:space="0" w:color="auto"/>
                <w:left w:val="none" w:sz="0" w:space="0" w:color="auto"/>
                <w:bottom w:val="none" w:sz="0" w:space="0" w:color="auto"/>
                <w:right w:val="none" w:sz="0" w:space="0" w:color="auto"/>
              </w:divBdr>
              <w:divsChild>
                <w:div w:id="5422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465932">
      <w:bodyDiv w:val="1"/>
      <w:marLeft w:val="0"/>
      <w:marRight w:val="0"/>
      <w:marTop w:val="0"/>
      <w:marBottom w:val="0"/>
      <w:divBdr>
        <w:top w:val="none" w:sz="0" w:space="0" w:color="auto"/>
        <w:left w:val="none" w:sz="0" w:space="0" w:color="auto"/>
        <w:bottom w:val="none" w:sz="0" w:space="0" w:color="auto"/>
        <w:right w:val="none" w:sz="0" w:space="0" w:color="auto"/>
      </w:divBdr>
    </w:div>
    <w:div w:id="977607634">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55317161">
          <w:marLeft w:val="0"/>
          <w:marRight w:val="0"/>
          <w:marTop w:val="0"/>
          <w:marBottom w:val="0"/>
          <w:divBdr>
            <w:top w:val="none" w:sz="0" w:space="0" w:color="auto"/>
            <w:left w:val="none" w:sz="0" w:space="0" w:color="auto"/>
            <w:bottom w:val="none" w:sz="0" w:space="0" w:color="auto"/>
            <w:right w:val="none" w:sz="0" w:space="0" w:color="auto"/>
          </w:divBdr>
          <w:divsChild>
            <w:div w:id="12538524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141313486">
      <w:bodyDiv w:val="1"/>
      <w:marLeft w:val="0"/>
      <w:marRight w:val="0"/>
      <w:marTop w:val="0"/>
      <w:marBottom w:val="0"/>
      <w:divBdr>
        <w:top w:val="none" w:sz="0" w:space="0" w:color="auto"/>
        <w:left w:val="none" w:sz="0" w:space="0" w:color="auto"/>
        <w:bottom w:val="none" w:sz="0" w:space="0" w:color="auto"/>
        <w:right w:val="none" w:sz="0" w:space="0" w:color="auto"/>
      </w:divBdr>
      <w:divsChild>
        <w:div w:id="873813090">
          <w:marLeft w:val="475"/>
          <w:marRight w:val="0"/>
          <w:marTop w:val="158"/>
          <w:marBottom w:val="0"/>
          <w:divBdr>
            <w:top w:val="none" w:sz="0" w:space="0" w:color="auto"/>
            <w:left w:val="none" w:sz="0" w:space="0" w:color="auto"/>
            <w:bottom w:val="none" w:sz="0" w:space="0" w:color="auto"/>
            <w:right w:val="none" w:sz="0" w:space="0" w:color="auto"/>
          </w:divBdr>
        </w:div>
      </w:divsChild>
    </w:div>
    <w:div w:id="1247959890">
      <w:bodyDiv w:val="1"/>
      <w:marLeft w:val="0"/>
      <w:marRight w:val="0"/>
      <w:marTop w:val="0"/>
      <w:marBottom w:val="0"/>
      <w:divBdr>
        <w:top w:val="none" w:sz="0" w:space="0" w:color="auto"/>
        <w:left w:val="none" w:sz="0" w:space="0" w:color="auto"/>
        <w:bottom w:val="none" w:sz="0" w:space="0" w:color="auto"/>
        <w:right w:val="none" w:sz="0" w:space="0" w:color="auto"/>
      </w:divBdr>
      <w:divsChild>
        <w:div w:id="1141849384">
          <w:marLeft w:val="360"/>
          <w:marRight w:val="0"/>
          <w:marTop w:val="200"/>
          <w:marBottom w:val="0"/>
          <w:divBdr>
            <w:top w:val="none" w:sz="0" w:space="0" w:color="auto"/>
            <w:left w:val="none" w:sz="0" w:space="0" w:color="auto"/>
            <w:bottom w:val="none" w:sz="0" w:space="0" w:color="auto"/>
            <w:right w:val="none" w:sz="0" w:space="0" w:color="auto"/>
          </w:divBdr>
        </w:div>
        <w:div w:id="1940914685">
          <w:marLeft w:val="360"/>
          <w:marRight w:val="0"/>
          <w:marTop w:val="200"/>
          <w:marBottom w:val="0"/>
          <w:divBdr>
            <w:top w:val="none" w:sz="0" w:space="0" w:color="auto"/>
            <w:left w:val="none" w:sz="0" w:space="0" w:color="auto"/>
            <w:bottom w:val="none" w:sz="0" w:space="0" w:color="auto"/>
            <w:right w:val="none" w:sz="0" w:space="0" w:color="auto"/>
          </w:divBdr>
        </w:div>
      </w:divsChild>
    </w:div>
    <w:div w:id="1299647669">
      <w:bodyDiv w:val="1"/>
      <w:marLeft w:val="0"/>
      <w:marRight w:val="0"/>
      <w:marTop w:val="0"/>
      <w:marBottom w:val="0"/>
      <w:divBdr>
        <w:top w:val="none" w:sz="0" w:space="0" w:color="auto"/>
        <w:left w:val="none" w:sz="0" w:space="0" w:color="auto"/>
        <w:bottom w:val="none" w:sz="0" w:space="0" w:color="auto"/>
        <w:right w:val="none" w:sz="0" w:space="0" w:color="auto"/>
      </w:divBdr>
    </w:div>
    <w:div w:id="1318414813">
      <w:bodyDiv w:val="1"/>
      <w:marLeft w:val="360"/>
      <w:marRight w:val="360"/>
      <w:marTop w:val="360"/>
      <w:marBottom w:val="360"/>
      <w:divBdr>
        <w:top w:val="none" w:sz="0" w:space="0" w:color="auto"/>
        <w:left w:val="none" w:sz="0" w:space="0" w:color="auto"/>
        <w:bottom w:val="none" w:sz="0" w:space="0" w:color="auto"/>
        <w:right w:val="none" w:sz="0" w:space="0" w:color="auto"/>
      </w:divBdr>
      <w:divsChild>
        <w:div w:id="253901343">
          <w:marLeft w:val="0"/>
          <w:marRight w:val="0"/>
          <w:marTop w:val="0"/>
          <w:marBottom w:val="0"/>
          <w:divBdr>
            <w:top w:val="none" w:sz="0" w:space="0" w:color="auto"/>
            <w:left w:val="none" w:sz="0" w:space="0" w:color="auto"/>
            <w:bottom w:val="none" w:sz="0" w:space="0" w:color="auto"/>
            <w:right w:val="none" w:sz="0" w:space="0" w:color="auto"/>
          </w:divBdr>
          <w:divsChild>
            <w:div w:id="9980752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77125386">
      <w:bodyDiv w:val="1"/>
      <w:marLeft w:val="0"/>
      <w:marRight w:val="0"/>
      <w:marTop w:val="0"/>
      <w:marBottom w:val="0"/>
      <w:divBdr>
        <w:top w:val="none" w:sz="0" w:space="0" w:color="auto"/>
        <w:left w:val="none" w:sz="0" w:space="0" w:color="auto"/>
        <w:bottom w:val="none" w:sz="0" w:space="0" w:color="auto"/>
        <w:right w:val="none" w:sz="0" w:space="0" w:color="auto"/>
      </w:divBdr>
    </w:div>
    <w:div w:id="1620532153">
      <w:bodyDiv w:val="1"/>
      <w:marLeft w:val="0"/>
      <w:marRight w:val="0"/>
      <w:marTop w:val="0"/>
      <w:marBottom w:val="0"/>
      <w:divBdr>
        <w:top w:val="none" w:sz="0" w:space="0" w:color="auto"/>
        <w:left w:val="none" w:sz="0" w:space="0" w:color="auto"/>
        <w:bottom w:val="none" w:sz="0" w:space="0" w:color="auto"/>
        <w:right w:val="none" w:sz="0" w:space="0" w:color="auto"/>
      </w:divBdr>
    </w:div>
    <w:div w:id="1748306200">
      <w:bodyDiv w:val="1"/>
      <w:marLeft w:val="0"/>
      <w:marRight w:val="0"/>
      <w:marTop w:val="0"/>
      <w:marBottom w:val="0"/>
      <w:divBdr>
        <w:top w:val="none" w:sz="0" w:space="0" w:color="auto"/>
        <w:left w:val="none" w:sz="0" w:space="0" w:color="auto"/>
        <w:bottom w:val="none" w:sz="0" w:space="0" w:color="auto"/>
        <w:right w:val="none" w:sz="0" w:space="0" w:color="auto"/>
      </w:divBdr>
      <w:divsChild>
        <w:div w:id="367920154">
          <w:marLeft w:val="0"/>
          <w:marRight w:val="0"/>
          <w:marTop w:val="600"/>
          <w:marBottom w:val="0"/>
          <w:divBdr>
            <w:top w:val="none" w:sz="0" w:space="0" w:color="auto"/>
            <w:left w:val="none" w:sz="0" w:space="0" w:color="auto"/>
            <w:bottom w:val="none" w:sz="0" w:space="0" w:color="auto"/>
            <w:right w:val="none" w:sz="0" w:space="0" w:color="auto"/>
          </w:divBdr>
          <w:divsChild>
            <w:div w:id="792747212">
              <w:marLeft w:val="0"/>
              <w:marRight w:val="0"/>
              <w:marTop w:val="0"/>
              <w:marBottom w:val="0"/>
              <w:divBdr>
                <w:top w:val="none" w:sz="0" w:space="0" w:color="auto"/>
                <w:left w:val="none" w:sz="0" w:space="0" w:color="auto"/>
                <w:bottom w:val="none" w:sz="0" w:space="0" w:color="auto"/>
                <w:right w:val="none" w:sz="0" w:space="0" w:color="auto"/>
              </w:divBdr>
              <w:divsChild>
                <w:div w:id="16936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276998">
      <w:bodyDiv w:val="1"/>
      <w:marLeft w:val="360"/>
      <w:marRight w:val="360"/>
      <w:marTop w:val="360"/>
      <w:marBottom w:val="360"/>
      <w:divBdr>
        <w:top w:val="none" w:sz="0" w:space="0" w:color="auto"/>
        <w:left w:val="none" w:sz="0" w:space="0" w:color="auto"/>
        <w:bottom w:val="none" w:sz="0" w:space="0" w:color="auto"/>
        <w:right w:val="none" w:sz="0" w:space="0" w:color="auto"/>
      </w:divBdr>
      <w:divsChild>
        <w:div w:id="1629776132">
          <w:marLeft w:val="0"/>
          <w:marRight w:val="0"/>
          <w:marTop w:val="0"/>
          <w:marBottom w:val="0"/>
          <w:divBdr>
            <w:top w:val="none" w:sz="0" w:space="0" w:color="auto"/>
            <w:left w:val="none" w:sz="0" w:space="0" w:color="auto"/>
            <w:bottom w:val="none" w:sz="0" w:space="0" w:color="auto"/>
            <w:right w:val="none" w:sz="0" w:space="0" w:color="auto"/>
          </w:divBdr>
          <w:divsChild>
            <w:div w:id="17614884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29201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mirrors.huaweicloud.com/repository/conf/CentOS-7-anon.repo)&#30340;&#20869;&#23481;&#20445;&#23384;&#21040;/etc/yum.repos.d/CentOS-Base.repo" TargetMode="External"/><Relationship Id="rId68"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hyperlink" Target="https://mirrors.huaweicloud.com/openeuler/openEuler-20.03-LTS/ISO/x86_64/openEuler-20.03-LTS-x86_64-dvd.iso" TargetMode="Externa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opengauss.obs.cn-south-1.myhuaweicloud.com/1.0.0/x86/openGauss-1.0.0-CentOS-64bit.tar.gz" TargetMode="External"/><Relationship Id="rId5" Type="http://schemas.openxmlformats.org/officeDocument/2006/relationships/customXml" Target="../customXml/item4.xml"/><Relationship Id="rId61" Type="http://schemas.openxmlformats.org/officeDocument/2006/relationships/image" Target="media/image47.png"/><Relationship Id="rId19" Type="http://schemas.openxmlformats.org/officeDocument/2006/relationships/image" Target="media/image6.png"/><Relationship Id="rId14" Type="http://schemas.openxmlformats.org/officeDocument/2006/relationships/hyperlink" Target="https://www.virtualbox.org/wiki/Download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mirrors.huaweicloud.com/repository/conf/CentOS-7-anon.repo" TargetMode="External"/><Relationship Id="rId6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7.png"/><Relationship Id="rId3" Type="http://schemas.openxmlformats.org/officeDocument/2006/relationships/customXml" Target="../customXml/item2.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opengauss.obs.cn-south-1.myhuaweicloud.com/1.0.0/x86/openGauss-1.0.0-CentOS-64bit.tar.gz"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mirrors.huaweicloud.com/repository/conf/CentOS-7-anon.repo" TargetMode="Externa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s://mirrors.huaweicloud.com/openeuler/openEuler-20.03-LTS/ISO/x86_64/openEuler-20.03-LTS-x86_64-dvd.iso"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23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0" ma:contentTypeDescription="Create a new document." ma:contentTypeScope="" ma:versionID="2405c1ce63a3409bcef189279c704bc6">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21252C-4A9D-4501-ACF4-B5A790D1D62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5D7D905-E2AE-4379-91E5-B62BCFCA4D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EEA82ABF-3C64-4AD6-A3F8-BF7B6BBD7965}">
  <ds:schemaRefs>
    <ds:schemaRef ds:uri="http://schemas.microsoft.com/sharepoint/v3/contenttype/forms"/>
  </ds:schemaRefs>
</ds:datastoreItem>
</file>

<file path=customXml/itemProps4.xml><?xml version="1.0" encoding="utf-8"?>
<ds:datastoreItem xmlns:ds="http://schemas.openxmlformats.org/officeDocument/2006/customXml" ds:itemID="{1D277B64-2A6F-46E0-9C28-CDA52E50D8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客户文档模板.dotm</Template>
  <TotalTime>5228</TotalTime>
  <Pages>48</Pages>
  <Words>3958</Words>
  <Characters>22565</Characters>
  <Application>Microsoft Office Word</Application>
  <DocSecurity>0</DocSecurity>
  <Lines>188</Lines>
  <Paragraphs>52</Paragraphs>
  <ScaleCrop>false</ScaleCrop>
  <Company>Huawei Technologies Co.,Ltd.</Company>
  <LinksUpToDate>false</LinksUpToDate>
  <CharactersWithSpaces>26471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w00280246</dc:creator>
  <cp:keywords/>
  <dc:description/>
  <cp:lastModifiedBy>xizhiping (A)</cp:lastModifiedBy>
  <cp:revision>1541</cp:revision>
  <cp:lastPrinted>2016-11-21T02:33:00Z</cp:lastPrinted>
  <dcterms:created xsi:type="dcterms:W3CDTF">2020-08-12T10:28:00Z</dcterms:created>
  <dcterms:modified xsi:type="dcterms:W3CDTF">2024-04-08T01:20:00Z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(3)NFmAL3EHBRyfYxkbLYqe3xx8Uk/04kZclg33Wf8QDfE5Jf7jeSR5JKyPLyWmxUjk+jozdPUc
SxEpy3HECY2QockA5VLaiQWhL3TLO0dZpZoUi6czFzfcXsk/PSMyZLVJ+wBBOSNu/ST4csUs
DDrAXCh/uVEkDQQmpng8rn3rhAbEnVJSUkY8bxpff1ikfbO6tskANQ9Iine+YBIKxfytJksu
sJVoW6RqVl/+ryUdES</vt:lpwstr>
  </property>
  <property fmtid="{D5CDD505-2E9C-101B-9397-08002B2CF9AE}" pid="15" name="_2015_ms_pID_7253431">
    <vt:lpwstr>onfZUcFD8s3dYhA1MrWb3jItS8Aq0sapuRDbItE7g2otI5so7CC7PS
RaMXX9xsX5T+lIbvLVPGh2Xtu8k4qyUmcH67tqf0b3hemN89WX5qKcUZYP9yU9ddjSdrqBKi
NH8dBQbDVgcZ+rGMQKUmEPSIbGN34MD/UWAJBzW7mXMEsYow78v8qRofZGfjm3eW6xNCYg6d
jUFTlPUGHMsK4K7ckxy8BqpJIRC20ejAfcXh</vt:lpwstr>
  </property>
  <property fmtid="{D5CDD505-2E9C-101B-9397-08002B2CF9AE}" pid="16" name="ContentTypeId">
    <vt:lpwstr>0x010100CC226774B8D87F4D92D9D1F6859ED44E</vt:lpwstr>
  </property>
  <property fmtid="{D5CDD505-2E9C-101B-9397-08002B2CF9AE}" pid="17" name="_2015_ms_pID_7253432">
    <vt:lpwstr>NjIW5HxIX0haDdd2pzGN4Ck=</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1673580613</vt:lpwstr>
  </property>
</Properties>
</file>